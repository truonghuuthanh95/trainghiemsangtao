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e for overall flyer layout"/>
      </w:tblPr>
      <w:tblGrid>
        <w:gridCol w:w="7380"/>
        <w:gridCol w:w="3420"/>
      </w:tblGrid>
      <w:tr w:rsidR="00C56EA0" w:rsidRPr="00AA4794" w14:paraId="665B0B7C" w14:textId="77777777" w:rsidTr="00AA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14:paraId="61C4B66B" w14:textId="77777777" w:rsidR="00C56EA0" w:rsidRPr="00AA4794" w:rsidRDefault="00C56EA0" w:rsidP="00AA38E2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drawing>
                <wp:inline distT="0" distB="0" distL="0" distR="0" wp14:anchorId="6AD5E022" wp14:editId="2A04666C">
                  <wp:extent cx="4571365" cy="4572000"/>
                  <wp:effectExtent l="0" t="0" r="635" b="0"/>
                  <wp:docPr id="2" name="Picture 2" descr="Brightly-colored two ice cream cones with sprinkles being offered with outstretched hands by little girls in bathing sui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971FE1" w14:textId="77777777" w:rsidR="00C56EA0" w:rsidRPr="00AA4794" w:rsidRDefault="00C56EA0" w:rsidP="00AA38E2">
            <w:pPr>
              <w:pStyle w:val="Date"/>
            </w:pPr>
            <w:sdt>
              <w:sdtPr>
                <w:alias w:val="Enter Date:"/>
                <w:tag w:val="Enter Date:"/>
                <w:id w:val="-1419474777"/>
                <w:placeholder>
                  <w:docPart w:val="86A08FFB2EBC41AABA40EF60F4DA6760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Date</w:t>
                </w:r>
              </w:sdtContent>
            </w:sdt>
          </w:p>
          <w:p w14:paraId="0AAEE1FE" w14:textId="77777777" w:rsidR="00C56EA0" w:rsidRPr="00AA4794" w:rsidRDefault="00C56EA0" w:rsidP="00AA38E2">
            <w:pPr>
              <w:pStyle w:val="Title"/>
            </w:pPr>
            <w:sdt>
              <w:sdtPr>
                <w:alias w:val="Enter event title here:"/>
                <w:tag w:val="Enter event title here:"/>
                <w:id w:val="-957177044"/>
                <w:placeholder>
                  <w:docPart w:val="ACD35F55BE0E4B0BA5EC636AB7ECD029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Event</w:t>
                </w:r>
                <w:r w:rsidRPr="00AA4794">
                  <w:br/>
                  <w:t>Title Here</w:t>
                </w:r>
              </w:sdtContent>
            </w:sdt>
          </w:p>
          <w:sdt>
            <w:sdtPr>
              <w:alias w:val="Enter event description heading:"/>
              <w:tag w:val="Enter event description heading:"/>
              <w:id w:val="941967304"/>
              <w:placeholder>
                <w:docPart w:val="D4F7030A0B4943AFA3B7A9F518264DB1"/>
              </w:placeholder>
              <w:temporary/>
              <w:showingPlcHdr/>
              <w15:appearance w15:val="hidden"/>
              <w:text/>
            </w:sdtPr>
            <w:sdtContent>
              <w:p w14:paraId="72208C49" w14:textId="77777777" w:rsidR="00C56EA0" w:rsidRPr="00AA4794" w:rsidRDefault="00C56EA0" w:rsidP="00AA38E2">
                <w:pPr>
                  <w:pStyle w:val="Heading1"/>
                  <w:outlineLvl w:val="0"/>
                </w:pPr>
                <w:r w:rsidRPr="00AA4794">
                  <w:t>Event Description Heading</w:t>
                </w:r>
              </w:p>
            </w:sdtContent>
          </w:sdt>
          <w:sdt>
            <w:sdtPr>
              <w:alias w:val="Enter body text:"/>
              <w:tag w:val="Enter body text:"/>
              <w:id w:val="320469029"/>
              <w:placeholder>
                <w:docPart w:val="173AD752B90D4CD49A9755181F7CD6AF"/>
              </w:placeholder>
              <w:temporary/>
              <w:showingPlcHdr/>
              <w15:appearance w15:val="hidden"/>
              <w:text/>
            </w:sdtPr>
            <w:sdtContent>
              <w:p w14:paraId="65B2C381" w14:textId="77777777" w:rsidR="00C56EA0" w:rsidRPr="00AA4794" w:rsidRDefault="00C56EA0" w:rsidP="00AA38E2">
                <w:pPr>
                  <w:spacing w:after="160" w:line="312" w:lineRule="auto"/>
                </w:pPr>
                <w:r w:rsidRPr="00AA4794">
      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      </w:r>
              </w:p>
            </w:sdtContent>
          </w:sdt>
          <w:p w14:paraId="160316CA" w14:textId="77777777" w:rsidR="00C56EA0" w:rsidRPr="00AA4794" w:rsidRDefault="00C56EA0" w:rsidP="00AA38E2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drawing>
                <wp:inline distT="0" distB="0" distL="0" distR="0" wp14:anchorId="05DA10A2" wp14:editId="19BCD0B3">
                  <wp:extent cx="914400" cy="460800"/>
                  <wp:effectExtent l="0" t="0" r="0" b="0"/>
                  <wp:docPr id="3" name="Picture 3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8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0F8DFE94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2068918032"/>
                <w:placeholder>
                  <w:docPart w:val="31167E2C5BBD4DFF99DE6D02852EC10C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Add Key Event Info Here!</w:t>
                </w:r>
              </w:sdtContent>
            </w:sdt>
          </w:p>
          <w:p w14:paraId="556C3A46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909312545"/>
                <w:placeholder>
                  <w:docPart w:val="C06BE57369D64E06B6306A4DB3658852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34046659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619531705"/>
                <w:placeholder>
                  <w:docPart w:val="D21F23A32AAC4062AA66DE68571C51AA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Don’t Be Shy—Tell Them Why They Can’t Miss It!</w:t>
                </w:r>
              </w:sdtContent>
            </w:sdt>
          </w:p>
          <w:p w14:paraId="27D732C9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193575528"/>
                <w:placeholder>
                  <w:docPart w:val="B20CDC107BD04718B7BA6295EE1A6C74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05C40351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273402092"/>
                <w:placeholder>
                  <w:docPart w:val="E59E703DBE3A47029865FB1AF920D6FB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One More Point Here!</w:t>
                </w:r>
              </w:sdtContent>
            </w:sdt>
          </w:p>
          <w:p w14:paraId="4BBFFA0A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59171642"/>
                <w:placeholder>
                  <w:docPart w:val="34DB53D4808C433A8B42B2A9B734C1EA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1EE833A4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1987855617"/>
                <w:placeholder>
                  <w:docPart w:val="39E6F7B7FD1341288181F27A84C41C8F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Add More Great Info Here!</w:t>
                </w:r>
              </w:sdtContent>
            </w:sdt>
          </w:p>
          <w:p w14:paraId="4D11E488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319850249"/>
                <w:placeholder>
                  <w:docPart w:val="CAB84EDBA3A2471DA2382950B955D849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427919F6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1271386467"/>
                <w:placeholder>
                  <w:docPart w:val="7BB8AA1D3ABB4C64A9C3BE0C9DBFB3FE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You Have Room for Another One Here!</w:t>
                </w:r>
              </w:sdtContent>
            </w:sdt>
          </w:p>
          <w:p w14:paraId="3AE5C311" w14:textId="77777777" w:rsidR="00C56EA0" w:rsidRPr="00AA4794" w:rsidRDefault="00C56EA0" w:rsidP="00AA38E2">
            <w:pPr>
              <w:pStyle w:val="Heading3"/>
              <w:outlineLvl w:val="2"/>
            </w:pPr>
            <w:sdt>
              <w:sdtPr>
                <w:alias w:val="Enter company name:"/>
                <w:tag w:val="Enter company name:"/>
                <w:id w:val="2037618065"/>
                <w:placeholder>
                  <w:docPart w:val="9CA17C696EAE4431BF8345F6AA11B2FD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Company Name</w:t>
                </w:r>
              </w:sdtContent>
            </w:sdt>
          </w:p>
          <w:p w14:paraId="1B792EB5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street address, city, st zip code:"/>
                <w:tag w:val="Enter street address, city, st zip code:"/>
                <w:id w:val="857003158"/>
                <w:placeholder>
                  <w:docPart w:val="F4364BFCEB1347BD886DD37E70D63B50"/>
                </w:placeholder>
                <w:showingPlcHdr/>
                <w15:appearance w15:val="hidden"/>
                <w:text w:multiLine="1"/>
              </w:sdtPr>
              <w:sdtContent>
                <w:r w:rsidRPr="00AA4794">
                  <w:t>Street Address</w:t>
                </w:r>
                <w:r w:rsidRPr="00AA4794">
                  <w:br/>
                  <w:t>City, ST ZIP Code</w:t>
                </w:r>
              </w:sdtContent>
            </w:sdt>
          </w:p>
          <w:p w14:paraId="13018CD4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telephone:"/>
                <w:tag w:val="Enter telephone:"/>
                <w:id w:val="-1673945644"/>
                <w:placeholder>
                  <w:docPart w:val="3524C26F9E9E412AA1F90E6857A30D6D"/>
                </w:placeholder>
                <w:temporary/>
                <w:showingPlcHdr/>
                <w15:appearance w15:val="hidden"/>
              </w:sdtPr>
              <w:sdtContent>
                <w:r w:rsidRPr="00AA4794">
                  <w:t>Telephone</w:t>
                </w:r>
              </w:sdtContent>
            </w:sdt>
          </w:p>
          <w:p w14:paraId="3D8467E6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web address:"/>
                <w:tag w:val="Enter web address:"/>
                <w:id w:val="-1267527076"/>
                <w:placeholder>
                  <w:docPart w:val="FABC20D053F44B8F93879545B67868AD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Web Address</w:t>
                </w:r>
              </w:sdtContent>
            </w:sdt>
          </w:p>
          <w:p w14:paraId="1B92B5F4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dates and times:"/>
                <w:tag w:val="Enter dates and times:"/>
                <w:id w:val="1558429644"/>
                <w:placeholder>
                  <w:docPart w:val="0DFF49F7C5954A90955E4FFDC625F0BD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Dates and Times</w:t>
                </w:r>
              </w:sdtContent>
            </w:sdt>
          </w:p>
        </w:tc>
      </w:tr>
    </w:tbl>
    <w:p w14:paraId="4DD47694" w14:textId="77777777" w:rsidR="00C56EA0" w:rsidRPr="00076F31" w:rsidRDefault="00C56EA0" w:rsidP="00C56EA0">
      <w:pPr>
        <w:pStyle w:val="NoSpacing"/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e for overall flyer layout"/>
      </w:tblPr>
      <w:tblGrid>
        <w:gridCol w:w="7380"/>
        <w:gridCol w:w="3420"/>
      </w:tblGrid>
      <w:tr w:rsidR="00C56EA0" w:rsidRPr="00AA4794" w14:paraId="03EF30B9" w14:textId="77777777" w:rsidTr="00AA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14:paraId="6085760D" w14:textId="77777777" w:rsidR="00C56EA0" w:rsidRPr="00AA4794" w:rsidRDefault="00C56EA0" w:rsidP="00AA38E2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lastRenderedPageBreak/>
              <w:drawing>
                <wp:inline distT="0" distB="0" distL="0" distR="0" wp14:anchorId="783D1EAC" wp14:editId="5BCE9C80">
                  <wp:extent cx="4571365" cy="4572000"/>
                  <wp:effectExtent l="0" t="0" r="635" b="0"/>
                  <wp:docPr id="1" name="Picture 1" descr="Brightly-colored two ice cream cones with sprinkles being offered with outstretched hands by little girls in bathing sui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B0EC7DB" w14:textId="77777777" w:rsidR="00C56EA0" w:rsidRPr="00AA4794" w:rsidRDefault="00C56EA0" w:rsidP="00AA38E2">
            <w:pPr>
              <w:pStyle w:val="Date"/>
            </w:pPr>
            <w:sdt>
              <w:sdtPr>
                <w:alias w:val="Enter Date:"/>
                <w:tag w:val="Enter Date:"/>
                <w:id w:val="635611673"/>
                <w:placeholder>
                  <w:docPart w:val="7790AE94925749B4A51A65479430763E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Date</w:t>
                </w:r>
              </w:sdtContent>
            </w:sdt>
          </w:p>
          <w:p w14:paraId="0116156C" w14:textId="77777777" w:rsidR="00C56EA0" w:rsidRPr="00AA4794" w:rsidRDefault="00C56EA0" w:rsidP="00AA38E2">
            <w:pPr>
              <w:pStyle w:val="Title"/>
            </w:pPr>
            <w:sdt>
              <w:sdtPr>
                <w:alias w:val="Enter event title here:"/>
                <w:tag w:val="Enter event title here:"/>
                <w:id w:val="-482313054"/>
                <w:placeholder>
                  <w:docPart w:val="6D404B699E1F4F768A3DBDF39A5034A8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Event</w:t>
                </w:r>
                <w:r w:rsidRPr="00AA4794">
                  <w:br/>
                  <w:t>Title Here</w:t>
                </w:r>
              </w:sdtContent>
            </w:sdt>
          </w:p>
          <w:sdt>
            <w:sdtPr>
              <w:alias w:val="Enter event description heading:"/>
              <w:tag w:val="Enter event description heading:"/>
              <w:id w:val="-1199076826"/>
              <w:placeholder>
                <w:docPart w:val="E9F3B69D94CA4707B46EBEC37B557AA8"/>
              </w:placeholder>
              <w:temporary/>
              <w:showingPlcHdr/>
              <w15:appearance w15:val="hidden"/>
              <w:text/>
            </w:sdtPr>
            <w:sdtContent>
              <w:p w14:paraId="47408343" w14:textId="77777777" w:rsidR="00C56EA0" w:rsidRPr="00AA4794" w:rsidRDefault="00C56EA0" w:rsidP="00AA38E2">
                <w:pPr>
                  <w:pStyle w:val="Heading1"/>
                  <w:outlineLvl w:val="0"/>
                </w:pPr>
                <w:r w:rsidRPr="00AA4794">
                  <w:t>Event Description Heading</w:t>
                </w:r>
              </w:p>
            </w:sdtContent>
          </w:sdt>
          <w:sdt>
            <w:sdtPr>
              <w:alias w:val="Enter body text:"/>
              <w:tag w:val="Enter body text:"/>
              <w:id w:val="1069847968"/>
              <w:placeholder>
                <w:docPart w:val="721AFF08803042CDADD8AD536F1ABAEB"/>
              </w:placeholder>
              <w:temporary/>
              <w:showingPlcHdr/>
              <w15:appearance w15:val="hidden"/>
              <w:text/>
            </w:sdtPr>
            <w:sdtContent>
              <w:p w14:paraId="10F86F92" w14:textId="77777777" w:rsidR="00C56EA0" w:rsidRPr="00AA4794" w:rsidRDefault="00C56EA0" w:rsidP="00AA38E2">
                <w:pPr>
                  <w:spacing w:after="160" w:line="312" w:lineRule="auto"/>
                </w:pPr>
                <w:r w:rsidRPr="00AA4794">
      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      </w:r>
              </w:p>
            </w:sdtContent>
          </w:sdt>
          <w:p w14:paraId="25DCE4E5" w14:textId="77777777" w:rsidR="00C56EA0" w:rsidRPr="00AA4794" w:rsidRDefault="00C56EA0" w:rsidP="00AA38E2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drawing>
                <wp:inline distT="0" distB="0" distL="0" distR="0" wp14:anchorId="2056C99F" wp14:editId="3C819A8D">
                  <wp:extent cx="914400" cy="460800"/>
                  <wp:effectExtent l="0" t="0" r="0" b="0"/>
                  <wp:docPr id="4" name="Picture 4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8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2645E927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2042120056"/>
                <w:placeholder>
                  <w:docPart w:val="74210C0EE30441C6BCF82F16BE8B84DC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Add Key Event Info Here!</w:t>
                </w:r>
              </w:sdtContent>
            </w:sdt>
          </w:p>
          <w:p w14:paraId="630E4D57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1590698071"/>
                <w:placeholder>
                  <w:docPart w:val="20E853D406C340EE828FDC352CE3CECB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36B9EA15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820191674"/>
                <w:placeholder>
                  <w:docPart w:val="057BEF5B8D9F44D5AC9E4CF3F3EFF8E3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Don’t Be Shy—Tell Them Why They Can’t Miss It!</w:t>
                </w:r>
              </w:sdtContent>
            </w:sdt>
          </w:p>
          <w:p w14:paraId="1555FB8D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1625620953"/>
                <w:placeholder>
                  <w:docPart w:val="783C85CAC1D64CAAA8F33F220C996A13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1EA0147C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2107765469"/>
                <w:placeholder>
                  <w:docPart w:val="ED9A8562B40D47219B578175D288471E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One More Point Here!</w:t>
                </w:r>
              </w:sdtContent>
            </w:sdt>
          </w:p>
          <w:p w14:paraId="7E3E9EBA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903635460"/>
                <w:placeholder>
                  <w:docPart w:val="EC68F8A3E0CB4207B01F995DBB9C6077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435C42ED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573205204"/>
                <w:placeholder>
                  <w:docPart w:val="E2B84001A541484BAF87BDEC14989196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Add More Great Info Here!</w:t>
                </w:r>
              </w:sdtContent>
            </w:sdt>
          </w:p>
          <w:p w14:paraId="45805397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17115601"/>
                <w:placeholder>
                  <w:docPart w:val="9DE415054EB8491A8DB033B364F4D9B3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6713AB5C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951911096"/>
                <w:placeholder>
                  <w:docPart w:val="14E762D46D5347EFA49B0DF555F3FB1A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You Have Room for Another One Here!</w:t>
                </w:r>
              </w:sdtContent>
            </w:sdt>
          </w:p>
          <w:p w14:paraId="78A1CAA6" w14:textId="77777777" w:rsidR="00C56EA0" w:rsidRPr="00AA4794" w:rsidRDefault="00C56EA0" w:rsidP="00AA38E2">
            <w:pPr>
              <w:pStyle w:val="Heading3"/>
              <w:outlineLvl w:val="2"/>
            </w:pPr>
            <w:sdt>
              <w:sdtPr>
                <w:alias w:val="Enter company name:"/>
                <w:tag w:val="Enter company name:"/>
                <w:id w:val="-1712251657"/>
                <w:placeholder>
                  <w:docPart w:val="574CF75E22AE4C289D4A24ED89C27A19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Company Name</w:t>
                </w:r>
              </w:sdtContent>
            </w:sdt>
          </w:p>
          <w:p w14:paraId="71E84786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street address, city, st zip code:"/>
                <w:tag w:val="Enter street address, city, st zip code:"/>
                <w:id w:val="1990133199"/>
                <w:placeholder>
                  <w:docPart w:val="603D3F159239423EABB2026CF317B216"/>
                </w:placeholder>
                <w:showingPlcHdr/>
                <w15:appearance w15:val="hidden"/>
                <w:text w:multiLine="1"/>
              </w:sdtPr>
              <w:sdtContent>
                <w:r w:rsidRPr="00AA4794">
                  <w:t>Street Address</w:t>
                </w:r>
                <w:r w:rsidRPr="00AA4794">
                  <w:br/>
                  <w:t>City, ST ZIP Code</w:t>
                </w:r>
              </w:sdtContent>
            </w:sdt>
          </w:p>
          <w:p w14:paraId="770CDE61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telephone:"/>
                <w:tag w:val="Enter telephone:"/>
                <w:id w:val="399869230"/>
                <w:placeholder>
                  <w:docPart w:val="F83211E82E5546C8AFF1AA20E1A8DEE4"/>
                </w:placeholder>
                <w:temporary/>
                <w:showingPlcHdr/>
                <w15:appearance w15:val="hidden"/>
              </w:sdtPr>
              <w:sdtContent>
                <w:r w:rsidRPr="00AA4794">
                  <w:t>Telephone</w:t>
                </w:r>
              </w:sdtContent>
            </w:sdt>
          </w:p>
          <w:p w14:paraId="43BC356F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web address:"/>
                <w:tag w:val="Enter web address:"/>
                <w:id w:val="-1877302181"/>
                <w:placeholder>
                  <w:docPart w:val="1D21B70CC5D54FB5A1D6A2B5B168F1F6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Web Address</w:t>
                </w:r>
              </w:sdtContent>
            </w:sdt>
          </w:p>
          <w:p w14:paraId="265AC974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dates and times:"/>
                <w:tag w:val="Enter dates and times:"/>
                <w:id w:val="-1527632559"/>
                <w:placeholder>
                  <w:docPart w:val="F35195F38A28450FA265043D0D10F317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Dates and Times</w:t>
                </w:r>
              </w:sdtContent>
            </w:sdt>
          </w:p>
        </w:tc>
      </w:tr>
    </w:tbl>
    <w:p w14:paraId="0A2CEAEC" w14:textId="77777777" w:rsidR="00C56EA0" w:rsidRPr="00076F31" w:rsidRDefault="00C56EA0" w:rsidP="00C56EA0">
      <w:pPr>
        <w:pStyle w:val="NoSpacing"/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e for overall flyer layout"/>
      </w:tblPr>
      <w:tblGrid>
        <w:gridCol w:w="7380"/>
        <w:gridCol w:w="3420"/>
      </w:tblGrid>
      <w:tr w:rsidR="00C56EA0" w:rsidRPr="00AA4794" w14:paraId="529F378F" w14:textId="77777777" w:rsidTr="00AA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14:paraId="511A5A60" w14:textId="77777777" w:rsidR="00C56EA0" w:rsidRPr="00AA4794" w:rsidRDefault="00C56EA0" w:rsidP="00AA38E2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lastRenderedPageBreak/>
              <w:drawing>
                <wp:inline distT="0" distB="0" distL="0" distR="0" wp14:anchorId="0307D710" wp14:editId="5ED2437F">
                  <wp:extent cx="4571365" cy="4572000"/>
                  <wp:effectExtent l="0" t="0" r="635" b="0"/>
                  <wp:docPr id="5" name="Picture 5" descr="Brightly-colored two ice cream cones with sprinkles being offered with outstretched hands by little girls in bathing sui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B09EDE3" w14:textId="77777777" w:rsidR="00C56EA0" w:rsidRPr="00AA4794" w:rsidRDefault="00C56EA0" w:rsidP="00AA38E2">
            <w:pPr>
              <w:pStyle w:val="Date"/>
            </w:pPr>
            <w:sdt>
              <w:sdtPr>
                <w:alias w:val="Enter Date:"/>
                <w:tag w:val="Enter Date:"/>
                <w:id w:val="858475720"/>
                <w:placeholder>
                  <w:docPart w:val="D30C9C6CD05447C793C33D17C62A66AF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Date</w:t>
                </w:r>
              </w:sdtContent>
            </w:sdt>
          </w:p>
          <w:p w14:paraId="46F81593" w14:textId="77777777" w:rsidR="00C56EA0" w:rsidRPr="00AA4794" w:rsidRDefault="00C56EA0" w:rsidP="00AA38E2">
            <w:pPr>
              <w:pStyle w:val="Title"/>
            </w:pPr>
            <w:sdt>
              <w:sdtPr>
                <w:alias w:val="Enter event title here:"/>
                <w:tag w:val="Enter event title here:"/>
                <w:id w:val="-156776078"/>
                <w:placeholder>
                  <w:docPart w:val="D218195B56554FB5B5DE9D33154283BE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Event</w:t>
                </w:r>
                <w:r w:rsidRPr="00AA4794">
                  <w:br/>
                  <w:t>Title Here</w:t>
                </w:r>
              </w:sdtContent>
            </w:sdt>
          </w:p>
          <w:sdt>
            <w:sdtPr>
              <w:alias w:val="Enter event description heading:"/>
              <w:tag w:val="Enter event description heading:"/>
              <w:id w:val="1908343214"/>
              <w:placeholder>
                <w:docPart w:val="7556A5FF82474243A3D0ABDD30589338"/>
              </w:placeholder>
              <w:temporary/>
              <w:showingPlcHdr/>
              <w15:appearance w15:val="hidden"/>
              <w:text/>
            </w:sdtPr>
            <w:sdtContent>
              <w:p w14:paraId="366088D6" w14:textId="77777777" w:rsidR="00C56EA0" w:rsidRPr="00AA4794" w:rsidRDefault="00C56EA0" w:rsidP="00AA38E2">
                <w:pPr>
                  <w:pStyle w:val="Heading1"/>
                  <w:outlineLvl w:val="0"/>
                </w:pPr>
                <w:r w:rsidRPr="00AA4794">
                  <w:t>Event Description Heading</w:t>
                </w:r>
              </w:p>
            </w:sdtContent>
          </w:sdt>
          <w:sdt>
            <w:sdtPr>
              <w:alias w:val="Enter body text:"/>
              <w:tag w:val="Enter body text:"/>
              <w:id w:val="-1002588469"/>
              <w:placeholder>
                <w:docPart w:val="2DDD5B5EB1B54C788FBE9FC9D42CC5B2"/>
              </w:placeholder>
              <w:temporary/>
              <w:showingPlcHdr/>
              <w15:appearance w15:val="hidden"/>
              <w:text/>
            </w:sdtPr>
            <w:sdtContent>
              <w:p w14:paraId="306E4AD1" w14:textId="77777777" w:rsidR="00C56EA0" w:rsidRPr="00AA4794" w:rsidRDefault="00C56EA0" w:rsidP="00AA38E2">
                <w:pPr>
                  <w:spacing w:after="160" w:line="312" w:lineRule="auto"/>
                </w:pPr>
                <w:r w:rsidRPr="00AA4794">
      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      </w:r>
              </w:p>
            </w:sdtContent>
          </w:sdt>
          <w:p w14:paraId="1238FBEF" w14:textId="77777777" w:rsidR="00C56EA0" w:rsidRPr="00AA4794" w:rsidRDefault="00C56EA0" w:rsidP="00AA38E2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drawing>
                <wp:inline distT="0" distB="0" distL="0" distR="0" wp14:anchorId="4374524E" wp14:editId="60864BC8">
                  <wp:extent cx="914400" cy="460800"/>
                  <wp:effectExtent l="0" t="0" r="0" b="0"/>
                  <wp:docPr id="6" name="Picture 6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8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2F25C8A8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399288998"/>
                <w:placeholder>
                  <w:docPart w:val="6FFBB8CE0CC44E69BDE0A9E78141D467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Add Key Event Info Here!</w:t>
                </w:r>
              </w:sdtContent>
            </w:sdt>
          </w:p>
          <w:p w14:paraId="578F9DC9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1067566797"/>
                <w:placeholder>
                  <w:docPart w:val="3406EC3F5EBE4024AB911AEC85C2931B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3BA5102C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1501189940"/>
                <w:placeholder>
                  <w:docPart w:val="1BD23484B48D4E9B8CA295A5BB386C70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Don’t Be Shy—Tell Them Why They Can’t Miss It!</w:t>
                </w:r>
              </w:sdtContent>
            </w:sdt>
          </w:p>
          <w:p w14:paraId="466A2DE4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192617058"/>
                <w:placeholder>
                  <w:docPart w:val="8F6B5AC1AA054B77B54670083A9A8FDC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726F6FB9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1492987464"/>
                <w:placeholder>
                  <w:docPart w:val="C5052D82A8D0433F98A0C0E9A68E758C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One More Point Here!</w:t>
                </w:r>
              </w:sdtContent>
            </w:sdt>
          </w:p>
          <w:p w14:paraId="381DFBA0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1012980983"/>
                <w:placeholder>
                  <w:docPart w:val="235DFD4460884A0A8A4480FFC16084DB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714B06DC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1739596355"/>
                <w:placeholder>
                  <w:docPart w:val="69F7E2A3417F493A8897C3E605DAA5E1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Add More Great Info Here!</w:t>
                </w:r>
              </w:sdtContent>
            </w:sdt>
          </w:p>
          <w:p w14:paraId="665308AD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1403367776"/>
                <w:placeholder>
                  <w:docPart w:val="8567C40E833F4CB3A28B61CE6BB5C970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1A80BE46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1814404286"/>
                <w:placeholder>
                  <w:docPart w:val="6880CD4ADE8241259D5A4BD5E7434666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You Have Room for Another One Here!</w:t>
                </w:r>
              </w:sdtContent>
            </w:sdt>
          </w:p>
          <w:p w14:paraId="58104CB5" w14:textId="77777777" w:rsidR="00C56EA0" w:rsidRPr="00AA4794" w:rsidRDefault="00C56EA0" w:rsidP="00AA38E2">
            <w:pPr>
              <w:pStyle w:val="Heading3"/>
              <w:outlineLvl w:val="2"/>
            </w:pPr>
            <w:sdt>
              <w:sdtPr>
                <w:alias w:val="Enter company name:"/>
                <w:tag w:val="Enter company name:"/>
                <w:id w:val="602542985"/>
                <w:placeholder>
                  <w:docPart w:val="CE218BF784514C10A005525525B810AE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Company Name</w:t>
                </w:r>
              </w:sdtContent>
            </w:sdt>
          </w:p>
          <w:p w14:paraId="045BAE53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street address, city, st zip code:"/>
                <w:tag w:val="Enter street address, city, st zip code:"/>
                <w:id w:val="-1038346974"/>
                <w:placeholder>
                  <w:docPart w:val="057C94DF080A4C6EAEDB26EF86FEA251"/>
                </w:placeholder>
                <w:showingPlcHdr/>
                <w15:appearance w15:val="hidden"/>
                <w:text w:multiLine="1"/>
              </w:sdtPr>
              <w:sdtContent>
                <w:r w:rsidRPr="00AA4794">
                  <w:t>Street Address</w:t>
                </w:r>
                <w:r w:rsidRPr="00AA4794">
                  <w:br/>
                  <w:t>City, ST ZIP Code</w:t>
                </w:r>
              </w:sdtContent>
            </w:sdt>
          </w:p>
          <w:p w14:paraId="4C3B4F36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telephone:"/>
                <w:tag w:val="Enter telephone:"/>
                <w:id w:val="116648344"/>
                <w:placeholder>
                  <w:docPart w:val="98019FEDFBAA4AB89E9C25C81FE04417"/>
                </w:placeholder>
                <w:temporary/>
                <w:showingPlcHdr/>
                <w15:appearance w15:val="hidden"/>
              </w:sdtPr>
              <w:sdtContent>
                <w:r w:rsidRPr="00AA4794">
                  <w:t>Telephone</w:t>
                </w:r>
              </w:sdtContent>
            </w:sdt>
          </w:p>
          <w:p w14:paraId="1A5AB924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web address:"/>
                <w:tag w:val="Enter web address:"/>
                <w:id w:val="-677573961"/>
                <w:placeholder>
                  <w:docPart w:val="D6940026B0E44712B33838E268748DD9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Web Address</w:t>
                </w:r>
              </w:sdtContent>
            </w:sdt>
          </w:p>
          <w:p w14:paraId="257D4A7C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dates and times:"/>
                <w:tag w:val="Enter dates and times:"/>
                <w:id w:val="1759410354"/>
                <w:placeholder>
                  <w:docPart w:val="3408DA3E48CE450093C3428772CCEEE8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Dates and Times</w:t>
                </w:r>
              </w:sdtContent>
            </w:sdt>
          </w:p>
        </w:tc>
      </w:tr>
    </w:tbl>
    <w:p w14:paraId="412351D9" w14:textId="77777777" w:rsidR="00C56EA0" w:rsidRPr="00076F31" w:rsidRDefault="00C56EA0" w:rsidP="00C56EA0">
      <w:pPr>
        <w:pStyle w:val="NoSpacing"/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e for overall flyer layout"/>
      </w:tblPr>
      <w:tblGrid>
        <w:gridCol w:w="7380"/>
        <w:gridCol w:w="3420"/>
      </w:tblGrid>
      <w:tr w:rsidR="00C56EA0" w:rsidRPr="00AA4794" w14:paraId="571E6A9A" w14:textId="77777777" w:rsidTr="00AA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14:paraId="0F87E780" w14:textId="77777777" w:rsidR="00C56EA0" w:rsidRPr="00AA4794" w:rsidRDefault="00C56EA0" w:rsidP="00AA38E2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lastRenderedPageBreak/>
              <w:drawing>
                <wp:inline distT="0" distB="0" distL="0" distR="0" wp14:anchorId="41D63229" wp14:editId="514F22D0">
                  <wp:extent cx="4571365" cy="4572000"/>
                  <wp:effectExtent l="0" t="0" r="635" b="0"/>
                  <wp:docPr id="7" name="Picture 7" descr="Brightly-colored two ice cream cones with sprinkles being offered with outstretched hands by little girls in bathing sui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C8DB0F" w14:textId="77777777" w:rsidR="00C56EA0" w:rsidRPr="00AA4794" w:rsidRDefault="00C56EA0" w:rsidP="00AA38E2">
            <w:pPr>
              <w:pStyle w:val="Date"/>
            </w:pPr>
            <w:sdt>
              <w:sdtPr>
                <w:alias w:val="Enter Date:"/>
                <w:tag w:val="Enter Date:"/>
                <w:id w:val="-1476986325"/>
                <w:placeholder>
                  <w:docPart w:val="ACB5E4868AE941F5946A1A51854A4EA5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Date</w:t>
                </w:r>
              </w:sdtContent>
            </w:sdt>
          </w:p>
          <w:p w14:paraId="1388CC2F" w14:textId="77777777" w:rsidR="00C56EA0" w:rsidRPr="00AA4794" w:rsidRDefault="00C56EA0" w:rsidP="00AA38E2">
            <w:pPr>
              <w:pStyle w:val="Title"/>
            </w:pPr>
            <w:sdt>
              <w:sdtPr>
                <w:alias w:val="Enter event title here:"/>
                <w:tag w:val="Enter event title here:"/>
                <w:id w:val="-1325968340"/>
                <w:placeholder>
                  <w:docPart w:val="A69C92216FB8462B98E043EC743AE88A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Event</w:t>
                </w:r>
                <w:r w:rsidRPr="00AA4794">
                  <w:br/>
                  <w:t>Title Here</w:t>
                </w:r>
              </w:sdtContent>
            </w:sdt>
          </w:p>
          <w:sdt>
            <w:sdtPr>
              <w:alias w:val="Enter event description heading:"/>
              <w:tag w:val="Enter event description heading:"/>
              <w:id w:val="-2083985076"/>
              <w:placeholder>
                <w:docPart w:val="93D29784724241BC9677F41C33FB36C4"/>
              </w:placeholder>
              <w:temporary/>
              <w:showingPlcHdr/>
              <w15:appearance w15:val="hidden"/>
              <w:text/>
            </w:sdtPr>
            <w:sdtContent>
              <w:p w14:paraId="020DD2C3" w14:textId="77777777" w:rsidR="00C56EA0" w:rsidRPr="00AA4794" w:rsidRDefault="00C56EA0" w:rsidP="00AA38E2">
                <w:pPr>
                  <w:pStyle w:val="Heading1"/>
                  <w:outlineLvl w:val="0"/>
                </w:pPr>
                <w:r w:rsidRPr="00AA4794">
                  <w:t>Event Description Heading</w:t>
                </w:r>
              </w:p>
            </w:sdtContent>
          </w:sdt>
          <w:sdt>
            <w:sdtPr>
              <w:alias w:val="Enter body text:"/>
              <w:tag w:val="Enter body text:"/>
              <w:id w:val="-2107417564"/>
              <w:placeholder>
                <w:docPart w:val="5BC631CD4CA643629DD5C7BE8B045BF5"/>
              </w:placeholder>
              <w:temporary/>
              <w:showingPlcHdr/>
              <w15:appearance w15:val="hidden"/>
              <w:text/>
            </w:sdtPr>
            <w:sdtContent>
              <w:p w14:paraId="675B3258" w14:textId="77777777" w:rsidR="00C56EA0" w:rsidRPr="00AA4794" w:rsidRDefault="00C56EA0" w:rsidP="00AA38E2">
                <w:pPr>
                  <w:spacing w:after="160" w:line="312" w:lineRule="auto"/>
                </w:pPr>
                <w:r w:rsidRPr="00AA4794">
      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      </w:r>
              </w:p>
            </w:sdtContent>
          </w:sdt>
          <w:p w14:paraId="30A739F5" w14:textId="77777777" w:rsidR="00C56EA0" w:rsidRPr="00AA4794" w:rsidRDefault="00C56EA0" w:rsidP="00AA38E2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drawing>
                <wp:inline distT="0" distB="0" distL="0" distR="0" wp14:anchorId="63F7702F" wp14:editId="2697A71F">
                  <wp:extent cx="914400" cy="460800"/>
                  <wp:effectExtent l="0" t="0" r="0" b="0"/>
                  <wp:docPr id="8" name="Picture 8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8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1A672A46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837195179"/>
                <w:placeholder>
                  <w:docPart w:val="661539CAFDBB4E51BCC1B5FEDBF0D245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Add Key Event Info Here!</w:t>
                </w:r>
              </w:sdtContent>
            </w:sdt>
          </w:p>
          <w:p w14:paraId="02CD70BD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351991266"/>
                <w:placeholder>
                  <w:docPart w:val="D8D76988731D47559F156C383B7B8F9C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1E6AA3B5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1543791334"/>
                <w:placeholder>
                  <w:docPart w:val="86B37B219FD742DFA3C7F062D8B7C370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Don’t Be Shy—Tell Them Why They Can’t Miss It!</w:t>
                </w:r>
              </w:sdtContent>
            </w:sdt>
          </w:p>
          <w:p w14:paraId="7C170E33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758015667"/>
                <w:placeholder>
                  <w:docPart w:val="4F69B7ACD3DC4C6299984CD2EF4F58B3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1B88BB42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1986926708"/>
                <w:placeholder>
                  <w:docPart w:val="6F05D89249E84666BB64C643EB6395CC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One More Point Here!</w:t>
                </w:r>
              </w:sdtContent>
            </w:sdt>
          </w:p>
          <w:p w14:paraId="678488D9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594131588"/>
                <w:placeholder>
                  <w:docPart w:val="88A05A23965E4A15A9FF043E695A9306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6282DDAC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276756045"/>
                <w:placeholder>
                  <w:docPart w:val="FF7C905321BE418689DD6E91ABD3DA18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Add More Great Info Here!</w:t>
                </w:r>
              </w:sdtContent>
            </w:sdt>
          </w:p>
          <w:p w14:paraId="517EFE74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708686110"/>
                <w:placeholder>
                  <w:docPart w:val="6F68642AF4484EA2B49666AFE49252F7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0FF4825C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2067250761"/>
                <w:placeholder>
                  <w:docPart w:val="60A6265DD7D4489FAAA925945D214EFF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You Have Room for Another One Here!</w:t>
                </w:r>
              </w:sdtContent>
            </w:sdt>
          </w:p>
          <w:p w14:paraId="3239AB36" w14:textId="77777777" w:rsidR="00C56EA0" w:rsidRPr="00AA4794" w:rsidRDefault="00C56EA0" w:rsidP="00AA38E2">
            <w:pPr>
              <w:pStyle w:val="Heading3"/>
              <w:outlineLvl w:val="2"/>
            </w:pPr>
            <w:sdt>
              <w:sdtPr>
                <w:alias w:val="Enter company name:"/>
                <w:tag w:val="Enter company name:"/>
                <w:id w:val="1407960641"/>
                <w:placeholder>
                  <w:docPart w:val="3BE60D14CF064081BDB01FC647237FBB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Company Name</w:t>
                </w:r>
              </w:sdtContent>
            </w:sdt>
          </w:p>
          <w:p w14:paraId="6969FB66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street address, city, st zip code:"/>
                <w:tag w:val="Enter street address, city, st zip code:"/>
                <w:id w:val="267041925"/>
                <w:placeholder>
                  <w:docPart w:val="787C7AC036694156BC2BDC00A1F313F4"/>
                </w:placeholder>
                <w:showingPlcHdr/>
                <w15:appearance w15:val="hidden"/>
                <w:text w:multiLine="1"/>
              </w:sdtPr>
              <w:sdtContent>
                <w:r w:rsidRPr="00AA4794">
                  <w:t>Street Address</w:t>
                </w:r>
                <w:r w:rsidRPr="00AA4794">
                  <w:br/>
                  <w:t>City, ST ZIP Code</w:t>
                </w:r>
              </w:sdtContent>
            </w:sdt>
          </w:p>
          <w:p w14:paraId="21DE6E85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telephone:"/>
                <w:tag w:val="Enter telephone:"/>
                <w:id w:val="-1752042726"/>
                <w:placeholder>
                  <w:docPart w:val="7A78522A5B9A4E8FBFE1D09AEEA9011D"/>
                </w:placeholder>
                <w:temporary/>
                <w:showingPlcHdr/>
                <w15:appearance w15:val="hidden"/>
              </w:sdtPr>
              <w:sdtContent>
                <w:r w:rsidRPr="00AA4794">
                  <w:t>Telephone</w:t>
                </w:r>
              </w:sdtContent>
            </w:sdt>
          </w:p>
          <w:p w14:paraId="6D429E75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web address:"/>
                <w:tag w:val="Enter web address:"/>
                <w:id w:val="-1817018312"/>
                <w:placeholder>
                  <w:docPart w:val="37554CEAD8F34A56B88A2FCC59D8C2D7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Web Address</w:t>
                </w:r>
              </w:sdtContent>
            </w:sdt>
          </w:p>
          <w:p w14:paraId="2FC5ECE9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dates and times:"/>
                <w:tag w:val="Enter dates and times:"/>
                <w:id w:val="800190908"/>
                <w:placeholder>
                  <w:docPart w:val="87460E6A3C574309886BCA8CD7C0994D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Dates and Times</w:t>
                </w:r>
              </w:sdtContent>
            </w:sdt>
          </w:p>
        </w:tc>
      </w:tr>
    </w:tbl>
    <w:p w14:paraId="44EC8C7B" w14:textId="77777777" w:rsidR="00C56EA0" w:rsidRPr="00076F31" w:rsidRDefault="00C56EA0" w:rsidP="00C56EA0">
      <w:pPr>
        <w:pStyle w:val="NoSpacing"/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e for overall flyer layout"/>
      </w:tblPr>
      <w:tblGrid>
        <w:gridCol w:w="7380"/>
        <w:gridCol w:w="3420"/>
      </w:tblGrid>
      <w:tr w:rsidR="00C56EA0" w:rsidRPr="00AA4794" w14:paraId="36E599FC" w14:textId="77777777" w:rsidTr="00AA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14:paraId="77BEF3D1" w14:textId="77777777" w:rsidR="00C56EA0" w:rsidRPr="00AA4794" w:rsidRDefault="00C56EA0" w:rsidP="00AA38E2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lastRenderedPageBreak/>
              <w:drawing>
                <wp:inline distT="0" distB="0" distL="0" distR="0" wp14:anchorId="406BEFA4" wp14:editId="07D53CF9">
                  <wp:extent cx="4571365" cy="4572000"/>
                  <wp:effectExtent l="0" t="0" r="635" b="0"/>
                  <wp:docPr id="9" name="Picture 9" descr="Brightly-colored two ice cream cones with sprinkles being offered with outstretched hands by little girls in bathing sui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9CA1D1" w14:textId="77777777" w:rsidR="00C56EA0" w:rsidRPr="00AA4794" w:rsidRDefault="00C56EA0" w:rsidP="00AA38E2">
            <w:pPr>
              <w:pStyle w:val="Date"/>
            </w:pPr>
            <w:sdt>
              <w:sdtPr>
                <w:alias w:val="Enter Date:"/>
                <w:tag w:val="Enter Date:"/>
                <w:id w:val="-20255652"/>
                <w:placeholder>
                  <w:docPart w:val="0F5761B39F5944729E840552E73E001F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Date</w:t>
                </w:r>
              </w:sdtContent>
            </w:sdt>
          </w:p>
          <w:p w14:paraId="5AF8C9BB" w14:textId="77777777" w:rsidR="00C56EA0" w:rsidRPr="00AA4794" w:rsidRDefault="00C56EA0" w:rsidP="00AA38E2">
            <w:pPr>
              <w:pStyle w:val="Title"/>
            </w:pPr>
            <w:sdt>
              <w:sdtPr>
                <w:alias w:val="Enter event title here:"/>
                <w:tag w:val="Enter event title here:"/>
                <w:id w:val="-415011342"/>
                <w:placeholder>
                  <w:docPart w:val="167927DE5DB643FCA8BD9DC47925845F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Event</w:t>
                </w:r>
                <w:r w:rsidRPr="00AA4794">
                  <w:br/>
                  <w:t>Title Here</w:t>
                </w:r>
              </w:sdtContent>
            </w:sdt>
          </w:p>
          <w:sdt>
            <w:sdtPr>
              <w:alias w:val="Enter event description heading:"/>
              <w:tag w:val="Enter event description heading:"/>
              <w:id w:val="1132906272"/>
              <w:placeholder>
                <w:docPart w:val="E036F257EAD547CB96C18AAFB5CC6238"/>
              </w:placeholder>
              <w:temporary/>
              <w:showingPlcHdr/>
              <w15:appearance w15:val="hidden"/>
              <w:text/>
            </w:sdtPr>
            <w:sdtContent>
              <w:p w14:paraId="1560000D" w14:textId="77777777" w:rsidR="00C56EA0" w:rsidRPr="00AA4794" w:rsidRDefault="00C56EA0" w:rsidP="00AA38E2">
                <w:pPr>
                  <w:pStyle w:val="Heading1"/>
                  <w:outlineLvl w:val="0"/>
                </w:pPr>
                <w:r w:rsidRPr="00AA4794">
                  <w:t>Event Description Heading</w:t>
                </w:r>
              </w:p>
            </w:sdtContent>
          </w:sdt>
          <w:sdt>
            <w:sdtPr>
              <w:alias w:val="Enter body text:"/>
              <w:tag w:val="Enter body text:"/>
              <w:id w:val="2018118493"/>
              <w:placeholder>
                <w:docPart w:val="691685EAAF134C73B4481AAEFA840E14"/>
              </w:placeholder>
              <w:temporary/>
              <w:showingPlcHdr/>
              <w15:appearance w15:val="hidden"/>
              <w:text/>
            </w:sdtPr>
            <w:sdtContent>
              <w:p w14:paraId="1EEEA287" w14:textId="77777777" w:rsidR="00C56EA0" w:rsidRPr="00AA4794" w:rsidRDefault="00C56EA0" w:rsidP="00AA38E2">
                <w:pPr>
                  <w:spacing w:after="160" w:line="312" w:lineRule="auto"/>
                </w:pPr>
                <w:r w:rsidRPr="00AA4794">
      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      </w:r>
              </w:p>
            </w:sdtContent>
          </w:sdt>
          <w:p w14:paraId="43DDEA89" w14:textId="77777777" w:rsidR="00C56EA0" w:rsidRPr="00AA4794" w:rsidRDefault="00C56EA0" w:rsidP="00AA38E2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drawing>
                <wp:inline distT="0" distB="0" distL="0" distR="0" wp14:anchorId="1A90E07F" wp14:editId="430118EA">
                  <wp:extent cx="914400" cy="460800"/>
                  <wp:effectExtent l="0" t="0" r="0" b="0"/>
                  <wp:docPr id="10" name="Picture 10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8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337B6D47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1068849673"/>
                <w:placeholder>
                  <w:docPart w:val="3E53257E5A4640C3953D6223C787326B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Add Key Event Info Here!</w:t>
                </w:r>
              </w:sdtContent>
            </w:sdt>
          </w:p>
          <w:p w14:paraId="211BF8AA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771889785"/>
                <w:placeholder>
                  <w:docPart w:val="E60AA393AD624B56B4838FB4FF2C7E0B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491F4A41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1651012778"/>
                <w:placeholder>
                  <w:docPart w:val="A10CEA1E18754C88A1784A0A5E8D17DC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Don’t Be Shy—Tell Them Why They Can’t Miss It!</w:t>
                </w:r>
              </w:sdtContent>
            </w:sdt>
          </w:p>
          <w:p w14:paraId="507077CE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233234342"/>
                <w:placeholder>
                  <w:docPart w:val="A1F59116463B480E8CEACB7A467BEF8B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05B0EBA9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1784230003"/>
                <w:placeholder>
                  <w:docPart w:val="E12BEFCBFCA647088BA4584ED8CCC568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One More Point Here!</w:t>
                </w:r>
              </w:sdtContent>
            </w:sdt>
          </w:p>
          <w:p w14:paraId="6F4D735B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247317694"/>
                <w:placeholder>
                  <w:docPart w:val="906C86C319BB416F8F0BD303C7CDFAFD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094F5669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279303707"/>
                <w:placeholder>
                  <w:docPart w:val="8CA05D39C9FB45B48ADD00C543E50903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Add More Great Info Here!</w:t>
                </w:r>
              </w:sdtContent>
            </w:sdt>
          </w:p>
          <w:p w14:paraId="43B2A06F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098753451"/>
                <w:placeholder>
                  <w:docPart w:val="611C1A3424CC4C0B8460353E30465D3F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36C19532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196390708"/>
                <w:placeholder>
                  <w:docPart w:val="2AE1EE0BCD9E4FC8A0932EDB08B3A395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You Have Room for Another One Here!</w:t>
                </w:r>
              </w:sdtContent>
            </w:sdt>
          </w:p>
          <w:p w14:paraId="3B8574F5" w14:textId="77777777" w:rsidR="00C56EA0" w:rsidRPr="00AA4794" w:rsidRDefault="00C56EA0" w:rsidP="00AA38E2">
            <w:pPr>
              <w:pStyle w:val="Heading3"/>
              <w:outlineLvl w:val="2"/>
            </w:pPr>
            <w:sdt>
              <w:sdtPr>
                <w:alias w:val="Enter company name:"/>
                <w:tag w:val="Enter company name:"/>
                <w:id w:val="-437826102"/>
                <w:placeholder>
                  <w:docPart w:val="9E219FFDA7E246A29098779540A4250E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Company Name</w:t>
                </w:r>
              </w:sdtContent>
            </w:sdt>
          </w:p>
          <w:p w14:paraId="09E4B406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street address, city, st zip code:"/>
                <w:tag w:val="Enter street address, city, st zip code:"/>
                <w:id w:val="-1801296416"/>
                <w:placeholder>
                  <w:docPart w:val="D48BBC218E994F1794F572ACBC0CF653"/>
                </w:placeholder>
                <w:showingPlcHdr/>
                <w15:appearance w15:val="hidden"/>
                <w:text w:multiLine="1"/>
              </w:sdtPr>
              <w:sdtContent>
                <w:r w:rsidRPr="00AA4794">
                  <w:t>Street Address</w:t>
                </w:r>
                <w:r w:rsidRPr="00AA4794">
                  <w:br/>
                  <w:t>City, ST ZIP Code</w:t>
                </w:r>
              </w:sdtContent>
            </w:sdt>
          </w:p>
          <w:p w14:paraId="25DAF591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telephone:"/>
                <w:tag w:val="Enter telephone:"/>
                <w:id w:val="-1872749936"/>
                <w:placeholder>
                  <w:docPart w:val="C5DF4CEF39A540658BC88E583F8D3AC8"/>
                </w:placeholder>
                <w:temporary/>
                <w:showingPlcHdr/>
                <w15:appearance w15:val="hidden"/>
              </w:sdtPr>
              <w:sdtContent>
                <w:r w:rsidRPr="00AA4794">
                  <w:t>Telephone</w:t>
                </w:r>
              </w:sdtContent>
            </w:sdt>
          </w:p>
          <w:p w14:paraId="5C0B75AB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web address:"/>
                <w:tag w:val="Enter web address:"/>
                <w:id w:val="1564134295"/>
                <w:placeholder>
                  <w:docPart w:val="043CA7B7C4E243B686019FBD1C2933D2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Web Address</w:t>
                </w:r>
              </w:sdtContent>
            </w:sdt>
          </w:p>
          <w:p w14:paraId="3EAE1197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dates and times:"/>
                <w:tag w:val="Enter dates and times:"/>
                <w:id w:val="-729160613"/>
                <w:placeholder>
                  <w:docPart w:val="5F25C739FD8B4F88BC4BA91678BFB5CB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Dates and Times</w:t>
                </w:r>
              </w:sdtContent>
            </w:sdt>
          </w:p>
        </w:tc>
      </w:tr>
    </w:tbl>
    <w:p w14:paraId="21512101" w14:textId="77777777" w:rsidR="00C56EA0" w:rsidRPr="00076F31" w:rsidRDefault="00C56EA0" w:rsidP="00C56EA0">
      <w:pPr>
        <w:pStyle w:val="NoSpacing"/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e for overall flyer layout"/>
      </w:tblPr>
      <w:tblGrid>
        <w:gridCol w:w="7380"/>
        <w:gridCol w:w="3420"/>
      </w:tblGrid>
      <w:tr w:rsidR="00C56EA0" w:rsidRPr="00AA4794" w14:paraId="26DD4569" w14:textId="77777777" w:rsidTr="00AA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14:paraId="55517B79" w14:textId="77777777" w:rsidR="00C56EA0" w:rsidRPr="00AA4794" w:rsidRDefault="00C56EA0" w:rsidP="00AA38E2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lastRenderedPageBreak/>
              <w:drawing>
                <wp:inline distT="0" distB="0" distL="0" distR="0" wp14:anchorId="0BC6B596" wp14:editId="6130F842">
                  <wp:extent cx="4571365" cy="4572000"/>
                  <wp:effectExtent l="0" t="0" r="635" b="0"/>
                  <wp:docPr id="11" name="Picture 11" descr="Brightly-colored two ice cream cones with sprinkles being offered with outstretched hands by little girls in bathing sui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FAB5BD" w14:textId="77777777" w:rsidR="00C56EA0" w:rsidRPr="00AA4794" w:rsidRDefault="00C56EA0" w:rsidP="00AA38E2">
            <w:pPr>
              <w:pStyle w:val="Date"/>
            </w:pPr>
            <w:sdt>
              <w:sdtPr>
                <w:alias w:val="Enter Date:"/>
                <w:tag w:val="Enter Date:"/>
                <w:id w:val="-54853185"/>
                <w:placeholder>
                  <w:docPart w:val="486133CC2CBD47E380534516D365364F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Date</w:t>
                </w:r>
              </w:sdtContent>
            </w:sdt>
          </w:p>
          <w:p w14:paraId="7A1AD2E5" w14:textId="77777777" w:rsidR="00C56EA0" w:rsidRPr="00AA4794" w:rsidRDefault="00C56EA0" w:rsidP="00AA38E2">
            <w:pPr>
              <w:pStyle w:val="Title"/>
            </w:pPr>
            <w:sdt>
              <w:sdtPr>
                <w:alias w:val="Enter event title here:"/>
                <w:tag w:val="Enter event title here:"/>
                <w:id w:val="1453976997"/>
                <w:placeholder>
                  <w:docPart w:val="769127815947438EAE04B1F754C81E9B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Event</w:t>
                </w:r>
                <w:r w:rsidRPr="00AA4794">
                  <w:br/>
                  <w:t>Title Here</w:t>
                </w:r>
              </w:sdtContent>
            </w:sdt>
          </w:p>
          <w:sdt>
            <w:sdtPr>
              <w:alias w:val="Enter event description heading:"/>
              <w:tag w:val="Enter event description heading:"/>
              <w:id w:val="1305428915"/>
              <w:placeholder>
                <w:docPart w:val="51F6E3765F17458EB56B21B8C6F089E4"/>
              </w:placeholder>
              <w:temporary/>
              <w:showingPlcHdr/>
              <w15:appearance w15:val="hidden"/>
              <w:text/>
            </w:sdtPr>
            <w:sdtContent>
              <w:p w14:paraId="7219A714" w14:textId="77777777" w:rsidR="00C56EA0" w:rsidRPr="00AA4794" w:rsidRDefault="00C56EA0" w:rsidP="00AA38E2">
                <w:pPr>
                  <w:pStyle w:val="Heading1"/>
                  <w:outlineLvl w:val="0"/>
                </w:pPr>
                <w:r w:rsidRPr="00AA4794">
                  <w:t>Event Description Heading</w:t>
                </w:r>
              </w:p>
            </w:sdtContent>
          </w:sdt>
          <w:sdt>
            <w:sdtPr>
              <w:alias w:val="Enter body text:"/>
              <w:tag w:val="Enter body text:"/>
              <w:id w:val="-1885946088"/>
              <w:placeholder>
                <w:docPart w:val="0515C5D967534475AD53117418AE0433"/>
              </w:placeholder>
              <w:temporary/>
              <w:showingPlcHdr/>
              <w15:appearance w15:val="hidden"/>
              <w:text/>
            </w:sdtPr>
            <w:sdtContent>
              <w:p w14:paraId="5D2BAF43" w14:textId="77777777" w:rsidR="00C56EA0" w:rsidRPr="00AA4794" w:rsidRDefault="00C56EA0" w:rsidP="00AA38E2">
                <w:pPr>
                  <w:spacing w:after="160" w:line="312" w:lineRule="auto"/>
                </w:pPr>
                <w:r w:rsidRPr="00AA4794">
      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      </w:r>
              </w:p>
            </w:sdtContent>
          </w:sdt>
          <w:p w14:paraId="6FEF8710" w14:textId="77777777" w:rsidR="00C56EA0" w:rsidRPr="00AA4794" w:rsidRDefault="00C56EA0" w:rsidP="00AA38E2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drawing>
                <wp:inline distT="0" distB="0" distL="0" distR="0" wp14:anchorId="2EB0E1BB" wp14:editId="52D09009">
                  <wp:extent cx="914400" cy="460800"/>
                  <wp:effectExtent l="0" t="0" r="0" b="0"/>
                  <wp:docPr id="12" name="Picture 12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8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531D55F7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1879206227"/>
                <w:placeholder>
                  <w:docPart w:val="4A0E4819ADC2418E996A164CF5E6239C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Add Key Event Info Here!</w:t>
                </w:r>
              </w:sdtContent>
            </w:sdt>
          </w:p>
          <w:p w14:paraId="2777C6F7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126557360"/>
                <w:placeholder>
                  <w:docPart w:val="FF688168C7484364BFAC79973991BC40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3918AA3A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676733269"/>
                <w:placeholder>
                  <w:docPart w:val="8132C08E6EE24ADA9543A416B1365AF7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Don’t Be Shy—Tell Them Why They Can’t Miss It!</w:t>
                </w:r>
              </w:sdtContent>
            </w:sdt>
          </w:p>
          <w:p w14:paraId="02474B44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1604876007"/>
                <w:placeholder>
                  <w:docPart w:val="16A12E456A8C45EAAA838C8F0026919E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041F1B2A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649140054"/>
                <w:placeholder>
                  <w:docPart w:val="4106C62C42394C19BE3C9241E71AC935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One More Point Here!</w:t>
                </w:r>
              </w:sdtContent>
            </w:sdt>
          </w:p>
          <w:p w14:paraId="3861DB39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787705915"/>
                <w:placeholder>
                  <w:docPart w:val="8126703975E1416FA5BA52D4E8FDF05C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1D23F6B0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567335601"/>
                <w:placeholder>
                  <w:docPart w:val="FA9BC2BFF66A4B70985664045C004AE8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Add More Great Info Here!</w:t>
                </w:r>
              </w:sdtContent>
            </w:sdt>
          </w:p>
          <w:p w14:paraId="07BB7217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1983921888"/>
                <w:placeholder>
                  <w:docPart w:val="811B3E81D9A541218E762071D5C9719C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3D14A004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1412429096"/>
                <w:placeholder>
                  <w:docPart w:val="2EABE62F884F4D4BB330D6333CB669C2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You Have Room for Another One Here!</w:t>
                </w:r>
              </w:sdtContent>
            </w:sdt>
          </w:p>
          <w:p w14:paraId="5B4B941D" w14:textId="77777777" w:rsidR="00C56EA0" w:rsidRPr="00AA4794" w:rsidRDefault="00C56EA0" w:rsidP="00AA38E2">
            <w:pPr>
              <w:pStyle w:val="Heading3"/>
              <w:outlineLvl w:val="2"/>
            </w:pPr>
            <w:sdt>
              <w:sdtPr>
                <w:alias w:val="Enter company name:"/>
                <w:tag w:val="Enter company name:"/>
                <w:id w:val="1749999648"/>
                <w:placeholder>
                  <w:docPart w:val="D8AE211AC05A408D95259754EE1DBB55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Company Name</w:t>
                </w:r>
              </w:sdtContent>
            </w:sdt>
          </w:p>
          <w:p w14:paraId="7D7E147E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street address, city, st zip code:"/>
                <w:tag w:val="Enter street address, city, st zip code:"/>
                <w:id w:val="-1767607010"/>
                <w:placeholder>
                  <w:docPart w:val="A9C9FE0E317F4B4EBC4633F8E683CB22"/>
                </w:placeholder>
                <w:showingPlcHdr/>
                <w15:appearance w15:val="hidden"/>
                <w:text w:multiLine="1"/>
              </w:sdtPr>
              <w:sdtContent>
                <w:r w:rsidRPr="00AA4794">
                  <w:t>Street Address</w:t>
                </w:r>
                <w:r w:rsidRPr="00AA4794">
                  <w:br/>
                  <w:t>City, ST ZIP Code</w:t>
                </w:r>
              </w:sdtContent>
            </w:sdt>
          </w:p>
          <w:p w14:paraId="68E51E8E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telephone:"/>
                <w:tag w:val="Enter telephone:"/>
                <w:id w:val="1613932890"/>
                <w:placeholder>
                  <w:docPart w:val="B2DBF72E749C4A5AB6BB4678DC4F77CD"/>
                </w:placeholder>
                <w:temporary/>
                <w:showingPlcHdr/>
                <w15:appearance w15:val="hidden"/>
              </w:sdtPr>
              <w:sdtContent>
                <w:r w:rsidRPr="00AA4794">
                  <w:t>Telephone</w:t>
                </w:r>
              </w:sdtContent>
            </w:sdt>
          </w:p>
          <w:p w14:paraId="38D2264C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web address:"/>
                <w:tag w:val="Enter web address:"/>
                <w:id w:val="1252386254"/>
                <w:placeholder>
                  <w:docPart w:val="53E803D487044C56BA1585383296F0FA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Web Address</w:t>
                </w:r>
              </w:sdtContent>
            </w:sdt>
          </w:p>
          <w:p w14:paraId="7113FCFC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dates and times:"/>
                <w:tag w:val="Enter dates and times:"/>
                <w:id w:val="-1959706944"/>
                <w:placeholder>
                  <w:docPart w:val="C0283A1912644332B55B9F038EE16028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Dates and Times</w:t>
                </w:r>
              </w:sdtContent>
            </w:sdt>
          </w:p>
        </w:tc>
      </w:tr>
    </w:tbl>
    <w:p w14:paraId="11BC9C59" w14:textId="77777777" w:rsidR="00C56EA0" w:rsidRPr="00076F31" w:rsidRDefault="00C56EA0" w:rsidP="00C56EA0">
      <w:pPr>
        <w:pStyle w:val="NoSpacing"/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e for overall flyer layout"/>
      </w:tblPr>
      <w:tblGrid>
        <w:gridCol w:w="7380"/>
        <w:gridCol w:w="3420"/>
      </w:tblGrid>
      <w:tr w:rsidR="00C56EA0" w:rsidRPr="00AA4794" w14:paraId="065A2977" w14:textId="77777777" w:rsidTr="00AA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14:paraId="03D513A2" w14:textId="77777777" w:rsidR="00C56EA0" w:rsidRPr="00AA4794" w:rsidRDefault="00C56EA0" w:rsidP="00AA38E2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lastRenderedPageBreak/>
              <w:drawing>
                <wp:inline distT="0" distB="0" distL="0" distR="0" wp14:anchorId="205F175C" wp14:editId="7B0FF3EB">
                  <wp:extent cx="4571365" cy="4572000"/>
                  <wp:effectExtent l="0" t="0" r="635" b="0"/>
                  <wp:docPr id="13" name="Picture 13" descr="Brightly-colored two ice cream cones with sprinkles being offered with outstretched hands by little girls in bathing sui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5EE753" w14:textId="77777777" w:rsidR="00C56EA0" w:rsidRPr="00AA4794" w:rsidRDefault="00C56EA0" w:rsidP="00AA38E2">
            <w:pPr>
              <w:pStyle w:val="Date"/>
            </w:pPr>
            <w:sdt>
              <w:sdtPr>
                <w:alias w:val="Enter Date:"/>
                <w:tag w:val="Enter Date:"/>
                <w:id w:val="650488848"/>
                <w:placeholder>
                  <w:docPart w:val="E345DA97254140D0A9A0CA71C690E9CF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Date</w:t>
                </w:r>
              </w:sdtContent>
            </w:sdt>
          </w:p>
          <w:p w14:paraId="73DD1AD7" w14:textId="77777777" w:rsidR="00C56EA0" w:rsidRPr="00AA4794" w:rsidRDefault="00C56EA0" w:rsidP="00AA38E2">
            <w:pPr>
              <w:pStyle w:val="Title"/>
            </w:pPr>
            <w:sdt>
              <w:sdtPr>
                <w:alias w:val="Enter event title here:"/>
                <w:tag w:val="Enter event title here:"/>
                <w:id w:val="1454898634"/>
                <w:placeholder>
                  <w:docPart w:val="C6D4982F22164EE390886747FFCB3E26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Event</w:t>
                </w:r>
                <w:r w:rsidRPr="00AA4794">
                  <w:br/>
                  <w:t>Title Here</w:t>
                </w:r>
              </w:sdtContent>
            </w:sdt>
          </w:p>
          <w:sdt>
            <w:sdtPr>
              <w:alias w:val="Enter event description heading:"/>
              <w:tag w:val="Enter event description heading:"/>
              <w:id w:val="-1910915470"/>
              <w:placeholder>
                <w:docPart w:val="ED8FC00D72944D75A68715ECBB6F6930"/>
              </w:placeholder>
              <w:temporary/>
              <w:showingPlcHdr/>
              <w15:appearance w15:val="hidden"/>
              <w:text/>
            </w:sdtPr>
            <w:sdtContent>
              <w:p w14:paraId="045B9315" w14:textId="77777777" w:rsidR="00C56EA0" w:rsidRPr="00AA4794" w:rsidRDefault="00C56EA0" w:rsidP="00AA38E2">
                <w:pPr>
                  <w:pStyle w:val="Heading1"/>
                  <w:outlineLvl w:val="0"/>
                </w:pPr>
                <w:r w:rsidRPr="00AA4794">
                  <w:t>Event Description Heading</w:t>
                </w:r>
              </w:p>
            </w:sdtContent>
          </w:sdt>
          <w:sdt>
            <w:sdtPr>
              <w:alias w:val="Enter body text:"/>
              <w:tag w:val="Enter body text:"/>
              <w:id w:val="-2031637575"/>
              <w:placeholder>
                <w:docPart w:val="FD89C6D3E3C44D2191A5D0A44E4A9E4F"/>
              </w:placeholder>
              <w:temporary/>
              <w:showingPlcHdr/>
              <w15:appearance w15:val="hidden"/>
              <w:text/>
            </w:sdtPr>
            <w:sdtContent>
              <w:p w14:paraId="48265289" w14:textId="77777777" w:rsidR="00C56EA0" w:rsidRPr="00AA4794" w:rsidRDefault="00C56EA0" w:rsidP="00AA38E2">
                <w:pPr>
                  <w:spacing w:after="160" w:line="312" w:lineRule="auto"/>
                </w:pPr>
                <w:r w:rsidRPr="00AA4794">
      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      </w:r>
              </w:p>
            </w:sdtContent>
          </w:sdt>
          <w:p w14:paraId="01393DAC" w14:textId="77777777" w:rsidR="00C56EA0" w:rsidRPr="00AA4794" w:rsidRDefault="00C56EA0" w:rsidP="00AA38E2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drawing>
                <wp:inline distT="0" distB="0" distL="0" distR="0" wp14:anchorId="2E0D73DC" wp14:editId="55229191">
                  <wp:extent cx="914400" cy="460800"/>
                  <wp:effectExtent l="0" t="0" r="0" b="0"/>
                  <wp:docPr id="14" name="Picture 14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8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0BFF922E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833039528"/>
                <w:placeholder>
                  <w:docPart w:val="386B437AACEC478EA96279741DE9F1BE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Add Key Event Info Here!</w:t>
                </w:r>
              </w:sdtContent>
            </w:sdt>
          </w:p>
          <w:p w14:paraId="6697A602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1990701060"/>
                <w:placeholder>
                  <w:docPart w:val="E55FAE4C4766430F84CA4427B56D62F1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62C88203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620069476"/>
                <w:placeholder>
                  <w:docPart w:val="B8DFE71D9EFC48E5978724A0895ED2C4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Don’t Be Shy—Tell Them Why They Can’t Miss It!</w:t>
                </w:r>
              </w:sdtContent>
            </w:sdt>
          </w:p>
          <w:p w14:paraId="4130A92C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637530492"/>
                <w:placeholder>
                  <w:docPart w:val="CC4B3849AC704190B190085373928A67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02D6CF09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2105144928"/>
                <w:placeholder>
                  <w:docPart w:val="999C5D2A3616432FA4930B24E1C31BD8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One More Point Here!</w:t>
                </w:r>
              </w:sdtContent>
            </w:sdt>
          </w:p>
          <w:p w14:paraId="05D13BC7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098528952"/>
                <w:placeholder>
                  <w:docPart w:val="F1DA40A7BE0C448DAE395EA745E6849C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46EEFAEA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959032330"/>
                <w:placeholder>
                  <w:docPart w:val="31CEA0EB37C0408D9DC28DB00D1DE519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Add More Great Info Here!</w:t>
                </w:r>
              </w:sdtContent>
            </w:sdt>
          </w:p>
          <w:p w14:paraId="591CC7A0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212768031"/>
                <w:placeholder>
                  <w:docPart w:val="3197C3B2ECC540E3A580676F6B56A475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402333DF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1979524396"/>
                <w:placeholder>
                  <w:docPart w:val="092705DD715E4B5992A73CC4980E4299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You Have Room for Another One Here!</w:t>
                </w:r>
              </w:sdtContent>
            </w:sdt>
          </w:p>
          <w:p w14:paraId="2189B753" w14:textId="77777777" w:rsidR="00C56EA0" w:rsidRPr="00AA4794" w:rsidRDefault="00C56EA0" w:rsidP="00AA38E2">
            <w:pPr>
              <w:pStyle w:val="Heading3"/>
              <w:outlineLvl w:val="2"/>
            </w:pPr>
            <w:sdt>
              <w:sdtPr>
                <w:alias w:val="Enter company name:"/>
                <w:tag w:val="Enter company name:"/>
                <w:id w:val="1561678122"/>
                <w:placeholder>
                  <w:docPart w:val="910B6AF1F0EE4039B2DFCE08BAD0AE84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Company Name</w:t>
                </w:r>
              </w:sdtContent>
            </w:sdt>
          </w:p>
          <w:p w14:paraId="3B4A9F4E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street address, city, st zip code:"/>
                <w:tag w:val="Enter street address, city, st zip code:"/>
                <w:id w:val="496077137"/>
                <w:placeholder>
                  <w:docPart w:val="F07E8FD9FE924A1789D1C34A6E5FB812"/>
                </w:placeholder>
                <w:showingPlcHdr/>
                <w15:appearance w15:val="hidden"/>
                <w:text w:multiLine="1"/>
              </w:sdtPr>
              <w:sdtContent>
                <w:r w:rsidRPr="00AA4794">
                  <w:t>Street Address</w:t>
                </w:r>
                <w:r w:rsidRPr="00AA4794">
                  <w:br/>
                  <w:t>City, ST ZIP Code</w:t>
                </w:r>
              </w:sdtContent>
            </w:sdt>
          </w:p>
          <w:p w14:paraId="38CE36FF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telephone:"/>
                <w:tag w:val="Enter telephone:"/>
                <w:id w:val="913210323"/>
                <w:placeholder>
                  <w:docPart w:val="E401EF7DB24A4F189DA90F90234CE8BB"/>
                </w:placeholder>
                <w:temporary/>
                <w:showingPlcHdr/>
                <w15:appearance w15:val="hidden"/>
              </w:sdtPr>
              <w:sdtContent>
                <w:r w:rsidRPr="00AA4794">
                  <w:t>Telephone</w:t>
                </w:r>
              </w:sdtContent>
            </w:sdt>
          </w:p>
          <w:p w14:paraId="5A20AF4C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web address:"/>
                <w:tag w:val="Enter web address:"/>
                <w:id w:val="-1349941315"/>
                <w:placeholder>
                  <w:docPart w:val="1968779211834003BF51319CFCBEF91C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Web Address</w:t>
                </w:r>
              </w:sdtContent>
            </w:sdt>
          </w:p>
          <w:p w14:paraId="32F1EE92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dates and times:"/>
                <w:tag w:val="Enter dates and times:"/>
                <w:id w:val="-1460879354"/>
                <w:placeholder>
                  <w:docPart w:val="786B8369E45D4B989DCAC84C7C2B3907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Dates and Times</w:t>
                </w:r>
              </w:sdtContent>
            </w:sdt>
          </w:p>
        </w:tc>
      </w:tr>
    </w:tbl>
    <w:p w14:paraId="4BF56637" w14:textId="77777777" w:rsidR="00C56EA0" w:rsidRPr="00076F31" w:rsidRDefault="00C56EA0" w:rsidP="00C56EA0">
      <w:pPr>
        <w:pStyle w:val="NoSpacing"/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e for overall flyer layout"/>
      </w:tblPr>
      <w:tblGrid>
        <w:gridCol w:w="7380"/>
        <w:gridCol w:w="3420"/>
      </w:tblGrid>
      <w:tr w:rsidR="00C56EA0" w:rsidRPr="00AA4794" w14:paraId="49645B8D" w14:textId="77777777" w:rsidTr="00AA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14:paraId="5C370FF8" w14:textId="77777777" w:rsidR="00C56EA0" w:rsidRPr="00AA4794" w:rsidRDefault="00C56EA0" w:rsidP="00AA38E2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lastRenderedPageBreak/>
              <w:drawing>
                <wp:inline distT="0" distB="0" distL="0" distR="0" wp14:anchorId="1CACA49C" wp14:editId="2633B0D7">
                  <wp:extent cx="4571365" cy="4572000"/>
                  <wp:effectExtent l="0" t="0" r="635" b="0"/>
                  <wp:docPr id="15" name="Picture 15" descr="Brightly-colored two ice cream cones with sprinkles being offered with outstretched hands by little girls in bathing sui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6C8339" w14:textId="77777777" w:rsidR="00C56EA0" w:rsidRPr="00AA4794" w:rsidRDefault="00C56EA0" w:rsidP="00AA38E2">
            <w:pPr>
              <w:pStyle w:val="Date"/>
            </w:pPr>
            <w:sdt>
              <w:sdtPr>
                <w:alias w:val="Enter Date:"/>
                <w:tag w:val="Enter Date:"/>
                <w:id w:val="2011254275"/>
                <w:placeholder>
                  <w:docPart w:val="15CBB17997A24395AB210D655F3F4A24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Date</w:t>
                </w:r>
              </w:sdtContent>
            </w:sdt>
          </w:p>
          <w:p w14:paraId="28F2EB4A" w14:textId="77777777" w:rsidR="00C56EA0" w:rsidRPr="00AA4794" w:rsidRDefault="00C56EA0" w:rsidP="00AA38E2">
            <w:pPr>
              <w:pStyle w:val="Title"/>
            </w:pPr>
            <w:sdt>
              <w:sdtPr>
                <w:alias w:val="Enter event title here:"/>
                <w:tag w:val="Enter event title here:"/>
                <w:id w:val="629219241"/>
                <w:placeholder>
                  <w:docPart w:val="D619560C710F4311AB87CFA2A6531401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Event</w:t>
                </w:r>
                <w:r w:rsidRPr="00AA4794">
                  <w:br/>
                  <w:t>Title Here</w:t>
                </w:r>
              </w:sdtContent>
            </w:sdt>
          </w:p>
          <w:sdt>
            <w:sdtPr>
              <w:alias w:val="Enter event description heading:"/>
              <w:tag w:val="Enter event description heading:"/>
              <w:id w:val="-666093064"/>
              <w:placeholder>
                <w:docPart w:val="A021FFD2F8394A52B9CE2D86344D4246"/>
              </w:placeholder>
              <w:temporary/>
              <w:showingPlcHdr/>
              <w15:appearance w15:val="hidden"/>
              <w:text/>
            </w:sdtPr>
            <w:sdtContent>
              <w:p w14:paraId="0A393799" w14:textId="77777777" w:rsidR="00C56EA0" w:rsidRPr="00AA4794" w:rsidRDefault="00C56EA0" w:rsidP="00AA38E2">
                <w:pPr>
                  <w:pStyle w:val="Heading1"/>
                  <w:outlineLvl w:val="0"/>
                </w:pPr>
                <w:r w:rsidRPr="00AA4794">
                  <w:t>Event Description Heading</w:t>
                </w:r>
              </w:p>
            </w:sdtContent>
          </w:sdt>
          <w:sdt>
            <w:sdtPr>
              <w:alias w:val="Enter body text:"/>
              <w:tag w:val="Enter body text:"/>
              <w:id w:val="955829176"/>
              <w:placeholder>
                <w:docPart w:val="5ECA9470F0E6493F8A637E4AA08FBA1B"/>
              </w:placeholder>
              <w:temporary/>
              <w:showingPlcHdr/>
              <w15:appearance w15:val="hidden"/>
              <w:text/>
            </w:sdtPr>
            <w:sdtContent>
              <w:p w14:paraId="5016A785" w14:textId="77777777" w:rsidR="00C56EA0" w:rsidRPr="00AA4794" w:rsidRDefault="00C56EA0" w:rsidP="00AA38E2">
                <w:pPr>
                  <w:spacing w:after="160" w:line="312" w:lineRule="auto"/>
                </w:pPr>
                <w:r w:rsidRPr="00AA4794">
      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      </w:r>
              </w:p>
            </w:sdtContent>
          </w:sdt>
          <w:p w14:paraId="10258956" w14:textId="77777777" w:rsidR="00C56EA0" w:rsidRPr="00AA4794" w:rsidRDefault="00C56EA0" w:rsidP="00AA38E2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drawing>
                <wp:inline distT="0" distB="0" distL="0" distR="0" wp14:anchorId="2813FC7A" wp14:editId="21C99C07">
                  <wp:extent cx="914400" cy="460800"/>
                  <wp:effectExtent l="0" t="0" r="0" b="0"/>
                  <wp:docPr id="16" name="Picture 16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8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0B1270ED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931659290"/>
                <w:placeholder>
                  <w:docPart w:val="9F2D087DFBC944549AAFCB7893774C2D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Add Key Event Info Here!</w:t>
                </w:r>
              </w:sdtContent>
            </w:sdt>
          </w:p>
          <w:p w14:paraId="5D82EEEA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774909481"/>
                <w:placeholder>
                  <w:docPart w:val="607DA5A293FA4D5EA7235CD1423E29FE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03147767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815767929"/>
                <w:placeholder>
                  <w:docPart w:val="DA91EE75132B4C3CB2C82EE9E6299299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Don’t Be Shy—Tell Them Why They Can’t Miss It!</w:t>
                </w:r>
              </w:sdtContent>
            </w:sdt>
          </w:p>
          <w:p w14:paraId="43356F94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134489963"/>
                <w:placeholder>
                  <w:docPart w:val="16362726DB7A4A21A1A07C4B9E4DB6C3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74064D58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751864067"/>
                <w:placeholder>
                  <w:docPart w:val="6B67F5AE39B149CA96EA6845E54CABD9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One More Point Here!</w:t>
                </w:r>
              </w:sdtContent>
            </w:sdt>
          </w:p>
          <w:p w14:paraId="30D20BE0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1673328007"/>
                <w:placeholder>
                  <w:docPart w:val="FB3EC0CA4AD74716A59EA7156AE7CCB7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051E613A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373826756"/>
                <w:placeholder>
                  <w:docPart w:val="FF00F13C44A340459C2C20E6ABB58250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Add More Great Info Here!</w:t>
                </w:r>
              </w:sdtContent>
            </w:sdt>
          </w:p>
          <w:p w14:paraId="7984A12B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857961039"/>
                <w:placeholder>
                  <w:docPart w:val="EAB8F5FF286140758C1F7A738F5DEAC2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7027EA2D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737219444"/>
                <w:placeholder>
                  <w:docPart w:val="C5E1D9DBA7A84AEC88DD8CE5C2C629A1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You Have Room for Another One Here!</w:t>
                </w:r>
              </w:sdtContent>
            </w:sdt>
          </w:p>
          <w:p w14:paraId="464FAE6B" w14:textId="77777777" w:rsidR="00C56EA0" w:rsidRPr="00AA4794" w:rsidRDefault="00C56EA0" w:rsidP="00AA38E2">
            <w:pPr>
              <w:pStyle w:val="Heading3"/>
              <w:outlineLvl w:val="2"/>
            </w:pPr>
            <w:sdt>
              <w:sdtPr>
                <w:alias w:val="Enter company name:"/>
                <w:tag w:val="Enter company name:"/>
                <w:id w:val="-2061471595"/>
                <w:placeholder>
                  <w:docPart w:val="CA494ADACE88488D9FF8EEFD36592F8C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Company Name</w:t>
                </w:r>
              </w:sdtContent>
            </w:sdt>
          </w:p>
          <w:p w14:paraId="79E31243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street address, city, st zip code:"/>
                <w:tag w:val="Enter street address, city, st zip code:"/>
                <w:id w:val="1481192781"/>
                <w:placeholder>
                  <w:docPart w:val="BC1D9491918549A69145875FAA405D01"/>
                </w:placeholder>
                <w:showingPlcHdr/>
                <w15:appearance w15:val="hidden"/>
                <w:text w:multiLine="1"/>
              </w:sdtPr>
              <w:sdtContent>
                <w:r w:rsidRPr="00AA4794">
                  <w:t>Street Address</w:t>
                </w:r>
                <w:r w:rsidRPr="00AA4794">
                  <w:br/>
                  <w:t>City, ST ZIP Code</w:t>
                </w:r>
              </w:sdtContent>
            </w:sdt>
          </w:p>
          <w:p w14:paraId="17409AEA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telephone:"/>
                <w:tag w:val="Enter telephone:"/>
                <w:id w:val="756408210"/>
                <w:placeholder>
                  <w:docPart w:val="77F4D4115B284CBE9FF5BFEB005A0009"/>
                </w:placeholder>
                <w:temporary/>
                <w:showingPlcHdr/>
                <w15:appearance w15:val="hidden"/>
              </w:sdtPr>
              <w:sdtContent>
                <w:r w:rsidRPr="00AA4794">
                  <w:t>Telephone</w:t>
                </w:r>
              </w:sdtContent>
            </w:sdt>
          </w:p>
          <w:p w14:paraId="2483BF2D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web address:"/>
                <w:tag w:val="Enter web address:"/>
                <w:id w:val="1394241412"/>
                <w:placeholder>
                  <w:docPart w:val="1653D436B756466A96F5CD881E8E9647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Web Address</w:t>
                </w:r>
              </w:sdtContent>
            </w:sdt>
          </w:p>
          <w:p w14:paraId="6D49F5B7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dates and times:"/>
                <w:tag w:val="Enter dates and times:"/>
                <w:id w:val="1674454966"/>
                <w:placeholder>
                  <w:docPart w:val="096C2B0B1C934B478F38C595309186A7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Dates and Times</w:t>
                </w:r>
              </w:sdtContent>
            </w:sdt>
          </w:p>
        </w:tc>
      </w:tr>
    </w:tbl>
    <w:p w14:paraId="2A19039F" w14:textId="77777777" w:rsidR="00C56EA0" w:rsidRPr="00076F31" w:rsidRDefault="00C56EA0" w:rsidP="00C56EA0">
      <w:pPr>
        <w:pStyle w:val="NoSpacing"/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e for overall flyer layout"/>
      </w:tblPr>
      <w:tblGrid>
        <w:gridCol w:w="7380"/>
        <w:gridCol w:w="3420"/>
      </w:tblGrid>
      <w:tr w:rsidR="00C56EA0" w:rsidRPr="00AA4794" w14:paraId="50E231E0" w14:textId="77777777" w:rsidTr="00AA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14:paraId="739A7A35" w14:textId="77777777" w:rsidR="00C56EA0" w:rsidRPr="00AA4794" w:rsidRDefault="00C56EA0" w:rsidP="00AA38E2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lastRenderedPageBreak/>
              <w:drawing>
                <wp:inline distT="0" distB="0" distL="0" distR="0" wp14:anchorId="6CDE900E" wp14:editId="3149682A">
                  <wp:extent cx="4571365" cy="4572000"/>
                  <wp:effectExtent l="0" t="0" r="635" b="0"/>
                  <wp:docPr id="17" name="Picture 17" descr="Brightly-colored two ice cream cones with sprinkles being offered with outstretched hands by little girls in bathing sui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4F3274" w14:textId="77777777" w:rsidR="00C56EA0" w:rsidRPr="00AA4794" w:rsidRDefault="00C56EA0" w:rsidP="00AA38E2">
            <w:pPr>
              <w:pStyle w:val="Date"/>
            </w:pPr>
            <w:sdt>
              <w:sdtPr>
                <w:alias w:val="Enter Date:"/>
                <w:tag w:val="Enter Date:"/>
                <w:id w:val="1189177579"/>
                <w:placeholder>
                  <w:docPart w:val="0BA03C9B61FE44BD930CBCFB724B3A62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Date</w:t>
                </w:r>
              </w:sdtContent>
            </w:sdt>
          </w:p>
          <w:p w14:paraId="614F2E88" w14:textId="77777777" w:rsidR="00C56EA0" w:rsidRPr="00AA4794" w:rsidRDefault="00C56EA0" w:rsidP="00AA38E2">
            <w:pPr>
              <w:pStyle w:val="Title"/>
            </w:pPr>
            <w:sdt>
              <w:sdtPr>
                <w:alias w:val="Enter event title here:"/>
                <w:tag w:val="Enter event title here:"/>
                <w:id w:val="1442949384"/>
                <w:placeholder>
                  <w:docPart w:val="5B4EE14A56D6412596C39D69F40B8C8C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Event</w:t>
                </w:r>
                <w:r w:rsidRPr="00AA4794">
                  <w:br/>
                  <w:t>Title Here</w:t>
                </w:r>
              </w:sdtContent>
            </w:sdt>
          </w:p>
          <w:sdt>
            <w:sdtPr>
              <w:alias w:val="Enter event description heading:"/>
              <w:tag w:val="Enter event description heading:"/>
              <w:id w:val="-207190652"/>
              <w:placeholder>
                <w:docPart w:val="D2211F5071BA4813949E86B8E20E7D0E"/>
              </w:placeholder>
              <w:temporary/>
              <w:showingPlcHdr/>
              <w15:appearance w15:val="hidden"/>
              <w:text/>
            </w:sdtPr>
            <w:sdtContent>
              <w:p w14:paraId="35B8FF8F" w14:textId="77777777" w:rsidR="00C56EA0" w:rsidRPr="00AA4794" w:rsidRDefault="00C56EA0" w:rsidP="00AA38E2">
                <w:pPr>
                  <w:pStyle w:val="Heading1"/>
                  <w:outlineLvl w:val="0"/>
                </w:pPr>
                <w:r w:rsidRPr="00AA4794">
                  <w:t>Event Description Heading</w:t>
                </w:r>
              </w:p>
            </w:sdtContent>
          </w:sdt>
          <w:sdt>
            <w:sdtPr>
              <w:alias w:val="Enter body text:"/>
              <w:tag w:val="Enter body text:"/>
              <w:id w:val="1796324352"/>
              <w:placeholder>
                <w:docPart w:val="B7C83729167345F482798D622F2B68DB"/>
              </w:placeholder>
              <w:temporary/>
              <w:showingPlcHdr/>
              <w15:appearance w15:val="hidden"/>
              <w:text/>
            </w:sdtPr>
            <w:sdtContent>
              <w:p w14:paraId="1530D6DC" w14:textId="77777777" w:rsidR="00C56EA0" w:rsidRPr="00AA4794" w:rsidRDefault="00C56EA0" w:rsidP="00AA38E2">
                <w:pPr>
                  <w:spacing w:after="160" w:line="312" w:lineRule="auto"/>
                </w:pPr>
                <w:r w:rsidRPr="00AA4794">
      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      </w:r>
              </w:p>
            </w:sdtContent>
          </w:sdt>
          <w:p w14:paraId="0DAF7B75" w14:textId="77777777" w:rsidR="00C56EA0" w:rsidRPr="00AA4794" w:rsidRDefault="00C56EA0" w:rsidP="00AA38E2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drawing>
                <wp:inline distT="0" distB="0" distL="0" distR="0" wp14:anchorId="682DEF7E" wp14:editId="4549A59E">
                  <wp:extent cx="914400" cy="460800"/>
                  <wp:effectExtent l="0" t="0" r="0" b="0"/>
                  <wp:docPr id="18" name="Picture 18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8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20200090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1526005341"/>
                <w:placeholder>
                  <w:docPart w:val="583A2A62E5F045BAAFAA014CB827B4BF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Add Key Event Info Here!</w:t>
                </w:r>
              </w:sdtContent>
            </w:sdt>
          </w:p>
          <w:p w14:paraId="06C24B9D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220180893"/>
                <w:placeholder>
                  <w:docPart w:val="BC365730D9594DCF804A0FE4A264E4EF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66DB7B75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876121735"/>
                <w:placeholder>
                  <w:docPart w:val="1265FCEB7EB94D979F0F4F144BEF39A6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Don’t Be Shy—Tell Them Why They Can’t Miss It!</w:t>
                </w:r>
              </w:sdtContent>
            </w:sdt>
          </w:p>
          <w:p w14:paraId="0D1C24E7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840899872"/>
                <w:placeholder>
                  <w:docPart w:val="4BF99852FFAD421E88797CDA247CD208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0BC06CE4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1802678951"/>
                <w:placeholder>
                  <w:docPart w:val="E56460F3DDD147FAB800A10942514A60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One More Point Here!</w:t>
                </w:r>
              </w:sdtContent>
            </w:sdt>
          </w:p>
          <w:p w14:paraId="701E186E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1350478081"/>
                <w:placeholder>
                  <w:docPart w:val="86741A9541494F60A7DDF95B52F22945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4D9C173E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664477760"/>
                <w:placeholder>
                  <w:docPart w:val="4A5622204F8E4873B591A7BE82C2FB8A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Add More Great Info Here!</w:t>
                </w:r>
              </w:sdtContent>
            </w:sdt>
          </w:p>
          <w:p w14:paraId="783472EC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701211145"/>
                <w:placeholder>
                  <w:docPart w:val="CC3BB4A45940473892C6373A06EC2AD6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0F29B9EE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1795739363"/>
                <w:placeholder>
                  <w:docPart w:val="BE236042EE33477E880D1515479DEB6E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You Have Room for Another One Here!</w:t>
                </w:r>
              </w:sdtContent>
            </w:sdt>
          </w:p>
          <w:p w14:paraId="4ECE8C0B" w14:textId="77777777" w:rsidR="00C56EA0" w:rsidRPr="00AA4794" w:rsidRDefault="00C56EA0" w:rsidP="00AA38E2">
            <w:pPr>
              <w:pStyle w:val="Heading3"/>
              <w:outlineLvl w:val="2"/>
            </w:pPr>
            <w:sdt>
              <w:sdtPr>
                <w:alias w:val="Enter company name:"/>
                <w:tag w:val="Enter company name:"/>
                <w:id w:val="-2074885707"/>
                <w:placeholder>
                  <w:docPart w:val="243C4AA1B71E449E812680E2DA992BFA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Company Name</w:t>
                </w:r>
              </w:sdtContent>
            </w:sdt>
          </w:p>
          <w:p w14:paraId="64DF5EC1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street address, city, st zip code:"/>
                <w:tag w:val="Enter street address, city, st zip code:"/>
                <w:id w:val="-1574267238"/>
                <w:placeholder>
                  <w:docPart w:val="F8A2BAC6CED4483D80B0D904ACCF993F"/>
                </w:placeholder>
                <w:showingPlcHdr/>
                <w15:appearance w15:val="hidden"/>
                <w:text w:multiLine="1"/>
              </w:sdtPr>
              <w:sdtContent>
                <w:r w:rsidRPr="00AA4794">
                  <w:t>Street Address</w:t>
                </w:r>
                <w:r w:rsidRPr="00AA4794">
                  <w:br/>
                  <w:t>City, ST ZIP Code</w:t>
                </w:r>
              </w:sdtContent>
            </w:sdt>
          </w:p>
          <w:p w14:paraId="68430D5E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telephone:"/>
                <w:tag w:val="Enter telephone:"/>
                <w:id w:val="-114303177"/>
                <w:placeholder>
                  <w:docPart w:val="AEF04462554E40D596BDF97425D140F5"/>
                </w:placeholder>
                <w:temporary/>
                <w:showingPlcHdr/>
                <w15:appearance w15:val="hidden"/>
              </w:sdtPr>
              <w:sdtContent>
                <w:r w:rsidRPr="00AA4794">
                  <w:t>Telephone</w:t>
                </w:r>
              </w:sdtContent>
            </w:sdt>
          </w:p>
          <w:p w14:paraId="6F64C7A1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web address:"/>
                <w:tag w:val="Enter web address:"/>
                <w:id w:val="-1116683081"/>
                <w:placeholder>
                  <w:docPart w:val="F652D00308FA4E60874127EA7B7C78D1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Web Address</w:t>
                </w:r>
              </w:sdtContent>
            </w:sdt>
          </w:p>
          <w:p w14:paraId="084B6EB1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dates and times:"/>
                <w:tag w:val="Enter dates and times:"/>
                <w:id w:val="-36430772"/>
                <w:placeholder>
                  <w:docPart w:val="6643AE1C21E446B4854856BAD78242C7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Dates and Times</w:t>
                </w:r>
              </w:sdtContent>
            </w:sdt>
          </w:p>
        </w:tc>
      </w:tr>
    </w:tbl>
    <w:p w14:paraId="10A03359" w14:textId="77777777" w:rsidR="00C56EA0" w:rsidRPr="00076F31" w:rsidRDefault="00C56EA0" w:rsidP="00C56EA0">
      <w:pPr>
        <w:pStyle w:val="NoSpacing"/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e for overall flyer layout"/>
      </w:tblPr>
      <w:tblGrid>
        <w:gridCol w:w="7380"/>
        <w:gridCol w:w="3420"/>
      </w:tblGrid>
      <w:tr w:rsidR="00C56EA0" w:rsidRPr="00AA4794" w14:paraId="536A0F23" w14:textId="77777777" w:rsidTr="00AA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14:paraId="58D4FE00" w14:textId="77777777" w:rsidR="00C56EA0" w:rsidRPr="00AA4794" w:rsidRDefault="00C56EA0" w:rsidP="00AA38E2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lastRenderedPageBreak/>
              <w:drawing>
                <wp:inline distT="0" distB="0" distL="0" distR="0" wp14:anchorId="1ED6BEA7" wp14:editId="2F5CDBB8">
                  <wp:extent cx="4571365" cy="4572000"/>
                  <wp:effectExtent l="0" t="0" r="635" b="0"/>
                  <wp:docPr id="19" name="Picture 19" descr="Brightly-colored two ice cream cones with sprinkles being offered with outstretched hands by little girls in bathing sui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211E0A" w14:textId="77777777" w:rsidR="00C56EA0" w:rsidRPr="00AA4794" w:rsidRDefault="00C56EA0" w:rsidP="00AA38E2">
            <w:pPr>
              <w:pStyle w:val="Date"/>
            </w:pPr>
            <w:sdt>
              <w:sdtPr>
                <w:alias w:val="Enter Date:"/>
                <w:tag w:val="Enter Date:"/>
                <w:id w:val="1348518466"/>
                <w:placeholder>
                  <w:docPart w:val="0F34C5028F26431E81D729D3713B3B82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Date</w:t>
                </w:r>
              </w:sdtContent>
            </w:sdt>
          </w:p>
          <w:p w14:paraId="578A4FE1" w14:textId="77777777" w:rsidR="00C56EA0" w:rsidRPr="00AA4794" w:rsidRDefault="00C56EA0" w:rsidP="00AA38E2">
            <w:pPr>
              <w:pStyle w:val="Title"/>
            </w:pPr>
            <w:sdt>
              <w:sdtPr>
                <w:alias w:val="Enter event title here:"/>
                <w:tag w:val="Enter event title here:"/>
                <w:id w:val="-715816955"/>
                <w:placeholder>
                  <w:docPart w:val="74DA13E3C06E4109B4CE6BCD0297E224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Event</w:t>
                </w:r>
                <w:r w:rsidRPr="00AA4794">
                  <w:br/>
                  <w:t>Title Here</w:t>
                </w:r>
              </w:sdtContent>
            </w:sdt>
          </w:p>
          <w:sdt>
            <w:sdtPr>
              <w:alias w:val="Enter event description heading:"/>
              <w:tag w:val="Enter event description heading:"/>
              <w:id w:val="-1516993718"/>
              <w:placeholder>
                <w:docPart w:val="70AD2A9C27D1423DBA0E0EF2DEC0D9D2"/>
              </w:placeholder>
              <w:temporary/>
              <w:showingPlcHdr/>
              <w15:appearance w15:val="hidden"/>
              <w:text/>
            </w:sdtPr>
            <w:sdtContent>
              <w:p w14:paraId="70275A74" w14:textId="77777777" w:rsidR="00C56EA0" w:rsidRPr="00AA4794" w:rsidRDefault="00C56EA0" w:rsidP="00AA38E2">
                <w:pPr>
                  <w:pStyle w:val="Heading1"/>
                  <w:outlineLvl w:val="0"/>
                </w:pPr>
                <w:r w:rsidRPr="00AA4794">
                  <w:t>Event Description Heading</w:t>
                </w:r>
              </w:p>
            </w:sdtContent>
          </w:sdt>
          <w:sdt>
            <w:sdtPr>
              <w:alias w:val="Enter body text:"/>
              <w:tag w:val="Enter body text:"/>
              <w:id w:val="-136496718"/>
              <w:placeholder>
                <w:docPart w:val="3EAFF10E633F498BBF524AC672AF89BF"/>
              </w:placeholder>
              <w:temporary/>
              <w:showingPlcHdr/>
              <w15:appearance w15:val="hidden"/>
              <w:text/>
            </w:sdtPr>
            <w:sdtContent>
              <w:p w14:paraId="30C60DAD" w14:textId="77777777" w:rsidR="00C56EA0" w:rsidRPr="00AA4794" w:rsidRDefault="00C56EA0" w:rsidP="00AA38E2">
                <w:pPr>
                  <w:spacing w:after="160" w:line="312" w:lineRule="auto"/>
                </w:pPr>
                <w:r w:rsidRPr="00AA4794">
      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      </w:r>
              </w:p>
            </w:sdtContent>
          </w:sdt>
          <w:p w14:paraId="3907714D" w14:textId="77777777" w:rsidR="00C56EA0" w:rsidRPr="00AA4794" w:rsidRDefault="00C56EA0" w:rsidP="00AA38E2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drawing>
                <wp:inline distT="0" distB="0" distL="0" distR="0" wp14:anchorId="1865ED86" wp14:editId="1955F2B1">
                  <wp:extent cx="914400" cy="460800"/>
                  <wp:effectExtent l="0" t="0" r="0" b="0"/>
                  <wp:docPr id="20" name="Picture 20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8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6D926D70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1438523031"/>
                <w:placeholder>
                  <w:docPart w:val="35926D7C2D4146AA96EF04127B329CEB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Add Key Event Info Here!</w:t>
                </w:r>
              </w:sdtContent>
            </w:sdt>
          </w:p>
          <w:p w14:paraId="257D530E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631552330"/>
                <w:placeholder>
                  <w:docPart w:val="B8939F4F6F39450E8E4AECEC50416670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53E8132E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254174494"/>
                <w:placeholder>
                  <w:docPart w:val="F09E3CF8FB1542D4873FF27717D596C8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Don’t Be Shy—Tell Them Why They Can’t Miss It!</w:t>
                </w:r>
              </w:sdtContent>
            </w:sdt>
          </w:p>
          <w:p w14:paraId="0934B66A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2128994539"/>
                <w:placeholder>
                  <w:docPart w:val="884C738481EF4C99A850CACEFDE9B672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4646A6CC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1286722804"/>
                <w:placeholder>
                  <w:docPart w:val="E1D7B790DBE04E4DB931DD549B6CE75D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One More Point Here!</w:t>
                </w:r>
              </w:sdtContent>
            </w:sdt>
          </w:p>
          <w:p w14:paraId="1F79B2FB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854728749"/>
                <w:placeholder>
                  <w:docPart w:val="46E02B43FDB9403091E83561A2E348C9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1AD41CFB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3414589"/>
                <w:placeholder>
                  <w:docPart w:val="67B8562EA1BF407D83F6235A6940879C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Add More Great Info Here!</w:t>
                </w:r>
              </w:sdtContent>
            </w:sdt>
          </w:p>
          <w:p w14:paraId="56687BD6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283050758"/>
                <w:placeholder>
                  <w:docPart w:val="B96B311DCAE7483B8A3BFB4767D44704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0163927E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2093354157"/>
                <w:placeholder>
                  <w:docPart w:val="09A8FF380ABB4220804608A753B423BF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You Have Room for Another One Here!</w:t>
                </w:r>
              </w:sdtContent>
            </w:sdt>
          </w:p>
          <w:p w14:paraId="63F7A5C4" w14:textId="77777777" w:rsidR="00C56EA0" w:rsidRPr="00AA4794" w:rsidRDefault="00C56EA0" w:rsidP="00AA38E2">
            <w:pPr>
              <w:pStyle w:val="Heading3"/>
              <w:outlineLvl w:val="2"/>
            </w:pPr>
            <w:sdt>
              <w:sdtPr>
                <w:alias w:val="Enter company name:"/>
                <w:tag w:val="Enter company name:"/>
                <w:id w:val="-1966335355"/>
                <w:placeholder>
                  <w:docPart w:val="509ECFB034054E4BA1A62EC06876B18D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Company Name</w:t>
                </w:r>
              </w:sdtContent>
            </w:sdt>
          </w:p>
          <w:p w14:paraId="2E9F40AC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street address, city, st zip code:"/>
                <w:tag w:val="Enter street address, city, st zip code:"/>
                <w:id w:val="-1540663436"/>
                <w:placeholder>
                  <w:docPart w:val="80EB8E3FDAB44A1E9623C3F26ACC9127"/>
                </w:placeholder>
                <w:showingPlcHdr/>
                <w15:appearance w15:val="hidden"/>
                <w:text w:multiLine="1"/>
              </w:sdtPr>
              <w:sdtContent>
                <w:r w:rsidRPr="00AA4794">
                  <w:t>Street Address</w:t>
                </w:r>
                <w:r w:rsidRPr="00AA4794">
                  <w:br/>
                  <w:t>City, ST ZIP Code</w:t>
                </w:r>
              </w:sdtContent>
            </w:sdt>
          </w:p>
          <w:p w14:paraId="2E80DE14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telephone:"/>
                <w:tag w:val="Enter telephone:"/>
                <w:id w:val="1647712384"/>
                <w:placeholder>
                  <w:docPart w:val="852E4D394E454EF285ED405FAF6EA715"/>
                </w:placeholder>
                <w:temporary/>
                <w:showingPlcHdr/>
                <w15:appearance w15:val="hidden"/>
              </w:sdtPr>
              <w:sdtContent>
                <w:r w:rsidRPr="00AA4794">
                  <w:t>Telephone</w:t>
                </w:r>
              </w:sdtContent>
            </w:sdt>
          </w:p>
          <w:p w14:paraId="20D465B5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web address:"/>
                <w:tag w:val="Enter web address:"/>
                <w:id w:val="1067615039"/>
                <w:placeholder>
                  <w:docPart w:val="7D5B6368B73340A9921B4C201C534841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Web Address</w:t>
                </w:r>
              </w:sdtContent>
            </w:sdt>
          </w:p>
          <w:p w14:paraId="0F4E8C53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dates and times:"/>
                <w:tag w:val="Enter dates and times:"/>
                <w:id w:val="1465929583"/>
                <w:placeholder>
                  <w:docPart w:val="0EFBDE986FA84937B0119E7705B3DA48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Dates and Times</w:t>
                </w:r>
              </w:sdtContent>
            </w:sdt>
          </w:p>
        </w:tc>
      </w:tr>
    </w:tbl>
    <w:p w14:paraId="26D39A64" w14:textId="77777777" w:rsidR="00C56EA0" w:rsidRPr="00076F31" w:rsidRDefault="00C56EA0" w:rsidP="00C56EA0">
      <w:pPr>
        <w:pStyle w:val="NoSpacing"/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e for overall flyer layout"/>
      </w:tblPr>
      <w:tblGrid>
        <w:gridCol w:w="7380"/>
        <w:gridCol w:w="3420"/>
      </w:tblGrid>
      <w:tr w:rsidR="00C56EA0" w:rsidRPr="00AA4794" w14:paraId="389AD849" w14:textId="77777777" w:rsidTr="00AA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14:paraId="1E27118C" w14:textId="77777777" w:rsidR="00C56EA0" w:rsidRPr="00AA4794" w:rsidRDefault="00C56EA0" w:rsidP="00AA38E2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lastRenderedPageBreak/>
              <w:drawing>
                <wp:inline distT="0" distB="0" distL="0" distR="0" wp14:anchorId="627C5AFC" wp14:editId="57BB6125">
                  <wp:extent cx="4571365" cy="4572000"/>
                  <wp:effectExtent l="0" t="0" r="635" b="0"/>
                  <wp:docPr id="21" name="Picture 21" descr="Brightly-colored two ice cream cones with sprinkles being offered with outstretched hands by little girls in bathing sui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BD8E23A" w14:textId="77777777" w:rsidR="00C56EA0" w:rsidRPr="00AA4794" w:rsidRDefault="00C56EA0" w:rsidP="00AA38E2">
            <w:pPr>
              <w:pStyle w:val="Date"/>
            </w:pPr>
            <w:sdt>
              <w:sdtPr>
                <w:alias w:val="Enter Date:"/>
                <w:tag w:val="Enter Date:"/>
                <w:id w:val="881067075"/>
                <w:placeholder>
                  <w:docPart w:val="C799BCFB54A842A6B36CC9751993642A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Date</w:t>
                </w:r>
              </w:sdtContent>
            </w:sdt>
          </w:p>
          <w:p w14:paraId="2A6BB805" w14:textId="77777777" w:rsidR="00C56EA0" w:rsidRPr="00AA4794" w:rsidRDefault="00C56EA0" w:rsidP="00AA38E2">
            <w:pPr>
              <w:pStyle w:val="Title"/>
            </w:pPr>
            <w:sdt>
              <w:sdtPr>
                <w:alias w:val="Enter event title here:"/>
                <w:tag w:val="Enter event title here:"/>
                <w:id w:val="-690141299"/>
                <w:placeholder>
                  <w:docPart w:val="4C91E6CE28C74FE2B1D40FFF0BCF2E4B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Event</w:t>
                </w:r>
                <w:r w:rsidRPr="00AA4794">
                  <w:br/>
                  <w:t>Title Here</w:t>
                </w:r>
              </w:sdtContent>
            </w:sdt>
          </w:p>
          <w:sdt>
            <w:sdtPr>
              <w:alias w:val="Enter event description heading:"/>
              <w:tag w:val="Enter event description heading:"/>
              <w:id w:val="1131293298"/>
              <w:placeholder>
                <w:docPart w:val="DBDAEE73CDFA4AE189FBF718870D9CC4"/>
              </w:placeholder>
              <w:temporary/>
              <w:showingPlcHdr/>
              <w15:appearance w15:val="hidden"/>
              <w:text/>
            </w:sdtPr>
            <w:sdtContent>
              <w:p w14:paraId="017F4F58" w14:textId="77777777" w:rsidR="00C56EA0" w:rsidRPr="00AA4794" w:rsidRDefault="00C56EA0" w:rsidP="00AA38E2">
                <w:pPr>
                  <w:pStyle w:val="Heading1"/>
                  <w:outlineLvl w:val="0"/>
                </w:pPr>
                <w:r w:rsidRPr="00AA4794">
                  <w:t>Event Description Heading</w:t>
                </w:r>
              </w:p>
            </w:sdtContent>
          </w:sdt>
          <w:sdt>
            <w:sdtPr>
              <w:alias w:val="Enter body text:"/>
              <w:tag w:val="Enter body text:"/>
              <w:id w:val="-1332903289"/>
              <w:placeholder>
                <w:docPart w:val="9DAFC7B9222E4415B99153D757B80736"/>
              </w:placeholder>
              <w:temporary/>
              <w:showingPlcHdr/>
              <w15:appearance w15:val="hidden"/>
              <w:text/>
            </w:sdtPr>
            <w:sdtContent>
              <w:p w14:paraId="0C1386F0" w14:textId="77777777" w:rsidR="00C56EA0" w:rsidRPr="00AA4794" w:rsidRDefault="00C56EA0" w:rsidP="00AA38E2">
                <w:pPr>
                  <w:spacing w:after="160" w:line="312" w:lineRule="auto"/>
                </w:pPr>
                <w:r w:rsidRPr="00AA4794">
      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      </w:r>
              </w:p>
            </w:sdtContent>
          </w:sdt>
          <w:p w14:paraId="642C5FDB" w14:textId="77777777" w:rsidR="00C56EA0" w:rsidRPr="00AA4794" w:rsidRDefault="00C56EA0" w:rsidP="00AA38E2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drawing>
                <wp:inline distT="0" distB="0" distL="0" distR="0" wp14:anchorId="4A8A9BFC" wp14:editId="428F00B1">
                  <wp:extent cx="914400" cy="460800"/>
                  <wp:effectExtent l="0" t="0" r="0" b="0"/>
                  <wp:docPr id="22" name="Picture 22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8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15664285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1031026878"/>
                <w:placeholder>
                  <w:docPart w:val="EB7510345F324D86B32BE8B0C472D38F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Add Key Event Info Here!</w:t>
                </w:r>
              </w:sdtContent>
            </w:sdt>
          </w:p>
          <w:p w14:paraId="0F129DF8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1624386488"/>
                <w:placeholder>
                  <w:docPart w:val="6A96A321EBEE499B839AEE609E1649FF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5842E8AB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1165589272"/>
                <w:placeholder>
                  <w:docPart w:val="BF2DF16EA46A49739DBB4300F0296D0D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Don’t Be Shy—Tell Them Why They Can’t Miss It!</w:t>
                </w:r>
              </w:sdtContent>
            </w:sdt>
          </w:p>
          <w:p w14:paraId="19E4BD18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1590385934"/>
                <w:placeholder>
                  <w:docPart w:val="6E4BA2985AA64142B759C1AEFE8331DE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7736F471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2051497789"/>
                <w:placeholder>
                  <w:docPart w:val="EFE59C50AA5846D6BEB7C3C4078479D7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One More Point Here!</w:t>
                </w:r>
              </w:sdtContent>
            </w:sdt>
          </w:p>
          <w:p w14:paraId="124C9222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73435319"/>
                <w:placeholder>
                  <w:docPart w:val="66442AE4A2F5416BBC0A07774AA3291A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1E8ED83A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1947809162"/>
                <w:placeholder>
                  <w:docPart w:val="E6FC2971BC2D4F77BDDCE05152766DB3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Add More Great Info Here!</w:t>
                </w:r>
              </w:sdtContent>
            </w:sdt>
          </w:p>
          <w:p w14:paraId="6909F38C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263184198"/>
                <w:placeholder>
                  <w:docPart w:val="198463DB959D4FE7A800E2016B89A4F2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3DD130D4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901651503"/>
                <w:placeholder>
                  <w:docPart w:val="376FDC9D759D4258BE634C6BCEE59985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You Have Room for Another One Here!</w:t>
                </w:r>
              </w:sdtContent>
            </w:sdt>
          </w:p>
          <w:p w14:paraId="1D4B0F3B" w14:textId="77777777" w:rsidR="00C56EA0" w:rsidRPr="00AA4794" w:rsidRDefault="00C56EA0" w:rsidP="00AA38E2">
            <w:pPr>
              <w:pStyle w:val="Heading3"/>
              <w:outlineLvl w:val="2"/>
            </w:pPr>
            <w:sdt>
              <w:sdtPr>
                <w:alias w:val="Enter company name:"/>
                <w:tag w:val="Enter company name:"/>
                <w:id w:val="1992902635"/>
                <w:placeholder>
                  <w:docPart w:val="7605C5D7EA26496FBB27EF4D34A5441B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Company Name</w:t>
                </w:r>
              </w:sdtContent>
            </w:sdt>
          </w:p>
          <w:p w14:paraId="63941895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street address, city, st zip code:"/>
                <w:tag w:val="Enter street address, city, st zip code:"/>
                <w:id w:val="1488987815"/>
                <w:placeholder>
                  <w:docPart w:val="991D2F49FE604A6797AA6D1902344C56"/>
                </w:placeholder>
                <w:showingPlcHdr/>
                <w15:appearance w15:val="hidden"/>
                <w:text w:multiLine="1"/>
              </w:sdtPr>
              <w:sdtContent>
                <w:r w:rsidRPr="00AA4794">
                  <w:t>Street Address</w:t>
                </w:r>
                <w:r w:rsidRPr="00AA4794">
                  <w:br/>
                  <w:t>City, ST ZIP Code</w:t>
                </w:r>
              </w:sdtContent>
            </w:sdt>
          </w:p>
          <w:p w14:paraId="437FF747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telephone:"/>
                <w:tag w:val="Enter telephone:"/>
                <w:id w:val="850465024"/>
                <w:placeholder>
                  <w:docPart w:val="573E6CF8288248F09A912946D531545A"/>
                </w:placeholder>
                <w:temporary/>
                <w:showingPlcHdr/>
                <w15:appearance w15:val="hidden"/>
              </w:sdtPr>
              <w:sdtContent>
                <w:r w:rsidRPr="00AA4794">
                  <w:t>Telephone</w:t>
                </w:r>
              </w:sdtContent>
            </w:sdt>
          </w:p>
          <w:p w14:paraId="1F3E2EE5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web address:"/>
                <w:tag w:val="Enter web address:"/>
                <w:id w:val="1750918318"/>
                <w:placeholder>
                  <w:docPart w:val="0EBDA6BB26FE4BADB04598EA1114478D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Web Address</w:t>
                </w:r>
              </w:sdtContent>
            </w:sdt>
          </w:p>
          <w:p w14:paraId="2F99C156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dates and times:"/>
                <w:tag w:val="Enter dates and times:"/>
                <w:id w:val="1601375903"/>
                <w:placeholder>
                  <w:docPart w:val="C497A080186D4D3C909CFB23E94243CE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Dates and Times</w:t>
                </w:r>
              </w:sdtContent>
            </w:sdt>
          </w:p>
        </w:tc>
      </w:tr>
    </w:tbl>
    <w:p w14:paraId="27682C68" w14:textId="77777777" w:rsidR="00C56EA0" w:rsidRPr="00076F31" w:rsidRDefault="00C56EA0" w:rsidP="00C56EA0">
      <w:pPr>
        <w:pStyle w:val="NoSpacing"/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e for overall flyer layout"/>
      </w:tblPr>
      <w:tblGrid>
        <w:gridCol w:w="7380"/>
        <w:gridCol w:w="3420"/>
      </w:tblGrid>
      <w:tr w:rsidR="00C56EA0" w:rsidRPr="00AA4794" w14:paraId="01771D28" w14:textId="77777777" w:rsidTr="00AA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14:paraId="13C86514" w14:textId="77777777" w:rsidR="00C56EA0" w:rsidRPr="00AA4794" w:rsidRDefault="00C56EA0" w:rsidP="00AA38E2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lastRenderedPageBreak/>
              <w:drawing>
                <wp:inline distT="0" distB="0" distL="0" distR="0" wp14:anchorId="7323D706" wp14:editId="40FCF5FE">
                  <wp:extent cx="4571365" cy="4572000"/>
                  <wp:effectExtent l="0" t="0" r="635" b="0"/>
                  <wp:docPr id="23" name="Picture 23" descr="Brightly-colored two ice cream cones with sprinkles being offered with outstretched hands by little girls in bathing sui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DA7DAC" w14:textId="77777777" w:rsidR="00C56EA0" w:rsidRPr="00AA4794" w:rsidRDefault="00C56EA0" w:rsidP="00AA38E2">
            <w:pPr>
              <w:pStyle w:val="Date"/>
            </w:pPr>
            <w:sdt>
              <w:sdtPr>
                <w:alias w:val="Enter Date:"/>
                <w:tag w:val="Enter Date:"/>
                <w:id w:val="853306140"/>
                <w:placeholder>
                  <w:docPart w:val="4999235826D14AABBB61C620DE0D31A9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Date</w:t>
                </w:r>
              </w:sdtContent>
            </w:sdt>
          </w:p>
          <w:p w14:paraId="1E13D4F3" w14:textId="77777777" w:rsidR="00C56EA0" w:rsidRPr="00AA4794" w:rsidRDefault="00C56EA0" w:rsidP="00AA38E2">
            <w:pPr>
              <w:pStyle w:val="Title"/>
            </w:pPr>
            <w:sdt>
              <w:sdtPr>
                <w:alias w:val="Enter event title here:"/>
                <w:tag w:val="Enter event title here:"/>
                <w:id w:val="1753704889"/>
                <w:placeholder>
                  <w:docPart w:val="EDA03E2C815F48E2917C65060041FE94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Event</w:t>
                </w:r>
                <w:r w:rsidRPr="00AA4794">
                  <w:br/>
                  <w:t>Title Here</w:t>
                </w:r>
              </w:sdtContent>
            </w:sdt>
          </w:p>
          <w:sdt>
            <w:sdtPr>
              <w:alias w:val="Enter event description heading:"/>
              <w:tag w:val="Enter event description heading:"/>
              <w:id w:val="753870097"/>
              <w:placeholder>
                <w:docPart w:val="E459DF1702EF4B72AB4EE6349DB9E384"/>
              </w:placeholder>
              <w:temporary/>
              <w:showingPlcHdr/>
              <w15:appearance w15:val="hidden"/>
              <w:text/>
            </w:sdtPr>
            <w:sdtContent>
              <w:p w14:paraId="79DD4138" w14:textId="77777777" w:rsidR="00C56EA0" w:rsidRPr="00AA4794" w:rsidRDefault="00C56EA0" w:rsidP="00AA38E2">
                <w:pPr>
                  <w:pStyle w:val="Heading1"/>
                  <w:outlineLvl w:val="0"/>
                </w:pPr>
                <w:r w:rsidRPr="00AA4794">
                  <w:t>Event Description Heading</w:t>
                </w:r>
              </w:p>
            </w:sdtContent>
          </w:sdt>
          <w:sdt>
            <w:sdtPr>
              <w:alias w:val="Enter body text:"/>
              <w:tag w:val="Enter body text:"/>
              <w:id w:val="1191879367"/>
              <w:placeholder>
                <w:docPart w:val="23133C5055AD4348B904A15F0CCCE70E"/>
              </w:placeholder>
              <w:temporary/>
              <w:showingPlcHdr/>
              <w15:appearance w15:val="hidden"/>
              <w:text/>
            </w:sdtPr>
            <w:sdtContent>
              <w:p w14:paraId="381C0478" w14:textId="77777777" w:rsidR="00C56EA0" w:rsidRPr="00AA4794" w:rsidRDefault="00C56EA0" w:rsidP="00AA38E2">
                <w:pPr>
                  <w:spacing w:after="160" w:line="312" w:lineRule="auto"/>
                </w:pPr>
                <w:r w:rsidRPr="00AA4794">
      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      </w:r>
              </w:p>
            </w:sdtContent>
          </w:sdt>
          <w:p w14:paraId="25E444A4" w14:textId="77777777" w:rsidR="00C56EA0" w:rsidRPr="00AA4794" w:rsidRDefault="00C56EA0" w:rsidP="00AA38E2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drawing>
                <wp:inline distT="0" distB="0" distL="0" distR="0" wp14:anchorId="4375F202" wp14:editId="1ED1FD50">
                  <wp:extent cx="914400" cy="460800"/>
                  <wp:effectExtent l="0" t="0" r="0" b="0"/>
                  <wp:docPr id="24" name="Picture 24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8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412A0146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72026604"/>
                <w:placeholder>
                  <w:docPart w:val="48580A1091554F01B53D7935584B7BE2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Add Key Event Info Here!</w:t>
                </w:r>
              </w:sdtContent>
            </w:sdt>
          </w:p>
          <w:p w14:paraId="037FAF07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24635684"/>
                <w:placeholder>
                  <w:docPart w:val="AD2AF39E28484495936958CF47E84FDB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546A55CA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1363015671"/>
                <w:placeholder>
                  <w:docPart w:val="3231BEF5F5DC4057B3C46341ECA45E32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Don’t Be Shy—Tell Them Why They Can’t Miss It!</w:t>
                </w:r>
              </w:sdtContent>
            </w:sdt>
          </w:p>
          <w:p w14:paraId="0E6A13B5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441498471"/>
                <w:placeholder>
                  <w:docPart w:val="0FB75D10B45942E39FF4EE65956B74DC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1682BAC2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966196640"/>
                <w:placeholder>
                  <w:docPart w:val="B25235E3947F482D8FA86D4395E16589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One More Point Here!</w:t>
                </w:r>
              </w:sdtContent>
            </w:sdt>
          </w:p>
          <w:p w14:paraId="30435A34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731958519"/>
                <w:placeholder>
                  <w:docPart w:val="C7987D33859A46D985198E8B21A16C9E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22E8396F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360744186"/>
                <w:placeholder>
                  <w:docPart w:val="DCC0D4A679324E2188BEE4FB85E2B1A4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Add More Great Info Here!</w:t>
                </w:r>
              </w:sdtContent>
            </w:sdt>
          </w:p>
          <w:p w14:paraId="41F0282C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50236201"/>
                <w:placeholder>
                  <w:docPart w:val="5D6ABE43524B4A908DDCA9ACCA1A3BCC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3541F973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1262912591"/>
                <w:placeholder>
                  <w:docPart w:val="D49F81E8FCB346BA9DD1842665261254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You Have Room for Another One Here!</w:t>
                </w:r>
              </w:sdtContent>
            </w:sdt>
          </w:p>
          <w:p w14:paraId="3F0B85F9" w14:textId="77777777" w:rsidR="00C56EA0" w:rsidRPr="00AA4794" w:rsidRDefault="00C56EA0" w:rsidP="00AA38E2">
            <w:pPr>
              <w:pStyle w:val="Heading3"/>
              <w:outlineLvl w:val="2"/>
            </w:pPr>
            <w:sdt>
              <w:sdtPr>
                <w:alias w:val="Enter company name:"/>
                <w:tag w:val="Enter company name:"/>
                <w:id w:val="2132825248"/>
                <w:placeholder>
                  <w:docPart w:val="85DCFB5ECEA74A5093DB6181D07B8CEB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Company Name</w:t>
                </w:r>
              </w:sdtContent>
            </w:sdt>
          </w:p>
          <w:p w14:paraId="381F6917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street address, city, st zip code:"/>
                <w:tag w:val="Enter street address, city, st zip code:"/>
                <w:id w:val="-614605426"/>
                <w:placeholder>
                  <w:docPart w:val="9EBAE8895D844A18A9EC0B6E7D49B278"/>
                </w:placeholder>
                <w:showingPlcHdr/>
                <w15:appearance w15:val="hidden"/>
                <w:text w:multiLine="1"/>
              </w:sdtPr>
              <w:sdtContent>
                <w:r w:rsidRPr="00AA4794">
                  <w:t>Street Address</w:t>
                </w:r>
                <w:r w:rsidRPr="00AA4794">
                  <w:br/>
                  <w:t>City, ST ZIP Code</w:t>
                </w:r>
              </w:sdtContent>
            </w:sdt>
          </w:p>
          <w:p w14:paraId="280F63B6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telephone:"/>
                <w:tag w:val="Enter telephone:"/>
                <w:id w:val="99617169"/>
                <w:placeholder>
                  <w:docPart w:val="5976B604FA174892B0C57FF54D9E6BCA"/>
                </w:placeholder>
                <w:temporary/>
                <w:showingPlcHdr/>
                <w15:appearance w15:val="hidden"/>
              </w:sdtPr>
              <w:sdtContent>
                <w:r w:rsidRPr="00AA4794">
                  <w:t>Telephone</w:t>
                </w:r>
              </w:sdtContent>
            </w:sdt>
          </w:p>
          <w:p w14:paraId="7170F41D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web address:"/>
                <w:tag w:val="Enter web address:"/>
                <w:id w:val="1161432705"/>
                <w:placeholder>
                  <w:docPart w:val="24ECAE5292954EBEA39FF0D120F6142B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Web Address</w:t>
                </w:r>
              </w:sdtContent>
            </w:sdt>
          </w:p>
          <w:p w14:paraId="1551E2D1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dates and times:"/>
                <w:tag w:val="Enter dates and times:"/>
                <w:id w:val="-1376154645"/>
                <w:placeholder>
                  <w:docPart w:val="FEAACC1985AF42C882C4EC5DF06E78D3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Dates and Times</w:t>
                </w:r>
              </w:sdtContent>
            </w:sdt>
          </w:p>
        </w:tc>
      </w:tr>
    </w:tbl>
    <w:p w14:paraId="51A647F8" w14:textId="77777777" w:rsidR="00C56EA0" w:rsidRPr="00076F31" w:rsidRDefault="00C56EA0" w:rsidP="00C56EA0">
      <w:pPr>
        <w:pStyle w:val="NoSpacing"/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e for overall flyer layout"/>
      </w:tblPr>
      <w:tblGrid>
        <w:gridCol w:w="7380"/>
        <w:gridCol w:w="3420"/>
      </w:tblGrid>
      <w:tr w:rsidR="00C56EA0" w:rsidRPr="00AA4794" w14:paraId="6DDF032D" w14:textId="77777777" w:rsidTr="00AA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14:paraId="6A8DDCA5" w14:textId="77777777" w:rsidR="00C56EA0" w:rsidRPr="00AA4794" w:rsidRDefault="00C56EA0" w:rsidP="00AA38E2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lastRenderedPageBreak/>
              <w:drawing>
                <wp:inline distT="0" distB="0" distL="0" distR="0" wp14:anchorId="04260751" wp14:editId="41F36F9D">
                  <wp:extent cx="4571365" cy="4572000"/>
                  <wp:effectExtent l="0" t="0" r="635" b="0"/>
                  <wp:docPr id="25" name="Picture 25" descr="Brightly-colored two ice cream cones with sprinkles being offered with outstretched hands by little girls in bathing sui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F56912A" w14:textId="77777777" w:rsidR="00C56EA0" w:rsidRPr="00AA4794" w:rsidRDefault="00C56EA0" w:rsidP="00AA38E2">
            <w:pPr>
              <w:pStyle w:val="Date"/>
            </w:pPr>
            <w:sdt>
              <w:sdtPr>
                <w:alias w:val="Enter Date:"/>
                <w:tag w:val="Enter Date:"/>
                <w:id w:val="645089283"/>
                <w:placeholder>
                  <w:docPart w:val="851B206DD1894E78BD9B9F35E531CF93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Date</w:t>
                </w:r>
              </w:sdtContent>
            </w:sdt>
          </w:p>
          <w:p w14:paraId="170BCF54" w14:textId="77777777" w:rsidR="00C56EA0" w:rsidRPr="00AA4794" w:rsidRDefault="00C56EA0" w:rsidP="00AA38E2">
            <w:pPr>
              <w:pStyle w:val="Title"/>
            </w:pPr>
            <w:sdt>
              <w:sdtPr>
                <w:alias w:val="Enter event title here:"/>
                <w:tag w:val="Enter event title here:"/>
                <w:id w:val="-446393065"/>
                <w:placeholder>
                  <w:docPart w:val="D45117C51DAD48128F012D5A19F6C287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Event</w:t>
                </w:r>
                <w:r w:rsidRPr="00AA4794">
                  <w:br/>
                  <w:t>Title Here</w:t>
                </w:r>
              </w:sdtContent>
            </w:sdt>
          </w:p>
          <w:sdt>
            <w:sdtPr>
              <w:alias w:val="Enter event description heading:"/>
              <w:tag w:val="Enter event description heading:"/>
              <w:id w:val="612254525"/>
              <w:placeholder>
                <w:docPart w:val="79C2BC83A12641469CA4216399F6D587"/>
              </w:placeholder>
              <w:temporary/>
              <w:showingPlcHdr/>
              <w15:appearance w15:val="hidden"/>
              <w:text/>
            </w:sdtPr>
            <w:sdtContent>
              <w:p w14:paraId="3B1D7F8A" w14:textId="77777777" w:rsidR="00C56EA0" w:rsidRPr="00AA4794" w:rsidRDefault="00C56EA0" w:rsidP="00AA38E2">
                <w:pPr>
                  <w:pStyle w:val="Heading1"/>
                  <w:outlineLvl w:val="0"/>
                </w:pPr>
                <w:r w:rsidRPr="00AA4794">
                  <w:t>Event Description Heading</w:t>
                </w:r>
              </w:p>
            </w:sdtContent>
          </w:sdt>
          <w:sdt>
            <w:sdtPr>
              <w:alias w:val="Enter body text:"/>
              <w:tag w:val="Enter body text:"/>
              <w:id w:val="-925340670"/>
              <w:placeholder>
                <w:docPart w:val="12ABB882198B45CBAFFC6D159CB3C761"/>
              </w:placeholder>
              <w:temporary/>
              <w:showingPlcHdr/>
              <w15:appearance w15:val="hidden"/>
              <w:text/>
            </w:sdtPr>
            <w:sdtContent>
              <w:p w14:paraId="75B2A98C" w14:textId="77777777" w:rsidR="00C56EA0" w:rsidRPr="00AA4794" w:rsidRDefault="00C56EA0" w:rsidP="00AA38E2">
                <w:pPr>
                  <w:spacing w:after="160" w:line="312" w:lineRule="auto"/>
                </w:pPr>
                <w:r w:rsidRPr="00AA4794">
      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      </w:r>
              </w:p>
            </w:sdtContent>
          </w:sdt>
          <w:p w14:paraId="621F4696" w14:textId="77777777" w:rsidR="00C56EA0" w:rsidRPr="00AA4794" w:rsidRDefault="00C56EA0" w:rsidP="00AA38E2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drawing>
                <wp:inline distT="0" distB="0" distL="0" distR="0" wp14:anchorId="330DB4ED" wp14:editId="2FE2A83D">
                  <wp:extent cx="914400" cy="460800"/>
                  <wp:effectExtent l="0" t="0" r="0" b="0"/>
                  <wp:docPr id="26" name="Picture 26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8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64E3C387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605807301"/>
                <w:placeholder>
                  <w:docPart w:val="80A81B1D8DE7496C834FCDB29E21605C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Add Key Event Info Here!</w:t>
                </w:r>
              </w:sdtContent>
            </w:sdt>
          </w:p>
          <w:p w14:paraId="10D1067C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1265847790"/>
                <w:placeholder>
                  <w:docPart w:val="A8D5FB94AF814C8FBC80792BE4633CB9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3DF280DD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1130705291"/>
                <w:placeholder>
                  <w:docPart w:val="8538BF12983341BC8D25550A4CF8D7B6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Don’t Be Shy—Tell Them Why They Can’t Miss It!</w:t>
                </w:r>
              </w:sdtContent>
            </w:sdt>
          </w:p>
          <w:p w14:paraId="1B467282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806855739"/>
                <w:placeholder>
                  <w:docPart w:val="CFA95EB86ACF4C219B8BAC4AF30DF936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78A39EFE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377541658"/>
                <w:placeholder>
                  <w:docPart w:val="734B2E303E1D4772AA1296DA4F1EDAE6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One More Point Here!</w:t>
                </w:r>
              </w:sdtContent>
            </w:sdt>
          </w:p>
          <w:p w14:paraId="38177833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866324623"/>
                <w:placeholder>
                  <w:docPart w:val="870A440FA7D141B7A195CABE72A3A5C0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776B152A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91636323"/>
                <w:placeholder>
                  <w:docPart w:val="13C6E116FDEE4D839E4D508B05C56964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Add More Great Info Here!</w:t>
                </w:r>
              </w:sdtContent>
            </w:sdt>
          </w:p>
          <w:p w14:paraId="6217E7E3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2020156698"/>
                <w:placeholder>
                  <w:docPart w:val="96BEDD9FC59942C6B21AB6C8B8195EDF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4A27E494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499477791"/>
                <w:placeholder>
                  <w:docPart w:val="E7D226420C6648D1A76EFFCFEF017584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You Have Room for Another One Here!</w:t>
                </w:r>
              </w:sdtContent>
            </w:sdt>
          </w:p>
          <w:p w14:paraId="7778D7EE" w14:textId="77777777" w:rsidR="00C56EA0" w:rsidRPr="00AA4794" w:rsidRDefault="00C56EA0" w:rsidP="00AA38E2">
            <w:pPr>
              <w:pStyle w:val="Heading3"/>
              <w:outlineLvl w:val="2"/>
            </w:pPr>
            <w:sdt>
              <w:sdtPr>
                <w:alias w:val="Enter company name:"/>
                <w:tag w:val="Enter company name:"/>
                <w:id w:val="-1470896375"/>
                <w:placeholder>
                  <w:docPart w:val="C15467330D8544599C0100BD47A1149E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Company Name</w:t>
                </w:r>
              </w:sdtContent>
            </w:sdt>
          </w:p>
          <w:p w14:paraId="7200C151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street address, city, st zip code:"/>
                <w:tag w:val="Enter street address, city, st zip code:"/>
                <w:id w:val="-1127771020"/>
                <w:placeholder>
                  <w:docPart w:val="33C6B0E4271A479CB03CB7823F27A75C"/>
                </w:placeholder>
                <w:showingPlcHdr/>
                <w15:appearance w15:val="hidden"/>
                <w:text w:multiLine="1"/>
              </w:sdtPr>
              <w:sdtContent>
                <w:r w:rsidRPr="00AA4794">
                  <w:t>Street Address</w:t>
                </w:r>
                <w:r w:rsidRPr="00AA4794">
                  <w:br/>
                  <w:t>City, ST ZIP Code</w:t>
                </w:r>
              </w:sdtContent>
            </w:sdt>
          </w:p>
          <w:p w14:paraId="22052402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telephone:"/>
                <w:tag w:val="Enter telephone:"/>
                <w:id w:val="-1992326363"/>
                <w:placeholder>
                  <w:docPart w:val="7C43D8F2ECC44FF8B5F4A9AD5DBFDBF7"/>
                </w:placeholder>
                <w:temporary/>
                <w:showingPlcHdr/>
                <w15:appearance w15:val="hidden"/>
              </w:sdtPr>
              <w:sdtContent>
                <w:r w:rsidRPr="00AA4794">
                  <w:t>Telephone</w:t>
                </w:r>
              </w:sdtContent>
            </w:sdt>
          </w:p>
          <w:p w14:paraId="3A4323A3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web address:"/>
                <w:tag w:val="Enter web address:"/>
                <w:id w:val="-2010284468"/>
                <w:placeholder>
                  <w:docPart w:val="20E5F2919E4849AA9D7E8009F82A2567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Web Address</w:t>
                </w:r>
              </w:sdtContent>
            </w:sdt>
          </w:p>
          <w:p w14:paraId="3CBB05EC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dates and times:"/>
                <w:tag w:val="Enter dates and times:"/>
                <w:id w:val="2034310046"/>
                <w:placeholder>
                  <w:docPart w:val="946F4F7C6F8C43889044606700B13FCD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Dates and Times</w:t>
                </w:r>
              </w:sdtContent>
            </w:sdt>
          </w:p>
        </w:tc>
      </w:tr>
    </w:tbl>
    <w:p w14:paraId="1F89CA63" w14:textId="77777777" w:rsidR="00C56EA0" w:rsidRPr="00076F31" w:rsidRDefault="00C56EA0" w:rsidP="00C56EA0">
      <w:pPr>
        <w:pStyle w:val="NoSpacing"/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e for overall flyer layout"/>
      </w:tblPr>
      <w:tblGrid>
        <w:gridCol w:w="7380"/>
        <w:gridCol w:w="3420"/>
      </w:tblGrid>
      <w:tr w:rsidR="00C56EA0" w:rsidRPr="00AA4794" w14:paraId="3FDAB1A7" w14:textId="77777777" w:rsidTr="00AA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14:paraId="47C3A098" w14:textId="77777777" w:rsidR="00C56EA0" w:rsidRPr="00AA4794" w:rsidRDefault="00C56EA0" w:rsidP="00AA38E2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lastRenderedPageBreak/>
              <w:drawing>
                <wp:inline distT="0" distB="0" distL="0" distR="0" wp14:anchorId="3B03A2BD" wp14:editId="15870454">
                  <wp:extent cx="4571365" cy="4572000"/>
                  <wp:effectExtent l="0" t="0" r="635" b="0"/>
                  <wp:docPr id="27" name="Picture 27" descr="Brightly-colored two ice cream cones with sprinkles being offered with outstretched hands by little girls in bathing sui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F4BB4A" w14:textId="77777777" w:rsidR="00C56EA0" w:rsidRPr="00AA4794" w:rsidRDefault="00C56EA0" w:rsidP="00AA38E2">
            <w:pPr>
              <w:pStyle w:val="Date"/>
            </w:pPr>
            <w:sdt>
              <w:sdtPr>
                <w:alias w:val="Enter Date:"/>
                <w:tag w:val="Enter Date:"/>
                <w:id w:val="-1230380134"/>
                <w:placeholder>
                  <w:docPart w:val="2F959C936FE14C6087102D3FF652C8C1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Date</w:t>
                </w:r>
              </w:sdtContent>
            </w:sdt>
          </w:p>
          <w:p w14:paraId="65C1D814" w14:textId="77777777" w:rsidR="00C56EA0" w:rsidRPr="00AA4794" w:rsidRDefault="00C56EA0" w:rsidP="00AA38E2">
            <w:pPr>
              <w:pStyle w:val="Title"/>
            </w:pPr>
            <w:sdt>
              <w:sdtPr>
                <w:alias w:val="Enter event title here:"/>
                <w:tag w:val="Enter event title here:"/>
                <w:id w:val="34096638"/>
                <w:placeholder>
                  <w:docPart w:val="61C8B397045B43D9979B5501C19E0FE5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Event</w:t>
                </w:r>
                <w:r w:rsidRPr="00AA4794">
                  <w:br/>
                  <w:t>Title Here</w:t>
                </w:r>
              </w:sdtContent>
            </w:sdt>
          </w:p>
          <w:sdt>
            <w:sdtPr>
              <w:alias w:val="Enter event description heading:"/>
              <w:tag w:val="Enter event description heading:"/>
              <w:id w:val="1944492100"/>
              <w:placeholder>
                <w:docPart w:val="C864D3515DFA441F83494A0CE88BDEC7"/>
              </w:placeholder>
              <w:temporary/>
              <w:showingPlcHdr/>
              <w15:appearance w15:val="hidden"/>
              <w:text/>
            </w:sdtPr>
            <w:sdtContent>
              <w:p w14:paraId="588B5B12" w14:textId="77777777" w:rsidR="00C56EA0" w:rsidRPr="00AA4794" w:rsidRDefault="00C56EA0" w:rsidP="00AA38E2">
                <w:pPr>
                  <w:pStyle w:val="Heading1"/>
                  <w:outlineLvl w:val="0"/>
                </w:pPr>
                <w:r w:rsidRPr="00AA4794">
                  <w:t>Event Description Heading</w:t>
                </w:r>
              </w:p>
            </w:sdtContent>
          </w:sdt>
          <w:sdt>
            <w:sdtPr>
              <w:alias w:val="Enter body text:"/>
              <w:tag w:val="Enter body text:"/>
              <w:id w:val="-1150755571"/>
              <w:placeholder>
                <w:docPart w:val="B3BB0551E69E4FCA9B2BEC5D1324ED17"/>
              </w:placeholder>
              <w:temporary/>
              <w:showingPlcHdr/>
              <w15:appearance w15:val="hidden"/>
              <w:text/>
            </w:sdtPr>
            <w:sdtContent>
              <w:p w14:paraId="75319947" w14:textId="77777777" w:rsidR="00C56EA0" w:rsidRPr="00AA4794" w:rsidRDefault="00C56EA0" w:rsidP="00AA38E2">
                <w:pPr>
                  <w:spacing w:after="160" w:line="312" w:lineRule="auto"/>
                </w:pPr>
                <w:r w:rsidRPr="00AA4794">
      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      </w:r>
              </w:p>
            </w:sdtContent>
          </w:sdt>
          <w:p w14:paraId="0AD22D89" w14:textId="77777777" w:rsidR="00C56EA0" w:rsidRPr="00AA4794" w:rsidRDefault="00C56EA0" w:rsidP="00AA38E2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drawing>
                <wp:inline distT="0" distB="0" distL="0" distR="0" wp14:anchorId="77BDD1EB" wp14:editId="482B288B">
                  <wp:extent cx="914400" cy="460800"/>
                  <wp:effectExtent l="0" t="0" r="0" b="0"/>
                  <wp:docPr id="28" name="Picture 28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8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3C29943F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1290820793"/>
                <w:placeholder>
                  <w:docPart w:val="FC5D9FE3FF254F28975D000A1123B2D4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Add Key Event Info Here!</w:t>
                </w:r>
              </w:sdtContent>
            </w:sdt>
          </w:p>
          <w:p w14:paraId="22290690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321311154"/>
                <w:placeholder>
                  <w:docPart w:val="152A2CFE1B2C4C6986B7AF2C3526EA02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1AED7557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1489820963"/>
                <w:placeholder>
                  <w:docPart w:val="7747C3F9565347239BEE5FF135F22667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Don’t Be Shy—Tell Them Why They Can’t Miss It!</w:t>
                </w:r>
              </w:sdtContent>
            </w:sdt>
          </w:p>
          <w:p w14:paraId="22BB58D5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126394269"/>
                <w:placeholder>
                  <w:docPart w:val="30112D6497524F889748A46830519E39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084BAF23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75099024"/>
                <w:placeholder>
                  <w:docPart w:val="3D2A9C2871A24668852F50A8A8134456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One More Point Here!</w:t>
                </w:r>
              </w:sdtContent>
            </w:sdt>
          </w:p>
          <w:p w14:paraId="5A8A7754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846441106"/>
                <w:placeholder>
                  <w:docPart w:val="39B073AEB2754C439C6EF8A2C0B51DC6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0D10B267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1368028046"/>
                <w:placeholder>
                  <w:docPart w:val="779BE81DAEF14CE79506DFE1BE17D6D0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Add More Great Info Here!</w:t>
                </w:r>
              </w:sdtContent>
            </w:sdt>
          </w:p>
          <w:p w14:paraId="5498C793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843820449"/>
                <w:placeholder>
                  <w:docPart w:val="A3F3A38FC46E45C2BCE9715E7021DD48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042D280D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1516604050"/>
                <w:placeholder>
                  <w:docPart w:val="B5881D3BB59C40EAA6DFB8022578FE7E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You Have Room for Another One Here!</w:t>
                </w:r>
              </w:sdtContent>
            </w:sdt>
          </w:p>
          <w:p w14:paraId="53661F70" w14:textId="77777777" w:rsidR="00C56EA0" w:rsidRPr="00AA4794" w:rsidRDefault="00C56EA0" w:rsidP="00AA38E2">
            <w:pPr>
              <w:pStyle w:val="Heading3"/>
              <w:outlineLvl w:val="2"/>
            </w:pPr>
            <w:sdt>
              <w:sdtPr>
                <w:alias w:val="Enter company name:"/>
                <w:tag w:val="Enter company name:"/>
                <w:id w:val="1226727588"/>
                <w:placeholder>
                  <w:docPart w:val="C025137E5B504C94A03CA5ABD957787A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Company Name</w:t>
                </w:r>
              </w:sdtContent>
            </w:sdt>
          </w:p>
          <w:p w14:paraId="0FD0E5AE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street address, city, st zip code:"/>
                <w:tag w:val="Enter street address, city, st zip code:"/>
                <w:id w:val="-632476845"/>
                <w:placeholder>
                  <w:docPart w:val="6900C00C89CE4DB4B48CB4D5EAA8B6DA"/>
                </w:placeholder>
                <w:showingPlcHdr/>
                <w15:appearance w15:val="hidden"/>
                <w:text w:multiLine="1"/>
              </w:sdtPr>
              <w:sdtContent>
                <w:r w:rsidRPr="00AA4794">
                  <w:t>Street Address</w:t>
                </w:r>
                <w:r w:rsidRPr="00AA4794">
                  <w:br/>
                  <w:t>City, ST ZIP Code</w:t>
                </w:r>
              </w:sdtContent>
            </w:sdt>
          </w:p>
          <w:p w14:paraId="5C07FD74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telephone:"/>
                <w:tag w:val="Enter telephone:"/>
                <w:id w:val="1442651946"/>
                <w:placeholder>
                  <w:docPart w:val="D7585D8F1BD84256B271A60A0CAEB497"/>
                </w:placeholder>
                <w:temporary/>
                <w:showingPlcHdr/>
                <w15:appearance w15:val="hidden"/>
              </w:sdtPr>
              <w:sdtContent>
                <w:r w:rsidRPr="00AA4794">
                  <w:t>Telephone</w:t>
                </w:r>
              </w:sdtContent>
            </w:sdt>
          </w:p>
          <w:p w14:paraId="399342A7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web address:"/>
                <w:tag w:val="Enter web address:"/>
                <w:id w:val="-868596994"/>
                <w:placeholder>
                  <w:docPart w:val="CBAB85BBE2AC400D9B0E8D5F8BA7A00D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Web Address</w:t>
                </w:r>
              </w:sdtContent>
            </w:sdt>
          </w:p>
          <w:p w14:paraId="6170CFA4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dates and times:"/>
                <w:tag w:val="Enter dates and times:"/>
                <w:id w:val="1852143807"/>
                <w:placeholder>
                  <w:docPart w:val="9ADC3597EC4B47329791EC57987EEA8C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Dates and Times</w:t>
                </w:r>
              </w:sdtContent>
            </w:sdt>
          </w:p>
        </w:tc>
      </w:tr>
    </w:tbl>
    <w:p w14:paraId="43DE1CCC" w14:textId="77777777" w:rsidR="00C56EA0" w:rsidRPr="00076F31" w:rsidRDefault="00C56EA0" w:rsidP="00C56EA0">
      <w:pPr>
        <w:pStyle w:val="NoSpacing"/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e for overall flyer layout"/>
      </w:tblPr>
      <w:tblGrid>
        <w:gridCol w:w="7380"/>
        <w:gridCol w:w="3420"/>
      </w:tblGrid>
      <w:tr w:rsidR="00C56EA0" w:rsidRPr="00AA4794" w14:paraId="11A31787" w14:textId="77777777" w:rsidTr="00AA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14:paraId="74A4EBF8" w14:textId="77777777" w:rsidR="00C56EA0" w:rsidRPr="00AA4794" w:rsidRDefault="00C56EA0" w:rsidP="00AA38E2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lastRenderedPageBreak/>
              <w:drawing>
                <wp:inline distT="0" distB="0" distL="0" distR="0" wp14:anchorId="4322C89C" wp14:editId="2876E25D">
                  <wp:extent cx="4571365" cy="4572000"/>
                  <wp:effectExtent l="0" t="0" r="635" b="0"/>
                  <wp:docPr id="29" name="Picture 29" descr="Brightly-colored two ice cream cones with sprinkles being offered with outstretched hands by little girls in bathing sui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FD8566" w14:textId="77777777" w:rsidR="00C56EA0" w:rsidRPr="00AA4794" w:rsidRDefault="00C56EA0" w:rsidP="00AA38E2">
            <w:pPr>
              <w:pStyle w:val="Date"/>
            </w:pPr>
            <w:sdt>
              <w:sdtPr>
                <w:alias w:val="Enter Date:"/>
                <w:tag w:val="Enter Date:"/>
                <w:id w:val="-1225827968"/>
                <w:placeholder>
                  <w:docPart w:val="06F5221646D84B55ABBC996C24CA1B98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Date</w:t>
                </w:r>
              </w:sdtContent>
            </w:sdt>
          </w:p>
          <w:p w14:paraId="19F38115" w14:textId="77777777" w:rsidR="00C56EA0" w:rsidRPr="00AA4794" w:rsidRDefault="00C56EA0" w:rsidP="00AA38E2">
            <w:pPr>
              <w:pStyle w:val="Title"/>
            </w:pPr>
            <w:sdt>
              <w:sdtPr>
                <w:alias w:val="Enter event title here:"/>
                <w:tag w:val="Enter event title here:"/>
                <w:id w:val="-611211480"/>
                <w:placeholder>
                  <w:docPart w:val="8F51DBDB574A47D88F97D25C4180318D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Event</w:t>
                </w:r>
                <w:r w:rsidRPr="00AA4794">
                  <w:br/>
                  <w:t>Title Here</w:t>
                </w:r>
              </w:sdtContent>
            </w:sdt>
          </w:p>
          <w:sdt>
            <w:sdtPr>
              <w:alias w:val="Enter event description heading:"/>
              <w:tag w:val="Enter event description heading:"/>
              <w:id w:val="-108822867"/>
              <w:placeholder>
                <w:docPart w:val="948B57041BCB4F40A13986F212918250"/>
              </w:placeholder>
              <w:temporary/>
              <w:showingPlcHdr/>
              <w15:appearance w15:val="hidden"/>
              <w:text/>
            </w:sdtPr>
            <w:sdtContent>
              <w:p w14:paraId="2DABD32E" w14:textId="77777777" w:rsidR="00C56EA0" w:rsidRPr="00AA4794" w:rsidRDefault="00C56EA0" w:rsidP="00AA38E2">
                <w:pPr>
                  <w:pStyle w:val="Heading1"/>
                  <w:outlineLvl w:val="0"/>
                </w:pPr>
                <w:r w:rsidRPr="00AA4794">
                  <w:t>Event Description Heading</w:t>
                </w:r>
              </w:p>
            </w:sdtContent>
          </w:sdt>
          <w:sdt>
            <w:sdtPr>
              <w:alias w:val="Enter body text:"/>
              <w:tag w:val="Enter body text:"/>
              <w:id w:val="422773160"/>
              <w:placeholder>
                <w:docPart w:val="D6E2C4919B2747D68EBC0ED5C39B861C"/>
              </w:placeholder>
              <w:temporary/>
              <w:showingPlcHdr/>
              <w15:appearance w15:val="hidden"/>
              <w:text/>
            </w:sdtPr>
            <w:sdtContent>
              <w:p w14:paraId="33D1494E" w14:textId="77777777" w:rsidR="00C56EA0" w:rsidRPr="00AA4794" w:rsidRDefault="00C56EA0" w:rsidP="00AA38E2">
                <w:pPr>
                  <w:spacing w:after="160" w:line="312" w:lineRule="auto"/>
                </w:pPr>
                <w:r w:rsidRPr="00AA4794">
      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      </w:r>
              </w:p>
            </w:sdtContent>
          </w:sdt>
          <w:p w14:paraId="7EF5F4A6" w14:textId="77777777" w:rsidR="00C56EA0" w:rsidRPr="00AA4794" w:rsidRDefault="00C56EA0" w:rsidP="00AA38E2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drawing>
                <wp:inline distT="0" distB="0" distL="0" distR="0" wp14:anchorId="73D6CD84" wp14:editId="129748F3">
                  <wp:extent cx="914400" cy="460800"/>
                  <wp:effectExtent l="0" t="0" r="0" b="0"/>
                  <wp:docPr id="30" name="Picture 30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8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3CB770CD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479155145"/>
                <w:placeholder>
                  <w:docPart w:val="871BEFFFE92949D58E4C4803F19DBF68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Add Key Event Info Here!</w:t>
                </w:r>
              </w:sdtContent>
            </w:sdt>
          </w:p>
          <w:p w14:paraId="646F42E9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203678825"/>
                <w:placeholder>
                  <w:docPart w:val="786E7C1B331049AAAA6C589C5A5674E5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1B66C7B4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154575085"/>
                <w:placeholder>
                  <w:docPart w:val="15051C841F1F48109E15E1C4FECDAF50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Don’t Be Shy—Tell Them Why They Can’t Miss It!</w:t>
                </w:r>
              </w:sdtContent>
            </w:sdt>
          </w:p>
          <w:p w14:paraId="5107FCD0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87618346"/>
                <w:placeholder>
                  <w:docPart w:val="F890ACFFA8B346CD889FE197DE63F8E2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3A7A88C9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1285265063"/>
                <w:placeholder>
                  <w:docPart w:val="55ECD5DB731C44488C512D3EEA1D90CC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One More Point Here!</w:t>
                </w:r>
              </w:sdtContent>
            </w:sdt>
          </w:p>
          <w:p w14:paraId="09DE5CF7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604807063"/>
                <w:placeholder>
                  <w:docPart w:val="99F7CF71F86948CD9677200641B042FA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32A13052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60454565"/>
                <w:placeholder>
                  <w:docPart w:val="183CC14EB96A43D6B68539D1F9509059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Add More Great Info Here!</w:t>
                </w:r>
              </w:sdtContent>
            </w:sdt>
          </w:p>
          <w:p w14:paraId="6CC7834B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553120"/>
                <w:placeholder>
                  <w:docPart w:val="45377D99A87349AB9C979470923FE75F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14:paraId="3D04B55B" w14:textId="77777777" w:rsidR="00C56EA0" w:rsidRPr="00AA4794" w:rsidRDefault="00C56EA0" w:rsidP="00AA38E2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110945219"/>
                <w:placeholder>
                  <w:docPart w:val="ECD627DC980A4EDDADD04D2417E409F4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You Have Room for Another One Here!</w:t>
                </w:r>
              </w:sdtContent>
            </w:sdt>
          </w:p>
          <w:p w14:paraId="78AE271E" w14:textId="77777777" w:rsidR="00C56EA0" w:rsidRPr="00AA4794" w:rsidRDefault="00C56EA0" w:rsidP="00AA38E2">
            <w:pPr>
              <w:pStyle w:val="Heading3"/>
              <w:outlineLvl w:val="2"/>
            </w:pPr>
            <w:sdt>
              <w:sdtPr>
                <w:alias w:val="Enter company name:"/>
                <w:tag w:val="Enter company name:"/>
                <w:id w:val="566685898"/>
                <w:placeholder>
                  <w:docPart w:val="3A101CB562B94E019DE5008507DFDA61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Company Name</w:t>
                </w:r>
              </w:sdtContent>
            </w:sdt>
          </w:p>
          <w:p w14:paraId="4C1F998B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street address, city, st zip code:"/>
                <w:tag w:val="Enter street address, city, st zip code:"/>
                <w:id w:val="-751051444"/>
                <w:placeholder>
                  <w:docPart w:val="8CF79800987B49818CB478FA54C8849E"/>
                </w:placeholder>
                <w:showingPlcHdr/>
                <w15:appearance w15:val="hidden"/>
                <w:text w:multiLine="1"/>
              </w:sdtPr>
              <w:sdtContent>
                <w:r w:rsidRPr="00AA4794">
                  <w:t>Street Address</w:t>
                </w:r>
                <w:r w:rsidRPr="00AA4794">
                  <w:br/>
                  <w:t>City, ST ZIP Code</w:t>
                </w:r>
              </w:sdtContent>
            </w:sdt>
          </w:p>
          <w:p w14:paraId="735235D8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telephone:"/>
                <w:tag w:val="Enter telephone:"/>
                <w:id w:val="564453112"/>
                <w:placeholder>
                  <w:docPart w:val="BF44F912EB6041ADADD46CAA49AC74AC"/>
                </w:placeholder>
                <w:temporary/>
                <w:showingPlcHdr/>
                <w15:appearance w15:val="hidden"/>
              </w:sdtPr>
              <w:sdtContent>
                <w:r w:rsidRPr="00AA4794">
                  <w:t>Telephone</w:t>
                </w:r>
              </w:sdtContent>
            </w:sdt>
          </w:p>
          <w:p w14:paraId="33E8A332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web address:"/>
                <w:tag w:val="Enter web address:"/>
                <w:id w:val="1133295362"/>
                <w:placeholder>
                  <w:docPart w:val="5785C5365ADE4D69B4B2A333788D859D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Web Address</w:t>
                </w:r>
              </w:sdtContent>
            </w:sdt>
          </w:p>
          <w:p w14:paraId="7EC97539" w14:textId="77777777" w:rsidR="00C56EA0" w:rsidRPr="00AA4794" w:rsidRDefault="00C56EA0" w:rsidP="00AA38E2">
            <w:pPr>
              <w:pStyle w:val="ContactInfo"/>
              <w:spacing w:line="312" w:lineRule="auto"/>
            </w:pPr>
            <w:sdt>
              <w:sdtPr>
                <w:alias w:val="Enter dates and times:"/>
                <w:tag w:val="Enter dates and times:"/>
                <w:id w:val="528457938"/>
                <w:placeholder>
                  <w:docPart w:val="3A1123E2A62B4C66A5D04DBC01A5AD18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AA4794">
                  <w:t>Dates and Times</w:t>
                </w:r>
              </w:sdtContent>
            </w:sdt>
          </w:p>
        </w:tc>
        <w:bookmarkStart w:id="0" w:name="_GoBack"/>
        <w:bookmarkEnd w:id="0"/>
      </w:tr>
    </w:tbl>
    <w:p w14:paraId="395DE24D" w14:textId="77777777" w:rsidR="005C61E4" w:rsidRPr="00C56EA0" w:rsidRDefault="005C61E4" w:rsidP="00C56EA0"/>
    <w:sectPr w:rsidR="005C61E4" w:rsidRPr="00C56EA0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F434F" w14:textId="77777777" w:rsidR="00C06372" w:rsidRDefault="00C06372" w:rsidP="005F5D5F">
      <w:pPr>
        <w:spacing w:after="0" w:line="240" w:lineRule="auto"/>
      </w:pPr>
      <w:r>
        <w:separator/>
      </w:r>
    </w:p>
  </w:endnote>
  <w:endnote w:type="continuationSeparator" w:id="0">
    <w:p w14:paraId="4A500AB1" w14:textId="77777777" w:rsidR="00C06372" w:rsidRDefault="00C06372" w:rsidP="005F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21FE5" w14:textId="77777777" w:rsidR="00C06372" w:rsidRDefault="00C06372" w:rsidP="005F5D5F">
      <w:pPr>
        <w:spacing w:after="0" w:line="240" w:lineRule="auto"/>
      </w:pPr>
      <w:r>
        <w:separator/>
      </w:r>
    </w:p>
  </w:footnote>
  <w:footnote w:type="continuationSeparator" w:id="0">
    <w:p w14:paraId="28903AE5" w14:textId="77777777" w:rsidR="00C06372" w:rsidRDefault="00C06372" w:rsidP="005F5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CECB5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2CBD3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48BD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62F5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E184D6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B2A5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0DAD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D83A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CC19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B28D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A0"/>
    <w:rsid w:val="000168C0"/>
    <w:rsid w:val="000427C6"/>
    <w:rsid w:val="00076F31"/>
    <w:rsid w:val="000B4C91"/>
    <w:rsid w:val="00171CDD"/>
    <w:rsid w:val="00175521"/>
    <w:rsid w:val="00181FB9"/>
    <w:rsid w:val="00251739"/>
    <w:rsid w:val="00261A78"/>
    <w:rsid w:val="003B6A17"/>
    <w:rsid w:val="00411532"/>
    <w:rsid w:val="005222EE"/>
    <w:rsid w:val="00541BB3"/>
    <w:rsid w:val="00544732"/>
    <w:rsid w:val="005C61E4"/>
    <w:rsid w:val="005F5D5F"/>
    <w:rsid w:val="00665EA1"/>
    <w:rsid w:val="006E5B0F"/>
    <w:rsid w:val="0079199F"/>
    <w:rsid w:val="007B5354"/>
    <w:rsid w:val="00837654"/>
    <w:rsid w:val="00880783"/>
    <w:rsid w:val="008B5772"/>
    <w:rsid w:val="008C031F"/>
    <w:rsid w:val="008C1756"/>
    <w:rsid w:val="008D17FF"/>
    <w:rsid w:val="008F6C52"/>
    <w:rsid w:val="009141C6"/>
    <w:rsid w:val="00A03450"/>
    <w:rsid w:val="00A97C88"/>
    <w:rsid w:val="00AA4794"/>
    <w:rsid w:val="00AB3068"/>
    <w:rsid w:val="00AB58F4"/>
    <w:rsid w:val="00AF32DC"/>
    <w:rsid w:val="00B46A60"/>
    <w:rsid w:val="00BC6ED1"/>
    <w:rsid w:val="00C06372"/>
    <w:rsid w:val="00C56EA0"/>
    <w:rsid w:val="00C57F20"/>
    <w:rsid w:val="00D16845"/>
    <w:rsid w:val="00D56FBE"/>
    <w:rsid w:val="00D751DD"/>
    <w:rsid w:val="00E3564F"/>
    <w:rsid w:val="00EC1838"/>
    <w:rsid w:val="00F2548A"/>
    <w:rsid w:val="00FA21D4"/>
    <w:rsid w:val="00FB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AD7B4F"/>
  <w15:chartTrackingRefBased/>
  <w15:docId w15:val="{68A21A6B-4526-4986-991E-390C4C85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333333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8F4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3"/>
    <w:unhideWhenUsed/>
    <w:qFormat/>
    <w:rsid w:val="00AA4794"/>
    <w:pPr>
      <w:keepNext/>
      <w:keepLines/>
      <w:pBdr>
        <w:top w:val="single" w:sz="2" w:space="31" w:color="4B651C" w:themeColor="accent2" w:themeShade="80"/>
        <w:left w:val="single" w:sz="2" w:space="12" w:color="4B651C" w:themeColor="accent2" w:themeShade="80"/>
        <w:bottom w:val="single" w:sz="2" w:space="31" w:color="4B651C" w:themeColor="accent2" w:themeShade="80"/>
        <w:right w:val="single" w:sz="2" w:space="12" w:color="4B651C" w:themeColor="accent2" w:themeShade="80"/>
      </w:pBdr>
      <w:shd w:val="clear" w:color="auto" w:fill="4B651C" w:themeFill="accent2" w:themeFillShade="80"/>
      <w:spacing w:after="200" w:line="264" w:lineRule="auto"/>
      <w:ind w:left="288" w:right="288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Heading3">
    <w:name w:val="heading 3"/>
    <w:basedOn w:val="Normal"/>
    <w:link w:val="Heading3Char"/>
    <w:uiPriority w:val="3"/>
    <w:unhideWhenUsed/>
    <w:qFormat/>
    <w:rsid w:val="00AA4794"/>
    <w:pPr>
      <w:keepNext/>
      <w:keepLines/>
      <w:pBdr>
        <w:top w:val="single" w:sz="2" w:space="16" w:color="B11A57" w:themeColor="accent1" w:themeShade="BF"/>
        <w:left w:val="single" w:sz="2" w:space="12" w:color="B11A57" w:themeColor="accent1" w:themeShade="BF"/>
        <w:bottom w:val="single" w:sz="2" w:space="16" w:color="B11A57" w:themeColor="accent1" w:themeShade="BF"/>
        <w:right w:val="single" w:sz="2" w:space="12" w:color="B11A57" w:themeColor="accent1" w:themeShade="BF"/>
      </w:pBdr>
      <w:shd w:val="clear" w:color="auto" w:fill="B11A57" w:themeFill="accent1" w:themeFillShade="BF"/>
      <w:spacing w:after="60" w:line="240" w:lineRule="auto"/>
      <w:ind w:left="144" w:right="144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A97C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7123A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6E5B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11A57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6E5B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51139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6E5B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51139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6E5B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6E5B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2"/>
    <w:rsid w:val="008D17FF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97C88"/>
    <w:rPr>
      <w:color w:val="262626" w:themeColor="text1" w:themeTint="D9"/>
    </w:rPr>
  </w:style>
  <w:style w:type="character" w:customStyle="1" w:styleId="Heading2Char">
    <w:name w:val="Heading 2 Char"/>
    <w:basedOn w:val="DefaultParagraphFont"/>
    <w:link w:val="Heading2"/>
    <w:uiPriority w:val="3"/>
    <w:rsid w:val="00AA4794"/>
    <w:rPr>
      <w:rFonts w:asciiTheme="majorHAnsi" w:eastAsiaTheme="majorEastAsia" w:hAnsiTheme="majorHAnsi" w:cstheme="majorBidi"/>
      <w:color w:val="FFFFFF" w:themeColor="background1"/>
      <w:sz w:val="28"/>
      <w:szCs w:val="28"/>
      <w:shd w:val="clear" w:color="auto" w:fill="4B651C" w:themeFill="accent2" w:themeFillShade="80"/>
    </w:rPr>
  </w:style>
  <w:style w:type="paragraph" w:styleId="NoSpacing">
    <w:name w:val="No Spacing"/>
    <w:uiPriority w:val="98"/>
    <w:qFormat/>
    <w:rsid w:val="00AA479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3"/>
    <w:rsid w:val="00AA4794"/>
    <w:rPr>
      <w:rFonts w:asciiTheme="majorHAnsi" w:eastAsiaTheme="majorEastAsia" w:hAnsiTheme="majorHAnsi" w:cstheme="majorBidi"/>
      <w:caps/>
      <w:color w:val="FFFFFF" w:themeColor="background1"/>
      <w:shd w:val="clear" w:color="auto" w:fill="B11A57" w:themeFill="accent1" w:themeFillShade="BF"/>
    </w:rPr>
  </w:style>
  <w:style w:type="paragraph" w:customStyle="1" w:styleId="ContactInfo">
    <w:name w:val="Contact Info"/>
    <w:basedOn w:val="Normal"/>
    <w:uiPriority w:val="5"/>
    <w:qFormat/>
    <w:rsid w:val="00AA4794"/>
    <w:pPr>
      <w:pBdr>
        <w:top w:val="single" w:sz="2" w:space="16" w:color="B11A57" w:themeColor="accent1" w:themeShade="BF"/>
        <w:left w:val="single" w:sz="2" w:space="12" w:color="B11A57" w:themeColor="accent1" w:themeShade="BF"/>
        <w:bottom w:val="single" w:sz="2" w:space="16" w:color="B11A57" w:themeColor="accent1" w:themeShade="BF"/>
        <w:right w:val="single" w:sz="2" w:space="12" w:color="B11A57" w:themeColor="accent1" w:themeShade="BF"/>
      </w:pBdr>
      <w:shd w:val="clear" w:color="auto" w:fill="B11A57" w:themeFill="accent1" w:themeFillShade="BF"/>
      <w:spacing w:after="200"/>
      <w:ind w:left="144" w:right="144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1"/>
    <w:unhideWhenUsed/>
    <w:qFormat/>
    <w:rsid w:val="00FB2003"/>
    <w:pPr>
      <w:spacing w:before="480" w:after="0" w:line="204" w:lineRule="auto"/>
    </w:pPr>
    <w:rPr>
      <w:rFonts w:asciiTheme="majorHAnsi" w:hAnsiTheme="majorHAnsi"/>
      <w:caps/>
      <w:color w:val="E03177" w:themeColor="accent1"/>
      <w:kern w:val="28"/>
      <w:sz w:val="80"/>
    </w:rPr>
  </w:style>
  <w:style w:type="character" w:customStyle="1" w:styleId="DateChar">
    <w:name w:val="Date Char"/>
    <w:basedOn w:val="DefaultParagraphFont"/>
    <w:link w:val="Date"/>
    <w:uiPriority w:val="1"/>
    <w:rsid w:val="00FB2003"/>
    <w:rPr>
      <w:rFonts w:asciiTheme="majorHAnsi" w:hAnsiTheme="majorHAnsi"/>
      <w:caps/>
      <w:color w:val="E03177" w:themeColor="accent1"/>
      <w:kern w:val="28"/>
      <w:sz w:val="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A97C88"/>
    <w:rPr>
      <w:rFonts w:asciiTheme="majorHAnsi" w:eastAsiaTheme="majorEastAsia" w:hAnsiTheme="majorHAnsi" w:cstheme="majorBidi"/>
      <w:color w:val="77123A" w:themeColor="accent1" w:themeShade="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6E5B0F"/>
  </w:style>
  <w:style w:type="paragraph" w:styleId="BlockText">
    <w:name w:val="Block Text"/>
    <w:basedOn w:val="Normal"/>
    <w:uiPriority w:val="99"/>
    <w:semiHidden/>
    <w:unhideWhenUsed/>
    <w:qFormat/>
    <w:rsid w:val="00A97C88"/>
    <w:pPr>
      <w:pBdr>
        <w:top w:val="single" w:sz="2" w:space="10" w:color="E03177" w:themeColor="accent1"/>
        <w:left w:val="single" w:sz="2" w:space="10" w:color="E03177" w:themeColor="accent1"/>
        <w:bottom w:val="single" w:sz="2" w:space="10" w:color="E03177" w:themeColor="accent1"/>
        <w:right w:val="single" w:sz="2" w:space="10" w:color="E03177" w:themeColor="accent1"/>
      </w:pBdr>
      <w:ind w:left="1152" w:right="1152"/>
    </w:pPr>
    <w:rPr>
      <w:i/>
      <w:iCs/>
      <w:color w:val="77123A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6E5B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5B0F"/>
  </w:style>
  <w:style w:type="paragraph" w:styleId="BodyText2">
    <w:name w:val="Body Text 2"/>
    <w:basedOn w:val="Normal"/>
    <w:link w:val="BodyText2Char"/>
    <w:uiPriority w:val="99"/>
    <w:semiHidden/>
    <w:unhideWhenUsed/>
    <w:rsid w:val="006E5B0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E5B0F"/>
  </w:style>
  <w:style w:type="paragraph" w:styleId="BodyText3">
    <w:name w:val="Body Text 3"/>
    <w:basedOn w:val="Normal"/>
    <w:link w:val="BodyText3Char"/>
    <w:uiPriority w:val="99"/>
    <w:semiHidden/>
    <w:unhideWhenUsed/>
    <w:rsid w:val="006E5B0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E5B0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E5B0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E5B0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E5B0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E5B0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E5B0F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E5B0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E5B0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E5B0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E5B0F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E5B0F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E5B0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B0F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E5B0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E5B0F"/>
  </w:style>
  <w:style w:type="table" w:styleId="ColorfulGrid">
    <w:name w:val="Colorful Grid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5E3" w:themeFill="accent1" w:themeFillTint="33"/>
    </w:tcPr>
    <w:tblStylePr w:type="firstRow">
      <w:rPr>
        <w:b/>
        <w:bCs/>
      </w:rPr>
      <w:tblPr/>
      <w:tcPr>
        <w:shd w:val="clear" w:color="auto" w:fill="F2ACC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ACC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11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11A57" w:themeFill="accent1" w:themeFillShade="BF"/>
      </w:tc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shd w:val="clear" w:color="auto" w:fill="EF98B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8" w:themeFill="accent2" w:themeFillTint="33"/>
    </w:tcPr>
    <w:tblStylePr w:type="firstRow">
      <w:rPr>
        <w:b/>
        <w:bCs/>
      </w:rPr>
      <w:tblPr/>
      <w:tcPr>
        <w:shd w:val="clear" w:color="auto" w:fill="D5E9B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E9B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1972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1972B" w:themeFill="accent2" w:themeFillShade="BF"/>
      </w:tc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shd w:val="clear" w:color="auto" w:fill="CAE3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ED2" w:themeFill="accent3" w:themeFillTint="33"/>
    </w:tcPr>
    <w:tblStylePr w:type="firstRow">
      <w:rPr>
        <w:b/>
        <w:bCs/>
      </w:rPr>
      <w:tblPr/>
      <w:tcPr>
        <w:shd w:val="clear" w:color="auto" w:fill="F8DEA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DEA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B850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B850E" w:themeFill="accent3" w:themeFillShade="BF"/>
      </w:tc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0CF" w:themeFill="accent4" w:themeFillTint="33"/>
    </w:tcPr>
    <w:tblStylePr w:type="firstRow">
      <w:rPr>
        <w:b/>
        <w:bCs/>
      </w:rPr>
      <w:tblPr/>
      <w:tcPr>
        <w:shd w:val="clear" w:color="auto" w:fill="F7C2A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2A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14D0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14D0E" w:themeFill="accent4" w:themeFillShade="BF"/>
      </w:tc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shd w:val="clear" w:color="auto" w:fill="F5B38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DDEE" w:themeFill="accent5" w:themeFillTint="33"/>
    </w:tcPr>
    <w:tblStylePr w:type="firstRow">
      <w:rPr>
        <w:b/>
        <w:bCs/>
      </w:rPr>
      <w:tblPr/>
      <w:tcPr>
        <w:shd w:val="clear" w:color="auto" w:fill="C7BCD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C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418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4180" w:themeFill="accent5" w:themeFillShade="BF"/>
      </w:tc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shd w:val="clear" w:color="auto" w:fill="B9ABD5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DF7" w:themeFill="accent6" w:themeFillTint="33"/>
    </w:tcPr>
    <w:tblStylePr w:type="firstRow">
      <w:rPr>
        <w:b/>
        <w:bCs/>
      </w:rPr>
      <w:tblPr/>
      <w:tcPr>
        <w:shd w:val="clear" w:color="auto" w:fill="A3DCE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DCE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B7B9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B7B99" w:themeFill="accent6" w:themeFillShade="BF"/>
      </w:tc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shd w:val="clear" w:color="auto" w:fill="8DD4EB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AF1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7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520F" w:themeFill="accent4" w:themeFillShade="CC"/>
      </w:tcPr>
    </w:tblStylePr>
    <w:tblStylePr w:type="lastRow">
      <w:rPr>
        <w:b/>
        <w:bCs/>
        <w:color w:val="BD520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0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8E0F" w:themeFill="accent3" w:themeFillShade="CC"/>
      </w:tcPr>
    </w:tblStylePr>
    <w:tblStylePr w:type="lastRow">
      <w:rPr>
        <w:b/>
        <w:bCs/>
        <w:color w:val="C78E0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E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83A3" w:themeFill="accent6" w:themeFillShade="CC"/>
      </w:tcPr>
    </w:tblStylePr>
    <w:tblStylePr w:type="lastRow">
      <w:rPr>
        <w:b/>
        <w:bCs/>
        <w:color w:val="1D83A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4589" w:themeFill="accent5" w:themeFillShade="CC"/>
      </w:tcPr>
    </w:tblStylePr>
    <w:tblStylePr w:type="lastRow">
      <w:rPr>
        <w:b/>
        <w:bCs/>
        <w:color w:val="5C458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E03177" w:themeColor="accent1"/>
        <w:bottom w:val="single" w:sz="4" w:space="0" w:color="E03177" w:themeColor="accent1"/>
        <w:right w:val="single" w:sz="4" w:space="0" w:color="E0317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F1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154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1545" w:themeColor="accent1" w:themeShade="99"/>
          <w:insideV w:val="nil"/>
        </w:tcBorders>
        <w:shd w:val="clear" w:color="auto" w:fill="8E154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1545" w:themeFill="accent1" w:themeFillShade="99"/>
      </w:tcPr>
    </w:tblStylePr>
    <w:tblStylePr w:type="band1Vert">
      <w:tblPr/>
      <w:tcPr>
        <w:shd w:val="clear" w:color="auto" w:fill="F2ACC8" w:themeFill="accent1" w:themeFillTint="66"/>
      </w:tcPr>
    </w:tblStylePr>
    <w:tblStylePr w:type="band1Horz">
      <w:tblPr/>
      <w:tcPr>
        <w:shd w:val="clear" w:color="auto" w:fill="EF98B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97C83C" w:themeColor="accent2"/>
        <w:bottom w:val="single" w:sz="4" w:space="0" w:color="97C83C" w:themeColor="accent2"/>
        <w:right w:val="single" w:sz="4" w:space="0" w:color="97C83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792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7922" w:themeColor="accent2" w:themeShade="99"/>
          <w:insideV w:val="nil"/>
        </w:tcBorders>
        <w:shd w:val="clear" w:color="auto" w:fill="5A792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922" w:themeFill="accent2" w:themeFillShade="99"/>
      </w:tcPr>
    </w:tblStylePr>
    <w:tblStylePr w:type="band1Vert">
      <w:tblPr/>
      <w:tcPr>
        <w:shd w:val="clear" w:color="auto" w:fill="D5E9B1" w:themeFill="accent2" w:themeFillTint="66"/>
      </w:tcPr>
    </w:tblStylePr>
    <w:tblStylePr w:type="band1Horz">
      <w:tblPr/>
      <w:tcPr>
        <w:shd w:val="clear" w:color="auto" w:fill="CAE3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6814" w:themeColor="accent4"/>
        <w:left w:val="single" w:sz="4" w:space="0" w:color="EEAE1F" w:themeColor="accent3"/>
        <w:bottom w:val="single" w:sz="4" w:space="0" w:color="EEAE1F" w:themeColor="accent3"/>
        <w:right w:val="single" w:sz="4" w:space="0" w:color="EEAE1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68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6A0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6A0B" w:themeColor="accent3" w:themeShade="99"/>
          <w:insideV w:val="nil"/>
        </w:tcBorders>
        <w:shd w:val="clear" w:color="auto" w:fill="956A0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6A0B" w:themeFill="accent3" w:themeFillShade="99"/>
      </w:tcPr>
    </w:tblStylePr>
    <w:tblStylePr w:type="band1Vert">
      <w:tblPr/>
      <w:tcPr>
        <w:shd w:val="clear" w:color="auto" w:fill="F8DEA5" w:themeFill="accent3" w:themeFillTint="66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EAE1F" w:themeColor="accent3"/>
        <w:left w:val="single" w:sz="4" w:space="0" w:color="EC6814" w:themeColor="accent4"/>
        <w:bottom w:val="single" w:sz="4" w:space="0" w:color="EC6814" w:themeColor="accent4"/>
        <w:right w:val="single" w:sz="4" w:space="0" w:color="EC6814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EAE1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3E0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3E0B" w:themeColor="accent4" w:themeShade="99"/>
          <w:insideV w:val="nil"/>
        </w:tcBorders>
        <w:shd w:val="clear" w:color="auto" w:fill="8D3E0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3E0B" w:themeFill="accent4" w:themeFillShade="99"/>
      </w:tcPr>
    </w:tblStylePr>
    <w:tblStylePr w:type="band1Vert">
      <w:tblPr/>
      <w:tcPr>
        <w:shd w:val="clear" w:color="auto" w:fill="F7C2A0" w:themeFill="accent4" w:themeFillTint="66"/>
      </w:tcPr>
    </w:tblStylePr>
    <w:tblStylePr w:type="band1Horz">
      <w:tblPr/>
      <w:tcPr>
        <w:shd w:val="clear" w:color="auto" w:fill="F5B38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A5CD" w:themeColor="accent6"/>
        <w:left w:val="single" w:sz="4" w:space="0" w:color="7458AB" w:themeColor="accent5"/>
        <w:bottom w:val="single" w:sz="4" w:space="0" w:color="7458AB" w:themeColor="accent5"/>
        <w:right w:val="single" w:sz="4" w:space="0" w:color="7458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E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A5C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346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3467" w:themeColor="accent5" w:themeShade="99"/>
          <w:insideV w:val="nil"/>
        </w:tcBorders>
        <w:shd w:val="clear" w:color="auto" w:fill="45346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3467" w:themeFill="accent5" w:themeFillShade="99"/>
      </w:tcPr>
    </w:tblStylePr>
    <w:tblStylePr w:type="band1Vert">
      <w:tblPr/>
      <w:tcPr>
        <w:shd w:val="clear" w:color="auto" w:fill="C7BCDD" w:themeFill="accent5" w:themeFillTint="66"/>
      </w:tcPr>
    </w:tblStylePr>
    <w:tblStylePr w:type="band1Horz">
      <w:tblPr/>
      <w:tcPr>
        <w:shd w:val="clear" w:color="auto" w:fill="B9ABD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458AB" w:themeColor="accent5"/>
        <w:left w:val="single" w:sz="4" w:space="0" w:color="24A5CD" w:themeColor="accent6"/>
        <w:bottom w:val="single" w:sz="4" w:space="0" w:color="24A5CD" w:themeColor="accent6"/>
        <w:right w:val="single" w:sz="4" w:space="0" w:color="24A5C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458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27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27A" w:themeColor="accent6" w:themeShade="99"/>
          <w:insideV w:val="nil"/>
        </w:tcBorders>
        <w:shd w:val="clear" w:color="auto" w:fill="15627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27A" w:themeFill="accent6" w:themeFillShade="99"/>
      </w:tcPr>
    </w:tblStylePr>
    <w:tblStylePr w:type="band1Vert">
      <w:tblPr/>
      <w:tcPr>
        <w:shd w:val="clear" w:color="auto" w:fill="A3DCEF" w:themeFill="accent6" w:themeFillTint="66"/>
      </w:tcPr>
    </w:tblStylePr>
    <w:tblStylePr w:type="band1Horz">
      <w:tblPr/>
      <w:tcPr>
        <w:shd w:val="clear" w:color="auto" w:fill="8DD4E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E5B0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5B0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5B0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5B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5B0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0317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11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1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7C8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641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972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EAE1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80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50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6814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330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4D0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58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2B5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418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A5C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16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7B9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E5B0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5B0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E5B0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E5B0F"/>
  </w:style>
  <w:style w:type="character" w:styleId="Emphasis">
    <w:name w:val="Emphasis"/>
    <w:basedOn w:val="DefaultParagraphFont"/>
    <w:uiPriority w:val="20"/>
    <w:semiHidden/>
    <w:unhideWhenUsed/>
    <w:qFormat/>
    <w:rsid w:val="006E5B0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E5B0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E5B0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5B0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E5B0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E5B0F"/>
    <w:rPr>
      <w:color w:val="7458AB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153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532"/>
  </w:style>
  <w:style w:type="character" w:styleId="FootnoteReference">
    <w:name w:val="footnote reference"/>
    <w:basedOn w:val="DefaultParagraphFont"/>
    <w:uiPriority w:val="99"/>
    <w:semiHidden/>
    <w:unhideWhenUsed/>
    <w:rsid w:val="006E5B0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5B0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B0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FA21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tblHeader/>
    </w:trPr>
    <w:tblStylePr w:type="firstRow">
      <w:rPr>
        <w:b w:val="0"/>
        <w:bCs/>
        <w:i w:val="0"/>
      </w:rPr>
      <w:tblPr/>
      <w:tcPr>
        <w:tcBorders>
          <w:bottom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2ACC8" w:themeColor="accent1" w:themeTint="66"/>
        <w:left w:val="single" w:sz="4" w:space="0" w:color="F2ACC8" w:themeColor="accent1" w:themeTint="66"/>
        <w:bottom w:val="single" w:sz="4" w:space="0" w:color="F2ACC8" w:themeColor="accent1" w:themeTint="66"/>
        <w:right w:val="single" w:sz="4" w:space="0" w:color="F2ACC8" w:themeColor="accent1" w:themeTint="66"/>
        <w:insideH w:val="single" w:sz="4" w:space="0" w:color="F2ACC8" w:themeColor="accent1" w:themeTint="66"/>
        <w:insideV w:val="single" w:sz="4" w:space="0" w:color="F2ACC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D5E9B1" w:themeColor="accent2" w:themeTint="66"/>
        <w:left w:val="single" w:sz="4" w:space="0" w:color="D5E9B1" w:themeColor="accent2" w:themeTint="66"/>
        <w:bottom w:val="single" w:sz="4" w:space="0" w:color="D5E9B1" w:themeColor="accent2" w:themeTint="66"/>
        <w:right w:val="single" w:sz="4" w:space="0" w:color="D5E9B1" w:themeColor="accent2" w:themeTint="66"/>
        <w:insideH w:val="single" w:sz="4" w:space="0" w:color="D5E9B1" w:themeColor="accent2" w:themeTint="66"/>
        <w:insideV w:val="single" w:sz="4" w:space="0" w:color="D5E9B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8DEA5" w:themeColor="accent3" w:themeTint="66"/>
        <w:left w:val="single" w:sz="4" w:space="0" w:color="F8DEA5" w:themeColor="accent3" w:themeTint="66"/>
        <w:bottom w:val="single" w:sz="4" w:space="0" w:color="F8DEA5" w:themeColor="accent3" w:themeTint="66"/>
        <w:right w:val="single" w:sz="4" w:space="0" w:color="F8DEA5" w:themeColor="accent3" w:themeTint="66"/>
        <w:insideH w:val="single" w:sz="4" w:space="0" w:color="F8DEA5" w:themeColor="accent3" w:themeTint="66"/>
        <w:insideV w:val="single" w:sz="4" w:space="0" w:color="F8DEA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7C2A0" w:themeColor="accent4" w:themeTint="66"/>
        <w:left w:val="single" w:sz="4" w:space="0" w:color="F7C2A0" w:themeColor="accent4" w:themeTint="66"/>
        <w:bottom w:val="single" w:sz="4" w:space="0" w:color="F7C2A0" w:themeColor="accent4" w:themeTint="66"/>
        <w:right w:val="single" w:sz="4" w:space="0" w:color="F7C2A0" w:themeColor="accent4" w:themeTint="66"/>
        <w:insideH w:val="single" w:sz="4" w:space="0" w:color="F7C2A0" w:themeColor="accent4" w:themeTint="66"/>
        <w:insideV w:val="single" w:sz="4" w:space="0" w:color="F7C2A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7BCDD" w:themeColor="accent5" w:themeTint="66"/>
        <w:left w:val="single" w:sz="4" w:space="0" w:color="C7BCDD" w:themeColor="accent5" w:themeTint="66"/>
        <w:bottom w:val="single" w:sz="4" w:space="0" w:color="C7BCDD" w:themeColor="accent5" w:themeTint="66"/>
        <w:right w:val="single" w:sz="4" w:space="0" w:color="C7BCDD" w:themeColor="accent5" w:themeTint="66"/>
        <w:insideH w:val="single" w:sz="4" w:space="0" w:color="C7BCDD" w:themeColor="accent5" w:themeTint="66"/>
        <w:insideV w:val="single" w:sz="4" w:space="0" w:color="C7BCD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3DCEF" w:themeColor="accent6" w:themeTint="66"/>
        <w:left w:val="single" w:sz="4" w:space="0" w:color="A3DCEF" w:themeColor="accent6" w:themeTint="66"/>
        <w:bottom w:val="single" w:sz="4" w:space="0" w:color="A3DCEF" w:themeColor="accent6" w:themeTint="66"/>
        <w:right w:val="single" w:sz="4" w:space="0" w:color="A3DCEF" w:themeColor="accent6" w:themeTint="66"/>
        <w:insideH w:val="single" w:sz="4" w:space="0" w:color="A3DCEF" w:themeColor="accent6" w:themeTint="66"/>
        <w:insideV w:val="single" w:sz="4" w:space="0" w:color="A3DCE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EC83AD" w:themeColor="accent1" w:themeTint="99"/>
        <w:bottom w:val="single" w:sz="2" w:space="0" w:color="EC83AD" w:themeColor="accent1" w:themeTint="99"/>
        <w:insideH w:val="single" w:sz="2" w:space="0" w:color="EC83AD" w:themeColor="accent1" w:themeTint="99"/>
        <w:insideV w:val="single" w:sz="2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83A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83A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C0DE8A" w:themeColor="accent2" w:themeTint="99"/>
        <w:bottom w:val="single" w:sz="2" w:space="0" w:color="C0DE8A" w:themeColor="accent2" w:themeTint="99"/>
        <w:insideH w:val="single" w:sz="2" w:space="0" w:color="C0DE8A" w:themeColor="accent2" w:themeTint="99"/>
        <w:insideV w:val="single" w:sz="2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F4CE78" w:themeColor="accent3" w:themeTint="99"/>
        <w:bottom w:val="single" w:sz="2" w:space="0" w:color="F4CE78" w:themeColor="accent3" w:themeTint="99"/>
        <w:insideH w:val="single" w:sz="2" w:space="0" w:color="F4CE78" w:themeColor="accent3" w:themeTint="99"/>
        <w:insideV w:val="single" w:sz="2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E7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E7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F3A471" w:themeColor="accent4" w:themeTint="99"/>
        <w:bottom w:val="single" w:sz="2" w:space="0" w:color="F3A471" w:themeColor="accent4" w:themeTint="99"/>
        <w:insideH w:val="single" w:sz="2" w:space="0" w:color="F3A471" w:themeColor="accent4" w:themeTint="99"/>
        <w:insideV w:val="single" w:sz="2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A47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A47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AB9ACC" w:themeColor="accent5" w:themeTint="99"/>
        <w:bottom w:val="single" w:sz="2" w:space="0" w:color="AB9ACC" w:themeColor="accent5" w:themeTint="99"/>
        <w:insideH w:val="single" w:sz="2" w:space="0" w:color="AB9ACC" w:themeColor="accent5" w:themeTint="99"/>
        <w:insideV w:val="single" w:sz="2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9AC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9AC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75CBE6" w:themeColor="accent6" w:themeTint="99"/>
        <w:bottom w:val="single" w:sz="2" w:space="0" w:color="75CBE6" w:themeColor="accent6" w:themeTint="99"/>
        <w:insideH w:val="single" w:sz="2" w:space="0" w:color="75CBE6" w:themeColor="accent6" w:themeTint="99"/>
        <w:insideV w:val="single" w:sz="2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5CBE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5CBE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3">
    <w:name w:val="Grid Table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bottom w:val="single" w:sz="4" w:space="0" w:color="EC83AD" w:themeColor="accent1" w:themeTint="99"/>
        </w:tcBorders>
      </w:tcPr>
    </w:tblStylePr>
    <w:tblStylePr w:type="nwCell">
      <w:tblPr/>
      <w:tcPr>
        <w:tcBorders>
          <w:bottom w:val="single" w:sz="4" w:space="0" w:color="EC83AD" w:themeColor="accent1" w:themeTint="99"/>
        </w:tcBorders>
      </w:tcPr>
    </w:tblStylePr>
    <w:tblStylePr w:type="seCell">
      <w:tblPr/>
      <w:tcPr>
        <w:tcBorders>
          <w:top w:val="single" w:sz="4" w:space="0" w:color="EC83AD" w:themeColor="accent1" w:themeTint="99"/>
        </w:tcBorders>
      </w:tcPr>
    </w:tblStylePr>
    <w:tblStylePr w:type="swCell">
      <w:tblPr/>
      <w:tcPr>
        <w:tcBorders>
          <w:top w:val="single" w:sz="4" w:space="0" w:color="EC83A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bottom w:val="single" w:sz="4" w:space="0" w:color="C0DE8A" w:themeColor="accent2" w:themeTint="99"/>
        </w:tcBorders>
      </w:tcPr>
    </w:tblStylePr>
    <w:tblStylePr w:type="nwCell">
      <w:tblPr/>
      <w:tcPr>
        <w:tcBorders>
          <w:bottom w:val="single" w:sz="4" w:space="0" w:color="C0DE8A" w:themeColor="accent2" w:themeTint="99"/>
        </w:tcBorders>
      </w:tcPr>
    </w:tblStylePr>
    <w:tblStylePr w:type="seCell">
      <w:tblPr/>
      <w:tcPr>
        <w:tcBorders>
          <w:top w:val="single" w:sz="4" w:space="0" w:color="C0DE8A" w:themeColor="accent2" w:themeTint="99"/>
        </w:tcBorders>
      </w:tcPr>
    </w:tblStylePr>
    <w:tblStylePr w:type="swCell">
      <w:tblPr/>
      <w:tcPr>
        <w:tcBorders>
          <w:top w:val="single" w:sz="4" w:space="0" w:color="C0D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bottom w:val="single" w:sz="4" w:space="0" w:color="F4CE78" w:themeColor="accent3" w:themeTint="99"/>
        </w:tcBorders>
      </w:tcPr>
    </w:tblStylePr>
    <w:tblStylePr w:type="nwCell">
      <w:tblPr/>
      <w:tcPr>
        <w:tcBorders>
          <w:bottom w:val="single" w:sz="4" w:space="0" w:color="F4CE78" w:themeColor="accent3" w:themeTint="99"/>
        </w:tcBorders>
      </w:tcPr>
    </w:tblStylePr>
    <w:tblStylePr w:type="seCell">
      <w:tblPr/>
      <w:tcPr>
        <w:tcBorders>
          <w:top w:val="single" w:sz="4" w:space="0" w:color="F4CE78" w:themeColor="accent3" w:themeTint="99"/>
        </w:tcBorders>
      </w:tcPr>
    </w:tblStylePr>
    <w:tblStylePr w:type="swCell">
      <w:tblPr/>
      <w:tcPr>
        <w:tcBorders>
          <w:top w:val="single" w:sz="4" w:space="0" w:color="F4CE7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bottom w:val="single" w:sz="4" w:space="0" w:color="F3A471" w:themeColor="accent4" w:themeTint="99"/>
        </w:tcBorders>
      </w:tcPr>
    </w:tblStylePr>
    <w:tblStylePr w:type="nwCell">
      <w:tblPr/>
      <w:tcPr>
        <w:tcBorders>
          <w:bottom w:val="single" w:sz="4" w:space="0" w:color="F3A471" w:themeColor="accent4" w:themeTint="99"/>
        </w:tcBorders>
      </w:tcPr>
    </w:tblStylePr>
    <w:tblStylePr w:type="seCell">
      <w:tblPr/>
      <w:tcPr>
        <w:tcBorders>
          <w:top w:val="single" w:sz="4" w:space="0" w:color="F3A471" w:themeColor="accent4" w:themeTint="99"/>
        </w:tcBorders>
      </w:tcPr>
    </w:tblStylePr>
    <w:tblStylePr w:type="swCell">
      <w:tblPr/>
      <w:tcPr>
        <w:tcBorders>
          <w:top w:val="single" w:sz="4" w:space="0" w:color="F3A47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bottom w:val="single" w:sz="4" w:space="0" w:color="AB9ACC" w:themeColor="accent5" w:themeTint="99"/>
        </w:tcBorders>
      </w:tcPr>
    </w:tblStylePr>
    <w:tblStylePr w:type="nwCell">
      <w:tblPr/>
      <w:tcPr>
        <w:tcBorders>
          <w:bottom w:val="single" w:sz="4" w:space="0" w:color="AB9ACC" w:themeColor="accent5" w:themeTint="99"/>
        </w:tcBorders>
      </w:tcPr>
    </w:tblStylePr>
    <w:tblStylePr w:type="seCell">
      <w:tblPr/>
      <w:tcPr>
        <w:tcBorders>
          <w:top w:val="single" w:sz="4" w:space="0" w:color="AB9ACC" w:themeColor="accent5" w:themeTint="99"/>
        </w:tcBorders>
      </w:tcPr>
    </w:tblStylePr>
    <w:tblStylePr w:type="swCell">
      <w:tblPr/>
      <w:tcPr>
        <w:tcBorders>
          <w:top w:val="single" w:sz="4" w:space="0" w:color="AB9AC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bottom w:val="single" w:sz="4" w:space="0" w:color="75CBE6" w:themeColor="accent6" w:themeTint="99"/>
        </w:tcBorders>
      </w:tcPr>
    </w:tblStylePr>
    <w:tblStylePr w:type="nwCell">
      <w:tblPr/>
      <w:tcPr>
        <w:tcBorders>
          <w:bottom w:val="single" w:sz="4" w:space="0" w:color="75CBE6" w:themeColor="accent6" w:themeTint="99"/>
        </w:tcBorders>
      </w:tcPr>
    </w:tblStylePr>
    <w:tblStylePr w:type="seCell">
      <w:tblPr/>
      <w:tcPr>
        <w:tcBorders>
          <w:top w:val="single" w:sz="4" w:space="0" w:color="75CBE6" w:themeColor="accent6" w:themeTint="99"/>
        </w:tcBorders>
      </w:tcPr>
    </w:tblStylePr>
    <w:tblStylePr w:type="swCell">
      <w:tblPr/>
      <w:tcPr>
        <w:tcBorders>
          <w:top w:val="single" w:sz="4" w:space="0" w:color="75CBE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177" w:themeColor="accent1"/>
          <w:left w:val="single" w:sz="4" w:space="0" w:color="E03177" w:themeColor="accent1"/>
          <w:bottom w:val="single" w:sz="4" w:space="0" w:color="E03177" w:themeColor="accent1"/>
          <w:right w:val="single" w:sz="4" w:space="0" w:color="E03177" w:themeColor="accent1"/>
          <w:insideH w:val="nil"/>
          <w:insideV w:val="nil"/>
        </w:tcBorders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3C" w:themeColor="accent2"/>
          <w:left w:val="single" w:sz="4" w:space="0" w:color="97C83C" w:themeColor="accent2"/>
          <w:bottom w:val="single" w:sz="4" w:space="0" w:color="97C83C" w:themeColor="accent2"/>
          <w:right w:val="single" w:sz="4" w:space="0" w:color="97C83C" w:themeColor="accent2"/>
          <w:insideH w:val="nil"/>
          <w:insideV w:val="nil"/>
        </w:tcBorders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AE1F" w:themeColor="accent3"/>
          <w:left w:val="single" w:sz="4" w:space="0" w:color="EEAE1F" w:themeColor="accent3"/>
          <w:bottom w:val="single" w:sz="4" w:space="0" w:color="EEAE1F" w:themeColor="accent3"/>
          <w:right w:val="single" w:sz="4" w:space="0" w:color="EEAE1F" w:themeColor="accent3"/>
          <w:insideH w:val="nil"/>
          <w:insideV w:val="nil"/>
        </w:tcBorders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814" w:themeColor="accent4"/>
          <w:left w:val="single" w:sz="4" w:space="0" w:color="EC6814" w:themeColor="accent4"/>
          <w:bottom w:val="single" w:sz="4" w:space="0" w:color="EC6814" w:themeColor="accent4"/>
          <w:right w:val="single" w:sz="4" w:space="0" w:color="EC6814" w:themeColor="accent4"/>
          <w:insideH w:val="nil"/>
          <w:insideV w:val="nil"/>
        </w:tcBorders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58AB" w:themeColor="accent5"/>
          <w:left w:val="single" w:sz="4" w:space="0" w:color="7458AB" w:themeColor="accent5"/>
          <w:bottom w:val="single" w:sz="4" w:space="0" w:color="7458AB" w:themeColor="accent5"/>
          <w:right w:val="single" w:sz="4" w:space="0" w:color="7458AB" w:themeColor="accent5"/>
          <w:insideH w:val="nil"/>
          <w:insideV w:val="nil"/>
        </w:tcBorders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A5CD" w:themeColor="accent6"/>
          <w:left w:val="single" w:sz="4" w:space="0" w:color="24A5CD" w:themeColor="accent6"/>
          <w:bottom w:val="single" w:sz="4" w:space="0" w:color="24A5CD" w:themeColor="accent6"/>
          <w:right w:val="single" w:sz="4" w:space="0" w:color="24A5CD" w:themeColor="accent6"/>
          <w:insideH w:val="nil"/>
          <w:insideV w:val="nil"/>
        </w:tcBorders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5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317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3177" w:themeFill="accent1"/>
      </w:tcPr>
    </w:tblStylePr>
    <w:tblStylePr w:type="band1Vert">
      <w:tblPr/>
      <w:tcPr>
        <w:shd w:val="clear" w:color="auto" w:fill="F2ACC8" w:themeFill="accent1" w:themeFillTint="66"/>
      </w:tcPr>
    </w:tblStylePr>
    <w:tblStylePr w:type="band1Horz">
      <w:tblPr/>
      <w:tcPr>
        <w:shd w:val="clear" w:color="auto" w:fill="F2ACC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7C8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7C83C" w:themeFill="accent2"/>
      </w:tcPr>
    </w:tblStylePr>
    <w:tblStylePr w:type="band1Vert">
      <w:tblPr/>
      <w:tcPr>
        <w:shd w:val="clear" w:color="auto" w:fill="D5E9B1" w:themeFill="accent2" w:themeFillTint="66"/>
      </w:tcPr>
    </w:tblStylePr>
    <w:tblStylePr w:type="band1Horz">
      <w:tblPr/>
      <w:tcPr>
        <w:shd w:val="clear" w:color="auto" w:fill="D5E9B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D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EAE1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EAE1F" w:themeFill="accent3"/>
      </w:tcPr>
    </w:tblStylePr>
    <w:tblStylePr w:type="band1Vert">
      <w:tblPr/>
      <w:tcPr>
        <w:shd w:val="clear" w:color="auto" w:fill="F8DEA5" w:themeFill="accent3" w:themeFillTint="66"/>
      </w:tcPr>
    </w:tblStylePr>
    <w:tblStylePr w:type="band1Horz">
      <w:tblPr/>
      <w:tcPr>
        <w:shd w:val="clear" w:color="auto" w:fill="F8DEA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0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68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6814" w:themeFill="accent4"/>
      </w:tcPr>
    </w:tblStylePr>
    <w:tblStylePr w:type="band1Vert">
      <w:tblPr/>
      <w:tcPr>
        <w:shd w:val="clear" w:color="auto" w:fill="F7C2A0" w:themeFill="accent4" w:themeFillTint="66"/>
      </w:tcPr>
    </w:tblStylePr>
    <w:tblStylePr w:type="band1Horz">
      <w:tblPr/>
      <w:tcPr>
        <w:shd w:val="clear" w:color="auto" w:fill="F7C2A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D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58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58AB" w:themeFill="accent5"/>
      </w:tcPr>
    </w:tblStylePr>
    <w:tblStylePr w:type="band1Vert">
      <w:tblPr/>
      <w:tcPr>
        <w:shd w:val="clear" w:color="auto" w:fill="C7BCDD" w:themeFill="accent5" w:themeFillTint="66"/>
      </w:tcPr>
    </w:tblStylePr>
    <w:tblStylePr w:type="band1Horz">
      <w:tblPr/>
      <w:tcPr>
        <w:shd w:val="clear" w:color="auto" w:fill="C7BCD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D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A5C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A5CD" w:themeFill="accent6"/>
      </w:tcPr>
    </w:tblStylePr>
    <w:tblStylePr w:type="band1Vert">
      <w:tblPr/>
      <w:tcPr>
        <w:shd w:val="clear" w:color="auto" w:fill="A3DCEF" w:themeFill="accent6" w:themeFillTint="66"/>
      </w:tcPr>
    </w:tblStylePr>
    <w:tblStylePr w:type="band1Horz">
      <w:tblPr/>
      <w:tcPr>
        <w:shd w:val="clear" w:color="auto" w:fill="A3DCE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bottom w:val="single" w:sz="4" w:space="0" w:color="EC83AD" w:themeColor="accent1" w:themeTint="99"/>
        </w:tcBorders>
      </w:tcPr>
    </w:tblStylePr>
    <w:tblStylePr w:type="nwCell">
      <w:tblPr/>
      <w:tcPr>
        <w:tcBorders>
          <w:bottom w:val="single" w:sz="4" w:space="0" w:color="EC83AD" w:themeColor="accent1" w:themeTint="99"/>
        </w:tcBorders>
      </w:tcPr>
    </w:tblStylePr>
    <w:tblStylePr w:type="seCell">
      <w:tblPr/>
      <w:tcPr>
        <w:tcBorders>
          <w:top w:val="single" w:sz="4" w:space="0" w:color="EC83AD" w:themeColor="accent1" w:themeTint="99"/>
        </w:tcBorders>
      </w:tcPr>
    </w:tblStylePr>
    <w:tblStylePr w:type="swCell">
      <w:tblPr/>
      <w:tcPr>
        <w:tcBorders>
          <w:top w:val="single" w:sz="4" w:space="0" w:color="EC83A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bottom w:val="single" w:sz="4" w:space="0" w:color="C0DE8A" w:themeColor="accent2" w:themeTint="99"/>
        </w:tcBorders>
      </w:tcPr>
    </w:tblStylePr>
    <w:tblStylePr w:type="nwCell">
      <w:tblPr/>
      <w:tcPr>
        <w:tcBorders>
          <w:bottom w:val="single" w:sz="4" w:space="0" w:color="C0DE8A" w:themeColor="accent2" w:themeTint="99"/>
        </w:tcBorders>
      </w:tcPr>
    </w:tblStylePr>
    <w:tblStylePr w:type="seCell">
      <w:tblPr/>
      <w:tcPr>
        <w:tcBorders>
          <w:top w:val="single" w:sz="4" w:space="0" w:color="C0DE8A" w:themeColor="accent2" w:themeTint="99"/>
        </w:tcBorders>
      </w:tcPr>
    </w:tblStylePr>
    <w:tblStylePr w:type="swCell">
      <w:tblPr/>
      <w:tcPr>
        <w:tcBorders>
          <w:top w:val="single" w:sz="4" w:space="0" w:color="C0D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bottom w:val="single" w:sz="4" w:space="0" w:color="F4CE78" w:themeColor="accent3" w:themeTint="99"/>
        </w:tcBorders>
      </w:tcPr>
    </w:tblStylePr>
    <w:tblStylePr w:type="nwCell">
      <w:tblPr/>
      <w:tcPr>
        <w:tcBorders>
          <w:bottom w:val="single" w:sz="4" w:space="0" w:color="F4CE78" w:themeColor="accent3" w:themeTint="99"/>
        </w:tcBorders>
      </w:tcPr>
    </w:tblStylePr>
    <w:tblStylePr w:type="seCell">
      <w:tblPr/>
      <w:tcPr>
        <w:tcBorders>
          <w:top w:val="single" w:sz="4" w:space="0" w:color="F4CE78" w:themeColor="accent3" w:themeTint="99"/>
        </w:tcBorders>
      </w:tcPr>
    </w:tblStylePr>
    <w:tblStylePr w:type="swCell">
      <w:tblPr/>
      <w:tcPr>
        <w:tcBorders>
          <w:top w:val="single" w:sz="4" w:space="0" w:color="F4CE7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bottom w:val="single" w:sz="4" w:space="0" w:color="F3A471" w:themeColor="accent4" w:themeTint="99"/>
        </w:tcBorders>
      </w:tcPr>
    </w:tblStylePr>
    <w:tblStylePr w:type="nwCell">
      <w:tblPr/>
      <w:tcPr>
        <w:tcBorders>
          <w:bottom w:val="single" w:sz="4" w:space="0" w:color="F3A471" w:themeColor="accent4" w:themeTint="99"/>
        </w:tcBorders>
      </w:tcPr>
    </w:tblStylePr>
    <w:tblStylePr w:type="seCell">
      <w:tblPr/>
      <w:tcPr>
        <w:tcBorders>
          <w:top w:val="single" w:sz="4" w:space="0" w:color="F3A471" w:themeColor="accent4" w:themeTint="99"/>
        </w:tcBorders>
      </w:tcPr>
    </w:tblStylePr>
    <w:tblStylePr w:type="swCell">
      <w:tblPr/>
      <w:tcPr>
        <w:tcBorders>
          <w:top w:val="single" w:sz="4" w:space="0" w:color="F3A47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bottom w:val="single" w:sz="4" w:space="0" w:color="AB9ACC" w:themeColor="accent5" w:themeTint="99"/>
        </w:tcBorders>
      </w:tcPr>
    </w:tblStylePr>
    <w:tblStylePr w:type="nwCell">
      <w:tblPr/>
      <w:tcPr>
        <w:tcBorders>
          <w:bottom w:val="single" w:sz="4" w:space="0" w:color="AB9ACC" w:themeColor="accent5" w:themeTint="99"/>
        </w:tcBorders>
      </w:tcPr>
    </w:tblStylePr>
    <w:tblStylePr w:type="seCell">
      <w:tblPr/>
      <w:tcPr>
        <w:tcBorders>
          <w:top w:val="single" w:sz="4" w:space="0" w:color="AB9ACC" w:themeColor="accent5" w:themeTint="99"/>
        </w:tcBorders>
      </w:tcPr>
    </w:tblStylePr>
    <w:tblStylePr w:type="swCell">
      <w:tblPr/>
      <w:tcPr>
        <w:tcBorders>
          <w:top w:val="single" w:sz="4" w:space="0" w:color="AB9AC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bottom w:val="single" w:sz="4" w:space="0" w:color="75CBE6" w:themeColor="accent6" w:themeTint="99"/>
        </w:tcBorders>
      </w:tcPr>
    </w:tblStylePr>
    <w:tblStylePr w:type="nwCell">
      <w:tblPr/>
      <w:tcPr>
        <w:tcBorders>
          <w:bottom w:val="single" w:sz="4" w:space="0" w:color="75CBE6" w:themeColor="accent6" w:themeTint="99"/>
        </w:tcBorders>
      </w:tcPr>
    </w:tblStylePr>
    <w:tblStylePr w:type="seCell">
      <w:tblPr/>
      <w:tcPr>
        <w:tcBorders>
          <w:top w:val="single" w:sz="4" w:space="0" w:color="75CBE6" w:themeColor="accent6" w:themeTint="99"/>
        </w:tcBorders>
      </w:tcPr>
    </w:tblStylePr>
    <w:tblStylePr w:type="swCell">
      <w:tblPr/>
      <w:tcPr>
        <w:tcBorders>
          <w:top w:val="single" w:sz="4" w:space="0" w:color="75CBE6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1153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532"/>
  </w:style>
  <w:style w:type="character" w:customStyle="1" w:styleId="Heading5Char">
    <w:name w:val="Heading 5 Char"/>
    <w:basedOn w:val="DefaultParagraphFont"/>
    <w:link w:val="Heading5"/>
    <w:uiPriority w:val="3"/>
    <w:semiHidden/>
    <w:rsid w:val="008D17FF"/>
    <w:rPr>
      <w:rFonts w:asciiTheme="majorHAnsi" w:eastAsiaTheme="majorEastAsia" w:hAnsiTheme="majorHAnsi" w:cstheme="majorBidi"/>
      <w:color w:val="B11A5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8D17FF"/>
    <w:rPr>
      <w:rFonts w:asciiTheme="majorHAnsi" w:eastAsiaTheme="majorEastAsia" w:hAnsiTheme="majorHAnsi" w:cstheme="majorBidi"/>
      <w:color w:val="75113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8D17FF"/>
    <w:rPr>
      <w:rFonts w:asciiTheme="majorHAnsi" w:eastAsiaTheme="majorEastAsia" w:hAnsiTheme="majorHAnsi" w:cstheme="majorBidi"/>
      <w:i/>
      <w:iCs/>
      <w:color w:val="75113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8D17FF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8D17FF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E5B0F"/>
  </w:style>
  <w:style w:type="paragraph" w:styleId="HTMLAddress">
    <w:name w:val="HTML Address"/>
    <w:basedOn w:val="Normal"/>
    <w:link w:val="HTMLAddressChar"/>
    <w:uiPriority w:val="99"/>
    <w:semiHidden/>
    <w:unhideWhenUsed/>
    <w:rsid w:val="006E5B0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E5B0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E5B0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E5B0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B0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B0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E5B0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E5B0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97C88"/>
    <w:rPr>
      <w:color w:val="125266" w:themeColor="accent6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E5B0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71CDD"/>
    <w:rPr>
      <w:i/>
      <w:iCs/>
      <w:color w:val="B11A57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71CDD"/>
    <w:pPr>
      <w:pBdr>
        <w:top w:val="single" w:sz="4" w:space="10" w:color="E03177" w:themeColor="accent1"/>
        <w:bottom w:val="single" w:sz="4" w:space="10" w:color="E03177" w:themeColor="accent1"/>
      </w:pBdr>
      <w:spacing w:before="360" w:after="360"/>
      <w:ind w:left="864" w:right="864"/>
      <w:jc w:val="center"/>
    </w:pPr>
    <w:rPr>
      <w:i/>
      <w:iCs/>
      <w:color w:val="B11A5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71CDD"/>
    <w:rPr>
      <w:i/>
      <w:iCs/>
      <w:color w:val="B11A57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97C88"/>
    <w:rPr>
      <w:b/>
      <w:bCs/>
      <w:caps w:val="0"/>
      <w:smallCaps/>
      <w:color w:val="77123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  <w:insideH w:val="single" w:sz="8" w:space="0" w:color="E03177" w:themeColor="accent1"/>
        <w:insideV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18" w:space="0" w:color="E03177" w:themeColor="accent1"/>
          <w:right w:val="single" w:sz="8" w:space="0" w:color="E03177" w:themeColor="accent1"/>
          <w:insideH w:val="nil"/>
          <w:insideV w:val="single" w:sz="8" w:space="0" w:color="E0317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H w:val="nil"/>
          <w:insideV w:val="single" w:sz="8" w:space="0" w:color="E0317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band1Vert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  <w:shd w:val="clear" w:color="auto" w:fill="F7CCDD" w:themeFill="accent1" w:themeFillTint="3F"/>
      </w:tcPr>
    </w:tblStylePr>
    <w:tblStylePr w:type="band1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V w:val="single" w:sz="8" w:space="0" w:color="E03177" w:themeColor="accent1"/>
        </w:tcBorders>
        <w:shd w:val="clear" w:color="auto" w:fill="F7CCDD" w:themeFill="accent1" w:themeFillTint="3F"/>
      </w:tcPr>
    </w:tblStylePr>
    <w:tblStylePr w:type="band2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V w:val="single" w:sz="8" w:space="0" w:color="E03177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  <w:insideH w:val="single" w:sz="8" w:space="0" w:color="97C83C" w:themeColor="accent2"/>
        <w:insideV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18" w:space="0" w:color="97C83C" w:themeColor="accent2"/>
          <w:right w:val="single" w:sz="8" w:space="0" w:color="97C83C" w:themeColor="accent2"/>
          <w:insideH w:val="nil"/>
          <w:insideV w:val="single" w:sz="8" w:space="0" w:color="97C83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H w:val="nil"/>
          <w:insideV w:val="single" w:sz="8" w:space="0" w:color="97C83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band1Vert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  <w:shd w:val="clear" w:color="auto" w:fill="E5F1CE" w:themeFill="accent2" w:themeFillTint="3F"/>
      </w:tcPr>
    </w:tblStylePr>
    <w:tblStylePr w:type="band1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V w:val="single" w:sz="8" w:space="0" w:color="97C83C" w:themeColor="accent2"/>
        </w:tcBorders>
        <w:shd w:val="clear" w:color="auto" w:fill="E5F1CE" w:themeFill="accent2" w:themeFillTint="3F"/>
      </w:tcPr>
    </w:tblStylePr>
    <w:tblStylePr w:type="band2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V w:val="single" w:sz="8" w:space="0" w:color="97C83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  <w:insideH w:val="single" w:sz="8" w:space="0" w:color="EEAE1F" w:themeColor="accent3"/>
        <w:insideV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18" w:space="0" w:color="EEAE1F" w:themeColor="accent3"/>
          <w:right w:val="single" w:sz="8" w:space="0" w:color="EEAE1F" w:themeColor="accent3"/>
          <w:insideH w:val="nil"/>
          <w:insideV w:val="single" w:sz="8" w:space="0" w:color="EEAE1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H w:val="nil"/>
          <w:insideV w:val="single" w:sz="8" w:space="0" w:color="EEAE1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band1Vert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  <w:shd w:val="clear" w:color="auto" w:fill="FAEAC7" w:themeFill="accent3" w:themeFillTint="3F"/>
      </w:tcPr>
    </w:tblStylePr>
    <w:tblStylePr w:type="band1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V w:val="single" w:sz="8" w:space="0" w:color="EEAE1F" w:themeColor="accent3"/>
        </w:tcBorders>
        <w:shd w:val="clear" w:color="auto" w:fill="FAEAC7" w:themeFill="accent3" w:themeFillTint="3F"/>
      </w:tcPr>
    </w:tblStylePr>
    <w:tblStylePr w:type="band2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V w:val="single" w:sz="8" w:space="0" w:color="EEAE1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  <w:insideH w:val="single" w:sz="8" w:space="0" w:color="EC6814" w:themeColor="accent4"/>
        <w:insideV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18" w:space="0" w:color="EC6814" w:themeColor="accent4"/>
          <w:right w:val="single" w:sz="8" w:space="0" w:color="EC6814" w:themeColor="accent4"/>
          <w:insideH w:val="nil"/>
          <w:insideV w:val="single" w:sz="8" w:space="0" w:color="EC681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H w:val="nil"/>
          <w:insideV w:val="single" w:sz="8" w:space="0" w:color="EC681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band1Vert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  <w:shd w:val="clear" w:color="auto" w:fill="FAD9C4" w:themeFill="accent4" w:themeFillTint="3F"/>
      </w:tcPr>
    </w:tblStylePr>
    <w:tblStylePr w:type="band1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V w:val="single" w:sz="8" w:space="0" w:color="EC6814" w:themeColor="accent4"/>
        </w:tcBorders>
        <w:shd w:val="clear" w:color="auto" w:fill="FAD9C4" w:themeFill="accent4" w:themeFillTint="3F"/>
      </w:tcPr>
    </w:tblStylePr>
    <w:tblStylePr w:type="band2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V w:val="single" w:sz="8" w:space="0" w:color="EC6814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  <w:insideH w:val="single" w:sz="8" w:space="0" w:color="7458AB" w:themeColor="accent5"/>
        <w:insideV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18" w:space="0" w:color="7458AB" w:themeColor="accent5"/>
          <w:right w:val="single" w:sz="8" w:space="0" w:color="7458AB" w:themeColor="accent5"/>
          <w:insideH w:val="nil"/>
          <w:insideV w:val="single" w:sz="8" w:space="0" w:color="7458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H w:val="nil"/>
          <w:insideV w:val="single" w:sz="8" w:space="0" w:color="7458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band1Vert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  <w:shd w:val="clear" w:color="auto" w:fill="DCD5EA" w:themeFill="accent5" w:themeFillTint="3F"/>
      </w:tcPr>
    </w:tblStylePr>
    <w:tblStylePr w:type="band1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V w:val="single" w:sz="8" w:space="0" w:color="7458AB" w:themeColor="accent5"/>
        </w:tcBorders>
        <w:shd w:val="clear" w:color="auto" w:fill="DCD5EA" w:themeFill="accent5" w:themeFillTint="3F"/>
      </w:tcPr>
    </w:tblStylePr>
    <w:tblStylePr w:type="band2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V w:val="single" w:sz="8" w:space="0" w:color="7458AB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  <w:insideH w:val="single" w:sz="8" w:space="0" w:color="24A5CD" w:themeColor="accent6"/>
        <w:insideV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18" w:space="0" w:color="24A5CD" w:themeColor="accent6"/>
          <w:right w:val="single" w:sz="8" w:space="0" w:color="24A5CD" w:themeColor="accent6"/>
          <w:insideH w:val="nil"/>
          <w:insideV w:val="single" w:sz="8" w:space="0" w:color="24A5C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H w:val="nil"/>
          <w:insideV w:val="single" w:sz="8" w:space="0" w:color="24A5C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band1Vert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  <w:shd w:val="clear" w:color="auto" w:fill="C6E9F5" w:themeFill="accent6" w:themeFillTint="3F"/>
      </w:tcPr>
    </w:tblStylePr>
    <w:tblStylePr w:type="band1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V w:val="single" w:sz="8" w:space="0" w:color="24A5CD" w:themeColor="accent6"/>
        </w:tcBorders>
        <w:shd w:val="clear" w:color="auto" w:fill="C6E9F5" w:themeFill="accent6" w:themeFillTint="3F"/>
      </w:tcPr>
    </w:tblStylePr>
    <w:tblStylePr w:type="band2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V w:val="single" w:sz="8" w:space="0" w:color="24A5C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band1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band1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band1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band1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band1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band1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E5B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8" w:space="0" w:color="E03177" w:themeColor="accent1"/>
        <w:bottom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177" w:themeColor="accent1"/>
          <w:left w:val="nil"/>
          <w:bottom w:val="single" w:sz="8" w:space="0" w:color="E0317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177" w:themeColor="accent1"/>
          <w:left w:val="nil"/>
          <w:bottom w:val="single" w:sz="8" w:space="0" w:color="E0317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8" w:space="0" w:color="97C83C" w:themeColor="accent2"/>
        <w:bottom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3C" w:themeColor="accent2"/>
          <w:left w:val="nil"/>
          <w:bottom w:val="single" w:sz="8" w:space="0" w:color="97C83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3C" w:themeColor="accent2"/>
          <w:left w:val="nil"/>
          <w:bottom w:val="single" w:sz="8" w:space="0" w:color="97C83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8" w:space="0" w:color="EEAE1F" w:themeColor="accent3"/>
        <w:bottom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E1F" w:themeColor="accent3"/>
          <w:left w:val="nil"/>
          <w:bottom w:val="single" w:sz="8" w:space="0" w:color="EEAE1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E1F" w:themeColor="accent3"/>
          <w:left w:val="nil"/>
          <w:bottom w:val="single" w:sz="8" w:space="0" w:color="EEAE1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8" w:space="0" w:color="EC6814" w:themeColor="accent4"/>
        <w:bottom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814" w:themeColor="accent4"/>
          <w:left w:val="nil"/>
          <w:bottom w:val="single" w:sz="8" w:space="0" w:color="EC681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814" w:themeColor="accent4"/>
          <w:left w:val="nil"/>
          <w:bottom w:val="single" w:sz="8" w:space="0" w:color="EC681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8" w:space="0" w:color="7458AB" w:themeColor="accent5"/>
        <w:bottom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58AB" w:themeColor="accent5"/>
          <w:left w:val="nil"/>
          <w:bottom w:val="single" w:sz="8" w:space="0" w:color="7458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58AB" w:themeColor="accent5"/>
          <w:left w:val="nil"/>
          <w:bottom w:val="single" w:sz="8" w:space="0" w:color="7458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8" w:space="0" w:color="24A5CD" w:themeColor="accent6"/>
        <w:bottom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A5CD" w:themeColor="accent6"/>
          <w:left w:val="nil"/>
          <w:bottom w:val="single" w:sz="8" w:space="0" w:color="24A5C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A5CD" w:themeColor="accent6"/>
          <w:left w:val="nil"/>
          <w:bottom w:val="single" w:sz="8" w:space="0" w:color="24A5C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E5B0F"/>
  </w:style>
  <w:style w:type="paragraph" w:styleId="List">
    <w:name w:val="List"/>
    <w:basedOn w:val="Normal"/>
    <w:uiPriority w:val="99"/>
    <w:semiHidden/>
    <w:unhideWhenUsed/>
    <w:rsid w:val="006E5B0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E5B0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E5B0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E5B0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E5B0F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E5B0F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E5B0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E5B0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E5B0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E5B0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E5B0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E5B0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E5B0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E5B0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E5B0F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E5B0F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E5B0F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E5B0F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E5B0F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E5B0F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E5B0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2">
    <w:name w:val="List Table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bottom w:val="single" w:sz="4" w:space="0" w:color="EC83AD" w:themeColor="accent1" w:themeTint="99"/>
        <w:insideH w:val="single" w:sz="4" w:space="0" w:color="EC83A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bottom w:val="single" w:sz="4" w:space="0" w:color="C0DE8A" w:themeColor="accent2" w:themeTint="99"/>
        <w:insideH w:val="single" w:sz="4" w:space="0" w:color="C0D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bottom w:val="single" w:sz="4" w:space="0" w:color="F4CE78" w:themeColor="accent3" w:themeTint="99"/>
        <w:insideH w:val="single" w:sz="4" w:space="0" w:color="F4CE7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bottom w:val="single" w:sz="4" w:space="0" w:color="F3A471" w:themeColor="accent4" w:themeTint="99"/>
        <w:insideH w:val="single" w:sz="4" w:space="0" w:color="F3A47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bottom w:val="single" w:sz="4" w:space="0" w:color="AB9ACC" w:themeColor="accent5" w:themeTint="99"/>
        <w:insideH w:val="single" w:sz="4" w:space="0" w:color="AB9AC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bottom w:val="single" w:sz="4" w:space="0" w:color="75CBE6" w:themeColor="accent6" w:themeTint="99"/>
        <w:insideH w:val="single" w:sz="4" w:space="0" w:color="75CBE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3">
    <w:name w:val="List Table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03177" w:themeColor="accent1"/>
        <w:left w:val="single" w:sz="4" w:space="0" w:color="E03177" w:themeColor="accent1"/>
        <w:bottom w:val="single" w:sz="4" w:space="0" w:color="E03177" w:themeColor="accent1"/>
        <w:right w:val="single" w:sz="4" w:space="0" w:color="E0317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3177" w:themeColor="accent1"/>
          <w:right w:val="single" w:sz="4" w:space="0" w:color="E03177" w:themeColor="accent1"/>
        </w:tcBorders>
      </w:tcPr>
    </w:tblStylePr>
    <w:tblStylePr w:type="band1Horz">
      <w:tblPr/>
      <w:tcPr>
        <w:tcBorders>
          <w:top w:val="single" w:sz="4" w:space="0" w:color="E03177" w:themeColor="accent1"/>
          <w:bottom w:val="single" w:sz="4" w:space="0" w:color="E0317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3177" w:themeColor="accent1"/>
          <w:left w:val="nil"/>
        </w:tcBorders>
      </w:tcPr>
    </w:tblStylePr>
    <w:tblStylePr w:type="swCell">
      <w:tblPr/>
      <w:tcPr>
        <w:tcBorders>
          <w:top w:val="double" w:sz="4" w:space="0" w:color="E03177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97C83C" w:themeColor="accent2"/>
        <w:left w:val="single" w:sz="4" w:space="0" w:color="97C83C" w:themeColor="accent2"/>
        <w:bottom w:val="single" w:sz="4" w:space="0" w:color="97C83C" w:themeColor="accent2"/>
        <w:right w:val="single" w:sz="4" w:space="0" w:color="97C83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7C83C" w:themeColor="accent2"/>
          <w:right w:val="single" w:sz="4" w:space="0" w:color="97C83C" w:themeColor="accent2"/>
        </w:tcBorders>
      </w:tcPr>
    </w:tblStylePr>
    <w:tblStylePr w:type="band1Horz">
      <w:tblPr/>
      <w:tcPr>
        <w:tcBorders>
          <w:top w:val="single" w:sz="4" w:space="0" w:color="97C83C" w:themeColor="accent2"/>
          <w:bottom w:val="single" w:sz="4" w:space="0" w:color="97C83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7C83C" w:themeColor="accent2"/>
          <w:left w:val="nil"/>
        </w:tcBorders>
      </w:tcPr>
    </w:tblStylePr>
    <w:tblStylePr w:type="swCell">
      <w:tblPr/>
      <w:tcPr>
        <w:tcBorders>
          <w:top w:val="double" w:sz="4" w:space="0" w:color="97C83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EAE1F" w:themeColor="accent3"/>
        <w:left w:val="single" w:sz="4" w:space="0" w:color="EEAE1F" w:themeColor="accent3"/>
        <w:bottom w:val="single" w:sz="4" w:space="0" w:color="EEAE1F" w:themeColor="accent3"/>
        <w:right w:val="single" w:sz="4" w:space="0" w:color="EEAE1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EAE1F" w:themeColor="accent3"/>
          <w:right w:val="single" w:sz="4" w:space="0" w:color="EEAE1F" w:themeColor="accent3"/>
        </w:tcBorders>
      </w:tcPr>
    </w:tblStylePr>
    <w:tblStylePr w:type="band1Horz">
      <w:tblPr/>
      <w:tcPr>
        <w:tcBorders>
          <w:top w:val="single" w:sz="4" w:space="0" w:color="EEAE1F" w:themeColor="accent3"/>
          <w:bottom w:val="single" w:sz="4" w:space="0" w:color="EEAE1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EAE1F" w:themeColor="accent3"/>
          <w:left w:val="nil"/>
        </w:tcBorders>
      </w:tcPr>
    </w:tblStylePr>
    <w:tblStylePr w:type="swCell">
      <w:tblPr/>
      <w:tcPr>
        <w:tcBorders>
          <w:top w:val="double" w:sz="4" w:space="0" w:color="EEAE1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6814" w:themeColor="accent4"/>
        <w:left w:val="single" w:sz="4" w:space="0" w:color="EC6814" w:themeColor="accent4"/>
        <w:bottom w:val="single" w:sz="4" w:space="0" w:color="EC6814" w:themeColor="accent4"/>
        <w:right w:val="single" w:sz="4" w:space="0" w:color="EC6814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6814" w:themeColor="accent4"/>
          <w:right w:val="single" w:sz="4" w:space="0" w:color="EC6814" w:themeColor="accent4"/>
        </w:tcBorders>
      </w:tcPr>
    </w:tblStylePr>
    <w:tblStylePr w:type="band1Horz">
      <w:tblPr/>
      <w:tcPr>
        <w:tcBorders>
          <w:top w:val="single" w:sz="4" w:space="0" w:color="EC6814" w:themeColor="accent4"/>
          <w:bottom w:val="single" w:sz="4" w:space="0" w:color="EC6814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6814" w:themeColor="accent4"/>
          <w:left w:val="nil"/>
        </w:tcBorders>
      </w:tcPr>
    </w:tblStylePr>
    <w:tblStylePr w:type="swCell">
      <w:tblPr/>
      <w:tcPr>
        <w:tcBorders>
          <w:top w:val="double" w:sz="4" w:space="0" w:color="EC6814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458AB" w:themeColor="accent5"/>
        <w:left w:val="single" w:sz="4" w:space="0" w:color="7458AB" w:themeColor="accent5"/>
        <w:bottom w:val="single" w:sz="4" w:space="0" w:color="7458AB" w:themeColor="accent5"/>
        <w:right w:val="single" w:sz="4" w:space="0" w:color="7458A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58AB" w:themeColor="accent5"/>
          <w:right w:val="single" w:sz="4" w:space="0" w:color="7458AB" w:themeColor="accent5"/>
        </w:tcBorders>
      </w:tcPr>
    </w:tblStylePr>
    <w:tblStylePr w:type="band1Horz">
      <w:tblPr/>
      <w:tcPr>
        <w:tcBorders>
          <w:top w:val="single" w:sz="4" w:space="0" w:color="7458AB" w:themeColor="accent5"/>
          <w:bottom w:val="single" w:sz="4" w:space="0" w:color="7458A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58AB" w:themeColor="accent5"/>
          <w:left w:val="nil"/>
        </w:tcBorders>
      </w:tcPr>
    </w:tblStylePr>
    <w:tblStylePr w:type="swCell">
      <w:tblPr/>
      <w:tcPr>
        <w:tcBorders>
          <w:top w:val="double" w:sz="4" w:space="0" w:color="7458A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24A5CD" w:themeColor="accent6"/>
        <w:left w:val="single" w:sz="4" w:space="0" w:color="24A5CD" w:themeColor="accent6"/>
        <w:bottom w:val="single" w:sz="4" w:space="0" w:color="24A5CD" w:themeColor="accent6"/>
        <w:right w:val="single" w:sz="4" w:space="0" w:color="24A5C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A5CD" w:themeColor="accent6"/>
          <w:right w:val="single" w:sz="4" w:space="0" w:color="24A5CD" w:themeColor="accent6"/>
        </w:tcBorders>
      </w:tcPr>
    </w:tblStylePr>
    <w:tblStylePr w:type="band1Horz">
      <w:tblPr/>
      <w:tcPr>
        <w:tcBorders>
          <w:top w:val="single" w:sz="4" w:space="0" w:color="24A5CD" w:themeColor="accent6"/>
          <w:bottom w:val="single" w:sz="4" w:space="0" w:color="24A5C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A5CD" w:themeColor="accent6"/>
          <w:left w:val="nil"/>
        </w:tcBorders>
      </w:tcPr>
    </w:tblStylePr>
    <w:tblStylePr w:type="swCell">
      <w:tblPr/>
      <w:tcPr>
        <w:tcBorders>
          <w:top w:val="double" w:sz="4" w:space="0" w:color="24A5C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177" w:themeColor="accent1"/>
          <w:left w:val="single" w:sz="4" w:space="0" w:color="E03177" w:themeColor="accent1"/>
          <w:bottom w:val="single" w:sz="4" w:space="0" w:color="E03177" w:themeColor="accent1"/>
          <w:right w:val="single" w:sz="4" w:space="0" w:color="E03177" w:themeColor="accent1"/>
          <w:insideH w:val="nil"/>
        </w:tcBorders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3C" w:themeColor="accent2"/>
          <w:left w:val="single" w:sz="4" w:space="0" w:color="97C83C" w:themeColor="accent2"/>
          <w:bottom w:val="single" w:sz="4" w:space="0" w:color="97C83C" w:themeColor="accent2"/>
          <w:right w:val="single" w:sz="4" w:space="0" w:color="97C83C" w:themeColor="accent2"/>
          <w:insideH w:val="nil"/>
        </w:tcBorders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AE1F" w:themeColor="accent3"/>
          <w:left w:val="single" w:sz="4" w:space="0" w:color="EEAE1F" w:themeColor="accent3"/>
          <w:bottom w:val="single" w:sz="4" w:space="0" w:color="EEAE1F" w:themeColor="accent3"/>
          <w:right w:val="single" w:sz="4" w:space="0" w:color="EEAE1F" w:themeColor="accent3"/>
          <w:insideH w:val="nil"/>
        </w:tcBorders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814" w:themeColor="accent4"/>
          <w:left w:val="single" w:sz="4" w:space="0" w:color="EC6814" w:themeColor="accent4"/>
          <w:bottom w:val="single" w:sz="4" w:space="0" w:color="EC6814" w:themeColor="accent4"/>
          <w:right w:val="single" w:sz="4" w:space="0" w:color="EC6814" w:themeColor="accent4"/>
          <w:insideH w:val="nil"/>
        </w:tcBorders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58AB" w:themeColor="accent5"/>
          <w:left w:val="single" w:sz="4" w:space="0" w:color="7458AB" w:themeColor="accent5"/>
          <w:bottom w:val="single" w:sz="4" w:space="0" w:color="7458AB" w:themeColor="accent5"/>
          <w:right w:val="single" w:sz="4" w:space="0" w:color="7458AB" w:themeColor="accent5"/>
          <w:insideH w:val="nil"/>
        </w:tcBorders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A5CD" w:themeColor="accent6"/>
          <w:left w:val="single" w:sz="4" w:space="0" w:color="24A5CD" w:themeColor="accent6"/>
          <w:bottom w:val="single" w:sz="4" w:space="0" w:color="24A5CD" w:themeColor="accent6"/>
          <w:right w:val="single" w:sz="4" w:space="0" w:color="24A5CD" w:themeColor="accent6"/>
          <w:insideH w:val="nil"/>
        </w:tcBorders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03177" w:themeColor="accent1"/>
        <w:left w:val="single" w:sz="24" w:space="0" w:color="E03177" w:themeColor="accent1"/>
        <w:bottom w:val="single" w:sz="24" w:space="0" w:color="E03177" w:themeColor="accent1"/>
        <w:right w:val="single" w:sz="24" w:space="0" w:color="E03177" w:themeColor="accent1"/>
      </w:tblBorders>
    </w:tblPr>
    <w:tcPr>
      <w:shd w:val="clear" w:color="auto" w:fill="E0317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7C83C" w:themeColor="accent2"/>
        <w:left w:val="single" w:sz="24" w:space="0" w:color="97C83C" w:themeColor="accent2"/>
        <w:bottom w:val="single" w:sz="24" w:space="0" w:color="97C83C" w:themeColor="accent2"/>
        <w:right w:val="single" w:sz="24" w:space="0" w:color="97C83C" w:themeColor="accent2"/>
      </w:tblBorders>
    </w:tblPr>
    <w:tcPr>
      <w:shd w:val="clear" w:color="auto" w:fill="97C83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EAE1F" w:themeColor="accent3"/>
        <w:left w:val="single" w:sz="24" w:space="0" w:color="EEAE1F" w:themeColor="accent3"/>
        <w:bottom w:val="single" w:sz="24" w:space="0" w:color="EEAE1F" w:themeColor="accent3"/>
        <w:right w:val="single" w:sz="24" w:space="0" w:color="EEAE1F" w:themeColor="accent3"/>
      </w:tblBorders>
    </w:tblPr>
    <w:tcPr>
      <w:shd w:val="clear" w:color="auto" w:fill="EEAE1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6814" w:themeColor="accent4"/>
        <w:left w:val="single" w:sz="24" w:space="0" w:color="EC6814" w:themeColor="accent4"/>
        <w:bottom w:val="single" w:sz="24" w:space="0" w:color="EC6814" w:themeColor="accent4"/>
        <w:right w:val="single" w:sz="24" w:space="0" w:color="EC6814" w:themeColor="accent4"/>
      </w:tblBorders>
    </w:tblPr>
    <w:tcPr>
      <w:shd w:val="clear" w:color="auto" w:fill="EC6814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58AB" w:themeColor="accent5"/>
        <w:left w:val="single" w:sz="24" w:space="0" w:color="7458AB" w:themeColor="accent5"/>
        <w:bottom w:val="single" w:sz="24" w:space="0" w:color="7458AB" w:themeColor="accent5"/>
        <w:right w:val="single" w:sz="24" w:space="0" w:color="7458AB" w:themeColor="accent5"/>
      </w:tblBorders>
    </w:tblPr>
    <w:tcPr>
      <w:shd w:val="clear" w:color="auto" w:fill="7458A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A5CD" w:themeColor="accent6"/>
        <w:left w:val="single" w:sz="24" w:space="0" w:color="24A5CD" w:themeColor="accent6"/>
        <w:bottom w:val="single" w:sz="24" w:space="0" w:color="24A5CD" w:themeColor="accent6"/>
        <w:right w:val="single" w:sz="24" w:space="0" w:color="24A5CD" w:themeColor="accent6"/>
      </w:tblBorders>
    </w:tblPr>
    <w:tcPr>
      <w:shd w:val="clear" w:color="auto" w:fill="24A5C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03177" w:themeColor="accent1"/>
        <w:bottom w:val="single" w:sz="4" w:space="0" w:color="E0317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0317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97C83C" w:themeColor="accent2"/>
        <w:bottom w:val="single" w:sz="4" w:space="0" w:color="97C83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7C83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EEAE1F" w:themeColor="accent3"/>
        <w:bottom w:val="single" w:sz="4" w:space="0" w:color="EEAE1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EAE1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EC6814" w:themeColor="accent4"/>
        <w:bottom w:val="single" w:sz="4" w:space="0" w:color="EC6814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6814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7458AB" w:themeColor="accent5"/>
        <w:bottom w:val="single" w:sz="4" w:space="0" w:color="7458A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458A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24A5CD" w:themeColor="accent6"/>
        <w:bottom w:val="single" w:sz="4" w:space="0" w:color="24A5C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4A5C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317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317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317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317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7C83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7C83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7C83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7C83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EAE1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EAE1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EAE1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EAE1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6814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6814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6814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6814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58A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58A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58A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58A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A5C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A5C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A5C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A5C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E5B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E5B0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76499" w:themeColor="accent1" w:themeTint="BF"/>
        <w:left w:val="single" w:sz="8" w:space="0" w:color="E76499" w:themeColor="accent1" w:themeTint="BF"/>
        <w:bottom w:val="single" w:sz="8" w:space="0" w:color="E76499" w:themeColor="accent1" w:themeTint="BF"/>
        <w:right w:val="single" w:sz="8" w:space="0" w:color="E76499" w:themeColor="accent1" w:themeTint="BF"/>
        <w:insideH w:val="single" w:sz="8" w:space="0" w:color="E76499" w:themeColor="accent1" w:themeTint="BF"/>
        <w:insideV w:val="single" w:sz="8" w:space="0" w:color="E76499" w:themeColor="accent1" w:themeTint="BF"/>
      </w:tblBorders>
    </w:tblPr>
    <w:tcPr>
      <w:shd w:val="clear" w:color="auto" w:fill="F7CCD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649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shd w:val="clear" w:color="auto" w:fill="EF98B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B0D56C" w:themeColor="accent2" w:themeTint="BF"/>
        <w:left w:val="single" w:sz="8" w:space="0" w:color="B0D56C" w:themeColor="accent2" w:themeTint="BF"/>
        <w:bottom w:val="single" w:sz="8" w:space="0" w:color="B0D56C" w:themeColor="accent2" w:themeTint="BF"/>
        <w:right w:val="single" w:sz="8" w:space="0" w:color="B0D56C" w:themeColor="accent2" w:themeTint="BF"/>
        <w:insideH w:val="single" w:sz="8" w:space="0" w:color="B0D56C" w:themeColor="accent2" w:themeTint="BF"/>
        <w:insideV w:val="single" w:sz="8" w:space="0" w:color="B0D56C" w:themeColor="accent2" w:themeTint="BF"/>
      </w:tblBorders>
    </w:tblPr>
    <w:tcPr>
      <w:shd w:val="clear" w:color="auto" w:fill="E5F1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D56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shd w:val="clear" w:color="auto" w:fill="CAE3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2C257" w:themeColor="accent3" w:themeTint="BF"/>
        <w:left w:val="single" w:sz="8" w:space="0" w:color="F2C257" w:themeColor="accent3" w:themeTint="BF"/>
        <w:bottom w:val="single" w:sz="8" w:space="0" w:color="F2C257" w:themeColor="accent3" w:themeTint="BF"/>
        <w:right w:val="single" w:sz="8" w:space="0" w:color="F2C257" w:themeColor="accent3" w:themeTint="BF"/>
        <w:insideH w:val="single" w:sz="8" w:space="0" w:color="F2C257" w:themeColor="accent3" w:themeTint="BF"/>
        <w:insideV w:val="single" w:sz="8" w:space="0" w:color="F2C257" w:themeColor="accent3" w:themeTint="BF"/>
      </w:tblBorders>
    </w:tblPr>
    <w:tcPr>
      <w:shd w:val="clear" w:color="auto" w:fill="FAEA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C25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08D4E" w:themeColor="accent4" w:themeTint="BF"/>
        <w:left w:val="single" w:sz="8" w:space="0" w:color="F08D4E" w:themeColor="accent4" w:themeTint="BF"/>
        <w:bottom w:val="single" w:sz="8" w:space="0" w:color="F08D4E" w:themeColor="accent4" w:themeTint="BF"/>
        <w:right w:val="single" w:sz="8" w:space="0" w:color="F08D4E" w:themeColor="accent4" w:themeTint="BF"/>
        <w:insideH w:val="single" w:sz="8" w:space="0" w:color="F08D4E" w:themeColor="accent4" w:themeTint="BF"/>
        <w:insideV w:val="single" w:sz="8" w:space="0" w:color="F08D4E" w:themeColor="accent4" w:themeTint="BF"/>
      </w:tblBorders>
    </w:tblPr>
    <w:tcPr>
      <w:shd w:val="clear" w:color="auto" w:fill="FAD9C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8D4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shd w:val="clear" w:color="auto" w:fill="F5B38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681C0" w:themeColor="accent5" w:themeTint="BF"/>
        <w:left w:val="single" w:sz="8" w:space="0" w:color="9681C0" w:themeColor="accent5" w:themeTint="BF"/>
        <w:bottom w:val="single" w:sz="8" w:space="0" w:color="9681C0" w:themeColor="accent5" w:themeTint="BF"/>
        <w:right w:val="single" w:sz="8" w:space="0" w:color="9681C0" w:themeColor="accent5" w:themeTint="BF"/>
        <w:insideH w:val="single" w:sz="8" w:space="0" w:color="9681C0" w:themeColor="accent5" w:themeTint="BF"/>
        <w:insideV w:val="single" w:sz="8" w:space="0" w:color="9681C0" w:themeColor="accent5" w:themeTint="BF"/>
      </w:tblBorders>
    </w:tblPr>
    <w:tcPr>
      <w:shd w:val="clear" w:color="auto" w:fill="DCD5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81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shd w:val="clear" w:color="auto" w:fill="B9ABD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53BFE0" w:themeColor="accent6" w:themeTint="BF"/>
        <w:left w:val="single" w:sz="8" w:space="0" w:color="53BFE0" w:themeColor="accent6" w:themeTint="BF"/>
        <w:bottom w:val="single" w:sz="8" w:space="0" w:color="53BFE0" w:themeColor="accent6" w:themeTint="BF"/>
        <w:right w:val="single" w:sz="8" w:space="0" w:color="53BFE0" w:themeColor="accent6" w:themeTint="BF"/>
        <w:insideH w:val="single" w:sz="8" w:space="0" w:color="53BFE0" w:themeColor="accent6" w:themeTint="BF"/>
        <w:insideV w:val="single" w:sz="8" w:space="0" w:color="53BFE0" w:themeColor="accent6" w:themeTint="BF"/>
      </w:tblBorders>
    </w:tblPr>
    <w:tcPr>
      <w:shd w:val="clear" w:color="auto" w:fill="C6E9F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BFE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shd w:val="clear" w:color="auto" w:fill="8DD4EB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  <w:insideH w:val="single" w:sz="8" w:space="0" w:color="E03177" w:themeColor="accent1"/>
        <w:insideV w:val="single" w:sz="8" w:space="0" w:color="E03177" w:themeColor="accent1"/>
      </w:tblBorders>
    </w:tblPr>
    <w:tcPr>
      <w:shd w:val="clear" w:color="auto" w:fill="F7CCD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F1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E3" w:themeFill="accent1" w:themeFillTint="33"/>
      </w:tc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tcBorders>
          <w:insideH w:val="single" w:sz="6" w:space="0" w:color="E03177" w:themeColor="accent1"/>
          <w:insideV w:val="single" w:sz="6" w:space="0" w:color="E03177" w:themeColor="accent1"/>
        </w:tcBorders>
        <w:shd w:val="clear" w:color="auto" w:fill="EF98B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  <w:insideH w:val="single" w:sz="8" w:space="0" w:color="97C83C" w:themeColor="accent2"/>
        <w:insideV w:val="single" w:sz="8" w:space="0" w:color="97C83C" w:themeColor="accent2"/>
      </w:tblBorders>
    </w:tblPr>
    <w:tcPr>
      <w:shd w:val="clear" w:color="auto" w:fill="E5F1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8" w:themeFill="accent2" w:themeFillTint="33"/>
      </w:tc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tcBorders>
          <w:insideH w:val="single" w:sz="6" w:space="0" w:color="97C83C" w:themeColor="accent2"/>
          <w:insideV w:val="single" w:sz="6" w:space="0" w:color="97C83C" w:themeColor="accent2"/>
        </w:tcBorders>
        <w:shd w:val="clear" w:color="auto" w:fill="CAE3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  <w:insideH w:val="single" w:sz="8" w:space="0" w:color="EEAE1F" w:themeColor="accent3"/>
        <w:insideV w:val="single" w:sz="8" w:space="0" w:color="EEAE1F" w:themeColor="accent3"/>
      </w:tblBorders>
    </w:tblPr>
    <w:tcPr>
      <w:shd w:val="clear" w:color="auto" w:fill="FAEA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7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2" w:themeFill="accent3" w:themeFillTint="33"/>
      </w:tc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tcBorders>
          <w:insideH w:val="single" w:sz="6" w:space="0" w:color="EEAE1F" w:themeColor="accent3"/>
          <w:insideV w:val="single" w:sz="6" w:space="0" w:color="EEAE1F" w:themeColor="accent3"/>
        </w:tcBorders>
        <w:shd w:val="clear" w:color="auto" w:fill="F6D68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  <w:insideH w:val="single" w:sz="8" w:space="0" w:color="EC6814" w:themeColor="accent4"/>
        <w:insideV w:val="single" w:sz="8" w:space="0" w:color="EC6814" w:themeColor="accent4"/>
      </w:tblBorders>
    </w:tblPr>
    <w:tcPr>
      <w:shd w:val="clear" w:color="auto" w:fill="FAD9C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0CF" w:themeFill="accent4" w:themeFillTint="33"/>
      </w:tc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tcBorders>
          <w:insideH w:val="single" w:sz="6" w:space="0" w:color="EC6814" w:themeColor="accent4"/>
          <w:insideV w:val="single" w:sz="6" w:space="0" w:color="EC6814" w:themeColor="accent4"/>
        </w:tcBorders>
        <w:shd w:val="clear" w:color="auto" w:fill="F5B38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  <w:insideH w:val="single" w:sz="8" w:space="0" w:color="7458AB" w:themeColor="accent5"/>
        <w:insideV w:val="single" w:sz="8" w:space="0" w:color="7458AB" w:themeColor="accent5"/>
      </w:tblBorders>
    </w:tblPr>
    <w:tcPr>
      <w:shd w:val="clear" w:color="auto" w:fill="DCD5E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EE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DEE" w:themeFill="accent5" w:themeFillTint="33"/>
      </w:tc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tcBorders>
          <w:insideH w:val="single" w:sz="6" w:space="0" w:color="7458AB" w:themeColor="accent5"/>
          <w:insideV w:val="single" w:sz="6" w:space="0" w:color="7458AB" w:themeColor="accent5"/>
        </w:tcBorders>
        <w:shd w:val="clear" w:color="auto" w:fill="B9AB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  <w:insideH w:val="single" w:sz="8" w:space="0" w:color="24A5CD" w:themeColor="accent6"/>
        <w:insideV w:val="single" w:sz="8" w:space="0" w:color="24A5CD" w:themeColor="accent6"/>
      </w:tblBorders>
    </w:tblPr>
    <w:tcPr>
      <w:shd w:val="clear" w:color="auto" w:fill="C6E9F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DF7" w:themeFill="accent6" w:themeFillTint="33"/>
      </w:tc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tcBorders>
          <w:insideH w:val="single" w:sz="6" w:space="0" w:color="24A5CD" w:themeColor="accent6"/>
          <w:insideV w:val="single" w:sz="6" w:space="0" w:color="24A5CD" w:themeColor="accent6"/>
        </w:tcBorders>
        <w:shd w:val="clear" w:color="auto" w:fill="8DD4E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CCD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17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17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98B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98B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1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E3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E3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A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E1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E1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D68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D68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9C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81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81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38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38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5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58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58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AB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ABD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9F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A5C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A5C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4E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4EB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bottom w:val="single" w:sz="8" w:space="0" w:color="E0317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3177" w:themeColor="accen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03177" w:themeColor="accent1"/>
          <w:bottom w:val="single" w:sz="8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3177" w:themeColor="accent1"/>
          <w:bottom w:val="single" w:sz="8" w:space="0" w:color="E03177" w:themeColor="accent1"/>
        </w:tcBorders>
      </w:tcPr>
    </w:tblStylePr>
    <w:tblStylePr w:type="band1Vert">
      <w:tblPr/>
      <w:tcPr>
        <w:shd w:val="clear" w:color="auto" w:fill="F7CCDD" w:themeFill="accent1" w:themeFillTint="3F"/>
      </w:tcPr>
    </w:tblStylePr>
    <w:tblStylePr w:type="band1Horz">
      <w:tblPr/>
      <w:tcPr>
        <w:shd w:val="clear" w:color="auto" w:fill="F7CCD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bottom w:val="single" w:sz="8" w:space="0" w:color="97C83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C83C" w:themeColor="accent2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97C83C" w:themeColor="accent2"/>
          <w:bottom w:val="single" w:sz="8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C83C" w:themeColor="accent2"/>
          <w:bottom w:val="single" w:sz="8" w:space="0" w:color="97C83C" w:themeColor="accent2"/>
        </w:tcBorders>
      </w:tcPr>
    </w:tblStylePr>
    <w:tblStylePr w:type="band1Vert">
      <w:tblPr/>
      <w:tcPr>
        <w:shd w:val="clear" w:color="auto" w:fill="E5F1CE" w:themeFill="accent2" w:themeFillTint="3F"/>
      </w:tcPr>
    </w:tblStylePr>
    <w:tblStylePr w:type="band1Horz">
      <w:tblPr/>
      <w:tcPr>
        <w:shd w:val="clear" w:color="auto" w:fill="E5F1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bottom w:val="single" w:sz="8" w:space="0" w:color="EEAE1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EAE1F" w:themeColor="accent3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EAE1F" w:themeColor="accent3"/>
          <w:bottom w:val="single" w:sz="8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EAE1F" w:themeColor="accent3"/>
          <w:bottom w:val="single" w:sz="8" w:space="0" w:color="EEAE1F" w:themeColor="accent3"/>
        </w:tcBorders>
      </w:tcPr>
    </w:tblStylePr>
    <w:tblStylePr w:type="band1Vert">
      <w:tblPr/>
      <w:tcPr>
        <w:shd w:val="clear" w:color="auto" w:fill="FAEAC7" w:themeFill="accent3" w:themeFillTint="3F"/>
      </w:tcPr>
    </w:tblStylePr>
    <w:tblStylePr w:type="band1Horz">
      <w:tblPr/>
      <w:tcPr>
        <w:shd w:val="clear" w:color="auto" w:fill="FAEA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bottom w:val="single" w:sz="8" w:space="0" w:color="EC6814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6814" w:themeColor="accent4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C6814" w:themeColor="accent4"/>
          <w:bottom w:val="single" w:sz="8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6814" w:themeColor="accent4"/>
          <w:bottom w:val="single" w:sz="8" w:space="0" w:color="EC6814" w:themeColor="accent4"/>
        </w:tcBorders>
      </w:tcPr>
    </w:tblStylePr>
    <w:tblStylePr w:type="band1Vert">
      <w:tblPr/>
      <w:tcPr>
        <w:shd w:val="clear" w:color="auto" w:fill="FAD9C4" w:themeFill="accent4" w:themeFillTint="3F"/>
      </w:tcPr>
    </w:tblStylePr>
    <w:tblStylePr w:type="band1Horz">
      <w:tblPr/>
      <w:tcPr>
        <w:shd w:val="clear" w:color="auto" w:fill="FAD9C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bottom w:val="single" w:sz="8" w:space="0" w:color="7458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58AB" w:themeColor="accent5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7458AB" w:themeColor="accent5"/>
          <w:bottom w:val="single" w:sz="8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58AB" w:themeColor="accent5"/>
          <w:bottom w:val="single" w:sz="8" w:space="0" w:color="7458AB" w:themeColor="accent5"/>
        </w:tcBorders>
      </w:tcPr>
    </w:tblStylePr>
    <w:tblStylePr w:type="band1Vert">
      <w:tblPr/>
      <w:tcPr>
        <w:shd w:val="clear" w:color="auto" w:fill="DCD5EA" w:themeFill="accent5" w:themeFillTint="3F"/>
      </w:tcPr>
    </w:tblStylePr>
    <w:tblStylePr w:type="band1Horz">
      <w:tblPr/>
      <w:tcPr>
        <w:shd w:val="clear" w:color="auto" w:fill="DCD5E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bottom w:val="single" w:sz="8" w:space="0" w:color="24A5C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A5CD" w:themeColor="accent6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24A5CD" w:themeColor="accent6"/>
          <w:bottom w:val="single" w:sz="8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A5CD" w:themeColor="accent6"/>
          <w:bottom w:val="single" w:sz="8" w:space="0" w:color="24A5CD" w:themeColor="accent6"/>
        </w:tcBorders>
      </w:tcPr>
    </w:tblStylePr>
    <w:tblStylePr w:type="band1Vert">
      <w:tblPr/>
      <w:tcPr>
        <w:shd w:val="clear" w:color="auto" w:fill="C6E9F5" w:themeFill="accent6" w:themeFillTint="3F"/>
      </w:tcPr>
    </w:tblStylePr>
    <w:tblStylePr w:type="band1Horz">
      <w:tblPr/>
      <w:tcPr>
        <w:shd w:val="clear" w:color="auto" w:fill="C6E9F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317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317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317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CD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7C83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7C83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1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EAE1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EAE1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EAE1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A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68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6814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6814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9C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58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58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58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5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A5C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A5C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A5C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9F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76499" w:themeColor="accent1" w:themeTint="BF"/>
        <w:left w:val="single" w:sz="8" w:space="0" w:color="E76499" w:themeColor="accent1" w:themeTint="BF"/>
        <w:bottom w:val="single" w:sz="8" w:space="0" w:color="E76499" w:themeColor="accent1" w:themeTint="BF"/>
        <w:right w:val="single" w:sz="8" w:space="0" w:color="E76499" w:themeColor="accent1" w:themeTint="BF"/>
        <w:insideH w:val="single" w:sz="8" w:space="0" w:color="E7649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6499" w:themeColor="accent1" w:themeTint="BF"/>
          <w:left w:val="single" w:sz="8" w:space="0" w:color="E76499" w:themeColor="accent1" w:themeTint="BF"/>
          <w:bottom w:val="single" w:sz="8" w:space="0" w:color="E76499" w:themeColor="accent1" w:themeTint="BF"/>
          <w:right w:val="single" w:sz="8" w:space="0" w:color="E76499" w:themeColor="accent1" w:themeTint="BF"/>
          <w:insideH w:val="nil"/>
          <w:insideV w:val="nil"/>
        </w:tcBorders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6499" w:themeColor="accent1" w:themeTint="BF"/>
          <w:left w:val="single" w:sz="8" w:space="0" w:color="E76499" w:themeColor="accent1" w:themeTint="BF"/>
          <w:bottom w:val="single" w:sz="8" w:space="0" w:color="E76499" w:themeColor="accent1" w:themeTint="BF"/>
          <w:right w:val="single" w:sz="8" w:space="0" w:color="E7649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CD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CD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B0D56C" w:themeColor="accent2" w:themeTint="BF"/>
        <w:left w:val="single" w:sz="8" w:space="0" w:color="B0D56C" w:themeColor="accent2" w:themeTint="BF"/>
        <w:bottom w:val="single" w:sz="8" w:space="0" w:color="B0D56C" w:themeColor="accent2" w:themeTint="BF"/>
        <w:right w:val="single" w:sz="8" w:space="0" w:color="B0D56C" w:themeColor="accent2" w:themeTint="BF"/>
        <w:insideH w:val="single" w:sz="8" w:space="0" w:color="B0D56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D56C" w:themeColor="accent2" w:themeTint="BF"/>
          <w:left w:val="single" w:sz="8" w:space="0" w:color="B0D56C" w:themeColor="accent2" w:themeTint="BF"/>
          <w:bottom w:val="single" w:sz="8" w:space="0" w:color="B0D56C" w:themeColor="accent2" w:themeTint="BF"/>
          <w:right w:val="single" w:sz="8" w:space="0" w:color="B0D56C" w:themeColor="accent2" w:themeTint="BF"/>
          <w:insideH w:val="nil"/>
          <w:insideV w:val="nil"/>
        </w:tcBorders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D56C" w:themeColor="accent2" w:themeTint="BF"/>
          <w:left w:val="single" w:sz="8" w:space="0" w:color="B0D56C" w:themeColor="accent2" w:themeTint="BF"/>
          <w:bottom w:val="single" w:sz="8" w:space="0" w:color="B0D56C" w:themeColor="accent2" w:themeTint="BF"/>
          <w:right w:val="single" w:sz="8" w:space="0" w:color="B0D56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1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1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2C257" w:themeColor="accent3" w:themeTint="BF"/>
        <w:left w:val="single" w:sz="8" w:space="0" w:color="F2C257" w:themeColor="accent3" w:themeTint="BF"/>
        <w:bottom w:val="single" w:sz="8" w:space="0" w:color="F2C257" w:themeColor="accent3" w:themeTint="BF"/>
        <w:right w:val="single" w:sz="8" w:space="0" w:color="F2C257" w:themeColor="accent3" w:themeTint="BF"/>
        <w:insideH w:val="single" w:sz="8" w:space="0" w:color="F2C25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C257" w:themeColor="accent3" w:themeTint="BF"/>
          <w:left w:val="single" w:sz="8" w:space="0" w:color="F2C257" w:themeColor="accent3" w:themeTint="BF"/>
          <w:bottom w:val="single" w:sz="8" w:space="0" w:color="F2C257" w:themeColor="accent3" w:themeTint="BF"/>
          <w:right w:val="single" w:sz="8" w:space="0" w:color="F2C257" w:themeColor="accent3" w:themeTint="BF"/>
          <w:insideH w:val="nil"/>
          <w:insideV w:val="nil"/>
        </w:tcBorders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C257" w:themeColor="accent3" w:themeTint="BF"/>
          <w:left w:val="single" w:sz="8" w:space="0" w:color="F2C257" w:themeColor="accent3" w:themeTint="BF"/>
          <w:bottom w:val="single" w:sz="8" w:space="0" w:color="F2C257" w:themeColor="accent3" w:themeTint="BF"/>
          <w:right w:val="single" w:sz="8" w:space="0" w:color="F2C25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A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A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08D4E" w:themeColor="accent4" w:themeTint="BF"/>
        <w:left w:val="single" w:sz="8" w:space="0" w:color="F08D4E" w:themeColor="accent4" w:themeTint="BF"/>
        <w:bottom w:val="single" w:sz="8" w:space="0" w:color="F08D4E" w:themeColor="accent4" w:themeTint="BF"/>
        <w:right w:val="single" w:sz="8" w:space="0" w:color="F08D4E" w:themeColor="accent4" w:themeTint="BF"/>
        <w:insideH w:val="single" w:sz="8" w:space="0" w:color="F08D4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8D4E" w:themeColor="accent4" w:themeTint="BF"/>
          <w:left w:val="single" w:sz="8" w:space="0" w:color="F08D4E" w:themeColor="accent4" w:themeTint="BF"/>
          <w:bottom w:val="single" w:sz="8" w:space="0" w:color="F08D4E" w:themeColor="accent4" w:themeTint="BF"/>
          <w:right w:val="single" w:sz="8" w:space="0" w:color="F08D4E" w:themeColor="accent4" w:themeTint="BF"/>
          <w:insideH w:val="nil"/>
          <w:insideV w:val="nil"/>
        </w:tcBorders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D4E" w:themeColor="accent4" w:themeTint="BF"/>
          <w:left w:val="single" w:sz="8" w:space="0" w:color="F08D4E" w:themeColor="accent4" w:themeTint="BF"/>
          <w:bottom w:val="single" w:sz="8" w:space="0" w:color="F08D4E" w:themeColor="accent4" w:themeTint="BF"/>
          <w:right w:val="single" w:sz="8" w:space="0" w:color="F08D4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9C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9C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681C0" w:themeColor="accent5" w:themeTint="BF"/>
        <w:left w:val="single" w:sz="8" w:space="0" w:color="9681C0" w:themeColor="accent5" w:themeTint="BF"/>
        <w:bottom w:val="single" w:sz="8" w:space="0" w:color="9681C0" w:themeColor="accent5" w:themeTint="BF"/>
        <w:right w:val="single" w:sz="8" w:space="0" w:color="9681C0" w:themeColor="accent5" w:themeTint="BF"/>
        <w:insideH w:val="single" w:sz="8" w:space="0" w:color="9681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81C0" w:themeColor="accent5" w:themeTint="BF"/>
          <w:left w:val="single" w:sz="8" w:space="0" w:color="9681C0" w:themeColor="accent5" w:themeTint="BF"/>
          <w:bottom w:val="single" w:sz="8" w:space="0" w:color="9681C0" w:themeColor="accent5" w:themeTint="BF"/>
          <w:right w:val="single" w:sz="8" w:space="0" w:color="9681C0" w:themeColor="accent5" w:themeTint="BF"/>
          <w:insideH w:val="nil"/>
          <w:insideV w:val="nil"/>
        </w:tcBorders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1C0" w:themeColor="accent5" w:themeTint="BF"/>
          <w:left w:val="single" w:sz="8" w:space="0" w:color="9681C0" w:themeColor="accent5" w:themeTint="BF"/>
          <w:bottom w:val="single" w:sz="8" w:space="0" w:color="9681C0" w:themeColor="accent5" w:themeTint="BF"/>
          <w:right w:val="single" w:sz="8" w:space="0" w:color="9681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5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5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53BFE0" w:themeColor="accent6" w:themeTint="BF"/>
        <w:left w:val="single" w:sz="8" w:space="0" w:color="53BFE0" w:themeColor="accent6" w:themeTint="BF"/>
        <w:bottom w:val="single" w:sz="8" w:space="0" w:color="53BFE0" w:themeColor="accent6" w:themeTint="BF"/>
        <w:right w:val="single" w:sz="8" w:space="0" w:color="53BFE0" w:themeColor="accent6" w:themeTint="BF"/>
        <w:insideH w:val="single" w:sz="8" w:space="0" w:color="53BFE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BFE0" w:themeColor="accent6" w:themeTint="BF"/>
          <w:left w:val="single" w:sz="8" w:space="0" w:color="53BFE0" w:themeColor="accent6" w:themeTint="BF"/>
          <w:bottom w:val="single" w:sz="8" w:space="0" w:color="53BFE0" w:themeColor="accent6" w:themeTint="BF"/>
          <w:right w:val="single" w:sz="8" w:space="0" w:color="53BFE0" w:themeColor="accent6" w:themeTint="BF"/>
          <w:insideH w:val="nil"/>
          <w:insideV w:val="nil"/>
        </w:tcBorders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FE0" w:themeColor="accent6" w:themeTint="BF"/>
          <w:left w:val="single" w:sz="8" w:space="0" w:color="53BFE0" w:themeColor="accent6" w:themeTint="BF"/>
          <w:bottom w:val="single" w:sz="8" w:space="0" w:color="53BFE0" w:themeColor="accent6" w:themeTint="BF"/>
          <w:right w:val="single" w:sz="8" w:space="0" w:color="53BFE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9F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9F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E5B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E5B0F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E5B0F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6E5B0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E5B0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E5B0F"/>
  </w:style>
  <w:style w:type="character" w:styleId="PageNumber">
    <w:name w:val="page number"/>
    <w:basedOn w:val="DefaultParagraphFont"/>
    <w:uiPriority w:val="99"/>
    <w:semiHidden/>
    <w:unhideWhenUsed/>
    <w:rsid w:val="006E5B0F"/>
  </w:style>
  <w:style w:type="table" w:styleId="PlainTable1">
    <w:name w:val="Plain Table 1"/>
    <w:basedOn w:val="TableNormal"/>
    <w:uiPriority w:val="41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E5B0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E5B0F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E5B0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E5B0F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E5B0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E5B0F"/>
  </w:style>
  <w:style w:type="paragraph" w:styleId="Signature">
    <w:name w:val="Signature"/>
    <w:basedOn w:val="Normal"/>
    <w:link w:val="SignatureChar"/>
    <w:uiPriority w:val="99"/>
    <w:semiHidden/>
    <w:unhideWhenUsed/>
    <w:rsid w:val="006E5B0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E5B0F"/>
  </w:style>
  <w:style w:type="character" w:styleId="Strong">
    <w:name w:val="Strong"/>
    <w:basedOn w:val="DefaultParagraphFont"/>
    <w:uiPriority w:val="22"/>
    <w:semiHidden/>
    <w:unhideWhenUsed/>
    <w:qFormat/>
    <w:rsid w:val="006E5B0F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E5B0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E5B0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E5B0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E5B0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E5B0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E5B0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E5B0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E5B0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E5B0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E5B0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E5B0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E5B0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E5B0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E5B0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E5B0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E5B0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E5B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E5B0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E5B0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E5B0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E5B0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E5B0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E5B0F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E5B0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E5B0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E5B0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E5B0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E5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E5B0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E5B0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E5B0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E5B0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E5B0F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E5B0F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E5B0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E5B0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E5B0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E5B0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B0F"/>
    <w:pPr>
      <w:spacing w:before="240" w:after="0" w:line="312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B11A57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nhthse61493\AppData\Roaming\Microsoft\Templates\Seasonal%20event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A08FFB2EBC41AABA40EF60F4DA6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D4782-9154-4FB2-80E1-BA1EA23C9452}"/>
      </w:docPartPr>
      <w:docPartBody>
        <w:p w:rsidR="00000000" w:rsidRDefault="00C75052" w:rsidP="00C75052">
          <w:pPr>
            <w:pStyle w:val="86A08FFB2EBC41AABA40EF60F4DA6760"/>
          </w:pPr>
          <w:r w:rsidRPr="00AA4794">
            <w:t>Date</w:t>
          </w:r>
        </w:p>
      </w:docPartBody>
    </w:docPart>
    <w:docPart>
      <w:docPartPr>
        <w:name w:val="ACD35F55BE0E4B0BA5EC636AB7ECD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B5B63-806D-4207-B3EA-F9FE5AA96C77}"/>
      </w:docPartPr>
      <w:docPartBody>
        <w:p w:rsidR="00000000" w:rsidRDefault="00C75052" w:rsidP="00C75052">
          <w:pPr>
            <w:pStyle w:val="ACD35F55BE0E4B0BA5EC636AB7ECD029"/>
          </w:pPr>
          <w:r w:rsidRPr="00AA4794">
            <w:t>Event</w:t>
          </w:r>
          <w:r w:rsidRPr="00AA4794">
            <w:br/>
            <w:t>Title Here</w:t>
          </w:r>
        </w:p>
      </w:docPartBody>
    </w:docPart>
    <w:docPart>
      <w:docPartPr>
        <w:name w:val="D4F7030A0B4943AFA3B7A9F518264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E5309-A802-4869-BE49-3233EF7CCFE4}"/>
      </w:docPartPr>
      <w:docPartBody>
        <w:p w:rsidR="00000000" w:rsidRDefault="00C75052" w:rsidP="00C75052">
          <w:pPr>
            <w:pStyle w:val="D4F7030A0B4943AFA3B7A9F518264DB1"/>
          </w:pPr>
          <w:r w:rsidRPr="00AA4794">
            <w:t>Event Description Heading</w:t>
          </w:r>
        </w:p>
      </w:docPartBody>
    </w:docPart>
    <w:docPart>
      <w:docPartPr>
        <w:name w:val="173AD752B90D4CD49A9755181F7CD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5DF30-274A-4824-A560-CDE5731B7BF9}"/>
      </w:docPartPr>
      <w:docPartBody>
        <w:p w:rsidR="00000000" w:rsidRDefault="00C75052" w:rsidP="00C75052">
          <w:pPr>
            <w:pStyle w:val="173AD752B90D4CD49A9755181F7CD6AF"/>
          </w:pPr>
          <w:r w:rsidRPr="00AA4794">
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</w:r>
        </w:p>
      </w:docPartBody>
    </w:docPart>
    <w:docPart>
      <w:docPartPr>
        <w:name w:val="31167E2C5BBD4DFF99DE6D02852EC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F6F02-1171-4318-AE82-42016B9ABD25}"/>
      </w:docPartPr>
      <w:docPartBody>
        <w:p w:rsidR="00000000" w:rsidRDefault="00C75052" w:rsidP="00C75052">
          <w:pPr>
            <w:pStyle w:val="31167E2C5BBD4DFF99DE6D02852EC10C"/>
          </w:pPr>
          <w:r w:rsidRPr="00AA4794">
            <w:t>Add Key Event Info Here!</w:t>
          </w:r>
        </w:p>
      </w:docPartBody>
    </w:docPart>
    <w:docPart>
      <w:docPartPr>
        <w:name w:val="C06BE57369D64E06B6306A4DB3658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ACC63-60E3-4CBC-9092-55289359CF8D}"/>
      </w:docPartPr>
      <w:docPartBody>
        <w:p w:rsidR="00000000" w:rsidRDefault="00C75052" w:rsidP="00C75052">
          <w:pPr>
            <w:pStyle w:val="C06BE57369D64E06B6306A4DB3658852"/>
          </w:pPr>
          <w:r w:rsidRPr="00AA4794">
            <w:t>────</w:t>
          </w:r>
        </w:p>
      </w:docPartBody>
    </w:docPart>
    <w:docPart>
      <w:docPartPr>
        <w:name w:val="D21F23A32AAC4062AA66DE68571C5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13654-01AF-4726-89AB-5C50963CC709}"/>
      </w:docPartPr>
      <w:docPartBody>
        <w:p w:rsidR="00000000" w:rsidRDefault="00C75052" w:rsidP="00C75052">
          <w:pPr>
            <w:pStyle w:val="D21F23A32AAC4062AA66DE68571C51AA"/>
          </w:pPr>
          <w:r w:rsidRPr="00AA4794">
            <w:t>Don’t Be Shy—Tell Them Why They Can’t Miss It!</w:t>
          </w:r>
        </w:p>
      </w:docPartBody>
    </w:docPart>
    <w:docPart>
      <w:docPartPr>
        <w:name w:val="B20CDC107BD04718B7BA6295EE1A6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0DC8B-8FD8-4BBA-93F8-8050A9D6B0A0}"/>
      </w:docPartPr>
      <w:docPartBody>
        <w:p w:rsidR="00000000" w:rsidRDefault="00C75052" w:rsidP="00C75052">
          <w:pPr>
            <w:pStyle w:val="B20CDC107BD04718B7BA6295EE1A6C74"/>
          </w:pPr>
          <w:r w:rsidRPr="00AA4794">
            <w:t>────</w:t>
          </w:r>
        </w:p>
      </w:docPartBody>
    </w:docPart>
    <w:docPart>
      <w:docPartPr>
        <w:name w:val="E59E703DBE3A47029865FB1AF920D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08502-7946-484B-B70E-F3887730B569}"/>
      </w:docPartPr>
      <w:docPartBody>
        <w:p w:rsidR="00000000" w:rsidRDefault="00C75052" w:rsidP="00C75052">
          <w:pPr>
            <w:pStyle w:val="E59E703DBE3A47029865FB1AF920D6FB"/>
          </w:pPr>
          <w:r w:rsidRPr="00AA4794">
            <w:t>One More Point Here!</w:t>
          </w:r>
        </w:p>
      </w:docPartBody>
    </w:docPart>
    <w:docPart>
      <w:docPartPr>
        <w:name w:val="34DB53D4808C433A8B42B2A9B734C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78703-9C19-4D82-A22B-7456BA872355}"/>
      </w:docPartPr>
      <w:docPartBody>
        <w:p w:rsidR="00000000" w:rsidRDefault="00C75052" w:rsidP="00C75052">
          <w:pPr>
            <w:pStyle w:val="34DB53D4808C433A8B42B2A9B734C1EA"/>
          </w:pPr>
          <w:r w:rsidRPr="00AA4794">
            <w:t>────</w:t>
          </w:r>
        </w:p>
      </w:docPartBody>
    </w:docPart>
    <w:docPart>
      <w:docPartPr>
        <w:name w:val="39E6F7B7FD1341288181F27A84C41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5C534-B03A-4396-88A7-E5D9530050EF}"/>
      </w:docPartPr>
      <w:docPartBody>
        <w:p w:rsidR="00000000" w:rsidRDefault="00C75052" w:rsidP="00C75052">
          <w:pPr>
            <w:pStyle w:val="39E6F7B7FD1341288181F27A84C41C8F"/>
          </w:pPr>
          <w:r w:rsidRPr="00AA4794">
            <w:t>Add More Great Info Here!</w:t>
          </w:r>
        </w:p>
      </w:docPartBody>
    </w:docPart>
    <w:docPart>
      <w:docPartPr>
        <w:name w:val="CAB84EDBA3A2471DA2382950B955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02846-8366-4916-8AC3-6C0869D19943}"/>
      </w:docPartPr>
      <w:docPartBody>
        <w:p w:rsidR="00000000" w:rsidRDefault="00C75052" w:rsidP="00C75052">
          <w:pPr>
            <w:pStyle w:val="CAB84EDBA3A2471DA2382950B955D849"/>
          </w:pPr>
          <w:r w:rsidRPr="00AA4794">
            <w:t>────</w:t>
          </w:r>
        </w:p>
      </w:docPartBody>
    </w:docPart>
    <w:docPart>
      <w:docPartPr>
        <w:name w:val="7BB8AA1D3ABB4C64A9C3BE0C9DBFB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B0FF-414D-4A53-BFAC-AACF50C808D3}"/>
      </w:docPartPr>
      <w:docPartBody>
        <w:p w:rsidR="00000000" w:rsidRDefault="00C75052" w:rsidP="00C75052">
          <w:pPr>
            <w:pStyle w:val="7BB8AA1D3ABB4C64A9C3BE0C9DBFB3FE"/>
          </w:pPr>
          <w:r w:rsidRPr="00AA4794">
            <w:t>You Have Room for Another One Here!</w:t>
          </w:r>
        </w:p>
      </w:docPartBody>
    </w:docPart>
    <w:docPart>
      <w:docPartPr>
        <w:name w:val="9CA17C696EAE4431BF8345F6AA11B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B4F02-A50C-4669-9740-D6F33E6E4960}"/>
      </w:docPartPr>
      <w:docPartBody>
        <w:p w:rsidR="00000000" w:rsidRDefault="00C75052" w:rsidP="00C75052">
          <w:pPr>
            <w:pStyle w:val="9CA17C696EAE4431BF8345F6AA11B2FD"/>
          </w:pPr>
          <w:r w:rsidRPr="00AA4794">
            <w:t>Company Name</w:t>
          </w:r>
        </w:p>
      </w:docPartBody>
    </w:docPart>
    <w:docPart>
      <w:docPartPr>
        <w:name w:val="F4364BFCEB1347BD886DD37E70D63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7B4CC-6C2D-448B-B263-19088A7F51E1}"/>
      </w:docPartPr>
      <w:docPartBody>
        <w:p w:rsidR="00000000" w:rsidRDefault="00C75052" w:rsidP="00C75052">
          <w:pPr>
            <w:pStyle w:val="F4364BFCEB1347BD886DD37E70D63B50"/>
          </w:pPr>
          <w:r w:rsidRPr="00AA4794">
            <w:t>Street Address</w:t>
          </w:r>
          <w:r w:rsidRPr="00AA4794">
            <w:br/>
            <w:t>City, ST ZIP Code</w:t>
          </w:r>
        </w:p>
      </w:docPartBody>
    </w:docPart>
    <w:docPart>
      <w:docPartPr>
        <w:name w:val="3524C26F9E9E412AA1F90E6857A30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43D43-D03B-4946-A60A-674EE8599E15}"/>
      </w:docPartPr>
      <w:docPartBody>
        <w:p w:rsidR="00000000" w:rsidRDefault="00C75052" w:rsidP="00C75052">
          <w:pPr>
            <w:pStyle w:val="3524C26F9E9E412AA1F90E6857A30D6D"/>
          </w:pPr>
          <w:r w:rsidRPr="00AA4794">
            <w:t>Telephone</w:t>
          </w:r>
        </w:p>
      </w:docPartBody>
    </w:docPart>
    <w:docPart>
      <w:docPartPr>
        <w:name w:val="FABC20D053F44B8F93879545B6786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AFB42-1927-491D-8C74-4B7F2DA6FA59}"/>
      </w:docPartPr>
      <w:docPartBody>
        <w:p w:rsidR="00000000" w:rsidRDefault="00C75052" w:rsidP="00C75052">
          <w:pPr>
            <w:pStyle w:val="FABC20D053F44B8F93879545B67868AD"/>
          </w:pPr>
          <w:r w:rsidRPr="00AA4794">
            <w:t>Web Address</w:t>
          </w:r>
        </w:p>
      </w:docPartBody>
    </w:docPart>
    <w:docPart>
      <w:docPartPr>
        <w:name w:val="0DFF49F7C5954A90955E4FFDC625F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AC58E-BE2F-4823-9D78-985BA522E03D}"/>
      </w:docPartPr>
      <w:docPartBody>
        <w:p w:rsidR="00000000" w:rsidRDefault="00C75052" w:rsidP="00C75052">
          <w:pPr>
            <w:pStyle w:val="0DFF49F7C5954A90955E4FFDC625F0BD"/>
          </w:pPr>
          <w:r w:rsidRPr="00AA4794">
            <w:t>Dates and Times</w:t>
          </w:r>
        </w:p>
      </w:docPartBody>
    </w:docPart>
    <w:docPart>
      <w:docPartPr>
        <w:name w:val="7790AE94925749B4A51A654794307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EE87D-BEF8-449E-A494-A8462487FD38}"/>
      </w:docPartPr>
      <w:docPartBody>
        <w:p w:rsidR="00000000" w:rsidRDefault="00C75052" w:rsidP="00C75052">
          <w:pPr>
            <w:pStyle w:val="7790AE94925749B4A51A65479430763E"/>
          </w:pPr>
          <w:r w:rsidRPr="00AA4794">
            <w:t>Date</w:t>
          </w:r>
        </w:p>
      </w:docPartBody>
    </w:docPart>
    <w:docPart>
      <w:docPartPr>
        <w:name w:val="6D404B699E1F4F768A3DBDF39A503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98B94-972A-4F9C-A342-02C6B77B677E}"/>
      </w:docPartPr>
      <w:docPartBody>
        <w:p w:rsidR="00000000" w:rsidRDefault="00C75052" w:rsidP="00C75052">
          <w:pPr>
            <w:pStyle w:val="6D404B699E1F4F768A3DBDF39A5034A8"/>
          </w:pPr>
          <w:r w:rsidRPr="00AA4794">
            <w:t>Event</w:t>
          </w:r>
          <w:r w:rsidRPr="00AA4794">
            <w:br/>
            <w:t>Title Here</w:t>
          </w:r>
        </w:p>
      </w:docPartBody>
    </w:docPart>
    <w:docPart>
      <w:docPartPr>
        <w:name w:val="E9F3B69D94CA4707B46EBEC37B557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F2ECD-32AF-4CC8-82B7-03CCC7C45346}"/>
      </w:docPartPr>
      <w:docPartBody>
        <w:p w:rsidR="00000000" w:rsidRDefault="00C75052" w:rsidP="00C75052">
          <w:pPr>
            <w:pStyle w:val="E9F3B69D94CA4707B46EBEC37B557AA8"/>
          </w:pPr>
          <w:r w:rsidRPr="00AA4794">
            <w:t>Event Description Heading</w:t>
          </w:r>
        </w:p>
      </w:docPartBody>
    </w:docPart>
    <w:docPart>
      <w:docPartPr>
        <w:name w:val="721AFF08803042CDADD8AD536F1AB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EDE49-04F7-4F83-B1ED-A4AAF1ECABC7}"/>
      </w:docPartPr>
      <w:docPartBody>
        <w:p w:rsidR="00000000" w:rsidRDefault="00C75052" w:rsidP="00C75052">
          <w:pPr>
            <w:pStyle w:val="721AFF08803042CDADD8AD536F1ABAEB"/>
          </w:pPr>
          <w:r w:rsidRPr="00AA4794">
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</w:r>
        </w:p>
      </w:docPartBody>
    </w:docPart>
    <w:docPart>
      <w:docPartPr>
        <w:name w:val="74210C0EE30441C6BCF82F16BE8B8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73B2D-54EE-436C-B2DD-34778B7E30FE}"/>
      </w:docPartPr>
      <w:docPartBody>
        <w:p w:rsidR="00000000" w:rsidRDefault="00C75052" w:rsidP="00C75052">
          <w:pPr>
            <w:pStyle w:val="74210C0EE30441C6BCF82F16BE8B84DC"/>
          </w:pPr>
          <w:r w:rsidRPr="00AA4794">
            <w:t>Add Key Event Info Here!</w:t>
          </w:r>
        </w:p>
      </w:docPartBody>
    </w:docPart>
    <w:docPart>
      <w:docPartPr>
        <w:name w:val="20E853D406C340EE828FDC352CE3C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9425E-16BA-4C54-BCCC-3F2BCC3E1B96}"/>
      </w:docPartPr>
      <w:docPartBody>
        <w:p w:rsidR="00000000" w:rsidRDefault="00C75052" w:rsidP="00C75052">
          <w:pPr>
            <w:pStyle w:val="20E853D406C340EE828FDC352CE3CECB"/>
          </w:pPr>
          <w:r w:rsidRPr="00AA4794">
            <w:t>────</w:t>
          </w:r>
        </w:p>
      </w:docPartBody>
    </w:docPart>
    <w:docPart>
      <w:docPartPr>
        <w:name w:val="057BEF5B8D9F44D5AC9E4CF3F3EFF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6C216-E1AA-4F08-8A23-FA10762A150D}"/>
      </w:docPartPr>
      <w:docPartBody>
        <w:p w:rsidR="00000000" w:rsidRDefault="00C75052" w:rsidP="00C75052">
          <w:pPr>
            <w:pStyle w:val="057BEF5B8D9F44D5AC9E4CF3F3EFF8E3"/>
          </w:pPr>
          <w:r w:rsidRPr="00AA4794">
            <w:t>Don’t Be Shy—Tell Them Why They Can’t Miss It!</w:t>
          </w:r>
        </w:p>
      </w:docPartBody>
    </w:docPart>
    <w:docPart>
      <w:docPartPr>
        <w:name w:val="783C85CAC1D64CAAA8F33F220C996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59917-EAC0-41FB-A261-769EE438AA1A}"/>
      </w:docPartPr>
      <w:docPartBody>
        <w:p w:rsidR="00000000" w:rsidRDefault="00C75052" w:rsidP="00C75052">
          <w:pPr>
            <w:pStyle w:val="783C85CAC1D64CAAA8F33F220C996A13"/>
          </w:pPr>
          <w:r w:rsidRPr="00AA4794">
            <w:t>────</w:t>
          </w:r>
        </w:p>
      </w:docPartBody>
    </w:docPart>
    <w:docPart>
      <w:docPartPr>
        <w:name w:val="ED9A8562B40D47219B578175D2884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F4328-CC63-4A93-ADD5-0A7E4D122BC6}"/>
      </w:docPartPr>
      <w:docPartBody>
        <w:p w:rsidR="00000000" w:rsidRDefault="00C75052" w:rsidP="00C75052">
          <w:pPr>
            <w:pStyle w:val="ED9A8562B40D47219B578175D288471E"/>
          </w:pPr>
          <w:r w:rsidRPr="00AA4794">
            <w:t>One More Point Here!</w:t>
          </w:r>
        </w:p>
      </w:docPartBody>
    </w:docPart>
    <w:docPart>
      <w:docPartPr>
        <w:name w:val="EC68F8A3E0CB4207B01F995DBB9C6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81570-98F6-4E10-9A65-7ECDBF40213A}"/>
      </w:docPartPr>
      <w:docPartBody>
        <w:p w:rsidR="00000000" w:rsidRDefault="00C75052" w:rsidP="00C75052">
          <w:pPr>
            <w:pStyle w:val="EC68F8A3E0CB4207B01F995DBB9C6077"/>
          </w:pPr>
          <w:r w:rsidRPr="00AA4794">
            <w:t>────</w:t>
          </w:r>
        </w:p>
      </w:docPartBody>
    </w:docPart>
    <w:docPart>
      <w:docPartPr>
        <w:name w:val="E2B84001A541484BAF87BDEC14989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9B55E-7A67-403C-A045-E3CC250B09EA}"/>
      </w:docPartPr>
      <w:docPartBody>
        <w:p w:rsidR="00000000" w:rsidRDefault="00C75052" w:rsidP="00C75052">
          <w:pPr>
            <w:pStyle w:val="E2B84001A541484BAF87BDEC14989196"/>
          </w:pPr>
          <w:r w:rsidRPr="00AA4794">
            <w:t>Add More Great Info Here!</w:t>
          </w:r>
        </w:p>
      </w:docPartBody>
    </w:docPart>
    <w:docPart>
      <w:docPartPr>
        <w:name w:val="9DE415054EB8491A8DB033B364F4D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729E5-5A20-4E9F-BA72-036489710040}"/>
      </w:docPartPr>
      <w:docPartBody>
        <w:p w:rsidR="00000000" w:rsidRDefault="00C75052" w:rsidP="00C75052">
          <w:pPr>
            <w:pStyle w:val="9DE415054EB8491A8DB033B364F4D9B3"/>
          </w:pPr>
          <w:r w:rsidRPr="00AA4794">
            <w:t>────</w:t>
          </w:r>
        </w:p>
      </w:docPartBody>
    </w:docPart>
    <w:docPart>
      <w:docPartPr>
        <w:name w:val="14E762D46D5347EFA49B0DF555F3F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18480-2600-456E-BAC0-90FF22C6232A}"/>
      </w:docPartPr>
      <w:docPartBody>
        <w:p w:rsidR="00000000" w:rsidRDefault="00C75052" w:rsidP="00C75052">
          <w:pPr>
            <w:pStyle w:val="14E762D46D5347EFA49B0DF555F3FB1A"/>
          </w:pPr>
          <w:r w:rsidRPr="00AA4794">
            <w:t>You Have Room for Another One Here!</w:t>
          </w:r>
        </w:p>
      </w:docPartBody>
    </w:docPart>
    <w:docPart>
      <w:docPartPr>
        <w:name w:val="574CF75E22AE4C289D4A24ED89C27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576B4-68C2-45BF-B25B-92FB263ADF6B}"/>
      </w:docPartPr>
      <w:docPartBody>
        <w:p w:rsidR="00000000" w:rsidRDefault="00C75052" w:rsidP="00C75052">
          <w:pPr>
            <w:pStyle w:val="574CF75E22AE4C289D4A24ED89C27A19"/>
          </w:pPr>
          <w:r w:rsidRPr="00AA4794">
            <w:t>Company Name</w:t>
          </w:r>
        </w:p>
      </w:docPartBody>
    </w:docPart>
    <w:docPart>
      <w:docPartPr>
        <w:name w:val="603D3F159239423EABB2026CF317B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26C5C-8C7A-47E0-8EB5-748E79DBD1A7}"/>
      </w:docPartPr>
      <w:docPartBody>
        <w:p w:rsidR="00000000" w:rsidRDefault="00C75052" w:rsidP="00C75052">
          <w:pPr>
            <w:pStyle w:val="603D3F159239423EABB2026CF317B216"/>
          </w:pPr>
          <w:r w:rsidRPr="00AA4794">
            <w:t>Street Address</w:t>
          </w:r>
          <w:r w:rsidRPr="00AA4794">
            <w:br/>
            <w:t>City, ST ZIP Code</w:t>
          </w:r>
        </w:p>
      </w:docPartBody>
    </w:docPart>
    <w:docPart>
      <w:docPartPr>
        <w:name w:val="F83211E82E5546C8AFF1AA20E1A8D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5AB86-2F1C-4311-99E0-B4DCECF5BC1F}"/>
      </w:docPartPr>
      <w:docPartBody>
        <w:p w:rsidR="00000000" w:rsidRDefault="00C75052" w:rsidP="00C75052">
          <w:pPr>
            <w:pStyle w:val="F83211E82E5546C8AFF1AA20E1A8DEE4"/>
          </w:pPr>
          <w:r w:rsidRPr="00AA4794">
            <w:t>Telephone</w:t>
          </w:r>
        </w:p>
      </w:docPartBody>
    </w:docPart>
    <w:docPart>
      <w:docPartPr>
        <w:name w:val="1D21B70CC5D54FB5A1D6A2B5B168F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D7870-1436-4DC2-8C28-6304C7F16966}"/>
      </w:docPartPr>
      <w:docPartBody>
        <w:p w:rsidR="00000000" w:rsidRDefault="00C75052" w:rsidP="00C75052">
          <w:pPr>
            <w:pStyle w:val="1D21B70CC5D54FB5A1D6A2B5B168F1F6"/>
          </w:pPr>
          <w:r w:rsidRPr="00AA4794">
            <w:t>Web Address</w:t>
          </w:r>
        </w:p>
      </w:docPartBody>
    </w:docPart>
    <w:docPart>
      <w:docPartPr>
        <w:name w:val="F35195F38A28450FA265043D0D10F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8019E-D431-4B68-B8BE-885C000B6023}"/>
      </w:docPartPr>
      <w:docPartBody>
        <w:p w:rsidR="00000000" w:rsidRDefault="00C75052" w:rsidP="00C75052">
          <w:pPr>
            <w:pStyle w:val="F35195F38A28450FA265043D0D10F317"/>
          </w:pPr>
          <w:r w:rsidRPr="00AA4794">
            <w:t>Dates and Times</w:t>
          </w:r>
        </w:p>
      </w:docPartBody>
    </w:docPart>
    <w:docPart>
      <w:docPartPr>
        <w:name w:val="D30C9C6CD05447C793C33D17C62A6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57322-9519-4471-A089-A2541F677D76}"/>
      </w:docPartPr>
      <w:docPartBody>
        <w:p w:rsidR="00000000" w:rsidRDefault="00C75052" w:rsidP="00C75052">
          <w:pPr>
            <w:pStyle w:val="D30C9C6CD05447C793C33D17C62A66AF"/>
          </w:pPr>
          <w:r w:rsidRPr="00AA4794">
            <w:t>Date</w:t>
          </w:r>
        </w:p>
      </w:docPartBody>
    </w:docPart>
    <w:docPart>
      <w:docPartPr>
        <w:name w:val="D218195B56554FB5B5DE9D3315428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1E993-961C-4562-8B60-01F174C04417}"/>
      </w:docPartPr>
      <w:docPartBody>
        <w:p w:rsidR="00000000" w:rsidRDefault="00C75052" w:rsidP="00C75052">
          <w:pPr>
            <w:pStyle w:val="D218195B56554FB5B5DE9D33154283BE"/>
          </w:pPr>
          <w:r w:rsidRPr="00AA4794">
            <w:t>Event</w:t>
          </w:r>
          <w:r w:rsidRPr="00AA4794">
            <w:br/>
            <w:t>Title Here</w:t>
          </w:r>
        </w:p>
      </w:docPartBody>
    </w:docPart>
    <w:docPart>
      <w:docPartPr>
        <w:name w:val="7556A5FF82474243A3D0ABDD30589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E015F-F023-45CA-B8EB-D47F60B61B23}"/>
      </w:docPartPr>
      <w:docPartBody>
        <w:p w:rsidR="00000000" w:rsidRDefault="00C75052" w:rsidP="00C75052">
          <w:pPr>
            <w:pStyle w:val="7556A5FF82474243A3D0ABDD30589338"/>
          </w:pPr>
          <w:r w:rsidRPr="00AA4794">
            <w:t>Event Description Heading</w:t>
          </w:r>
        </w:p>
      </w:docPartBody>
    </w:docPart>
    <w:docPart>
      <w:docPartPr>
        <w:name w:val="2DDD5B5EB1B54C788FBE9FC9D42CC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75DB5-9C3B-4508-8EF6-F18C50C57328}"/>
      </w:docPartPr>
      <w:docPartBody>
        <w:p w:rsidR="00000000" w:rsidRDefault="00C75052" w:rsidP="00C75052">
          <w:pPr>
            <w:pStyle w:val="2DDD5B5EB1B54C788FBE9FC9D42CC5B2"/>
          </w:pPr>
          <w:r w:rsidRPr="00AA4794">
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</w:r>
        </w:p>
      </w:docPartBody>
    </w:docPart>
    <w:docPart>
      <w:docPartPr>
        <w:name w:val="6FFBB8CE0CC44E69BDE0A9E78141D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165C2-07FF-47E7-9D8B-C79F0CE82E8B}"/>
      </w:docPartPr>
      <w:docPartBody>
        <w:p w:rsidR="00000000" w:rsidRDefault="00C75052" w:rsidP="00C75052">
          <w:pPr>
            <w:pStyle w:val="6FFBB8CE0CC44E69BDE0A9E78141D467"/>
          </w:pPr>
          <w:r w:rsidRPr="00AA4794">
            <w:t>Add Key Event Info Here!</w:t>
          </w:r>
        </w:p>
      </w:docPartBody>
    </w:docPart>
    <w:docPart>
      <w:docPartPr>
        <w:name w:val="3406EC3F5EBE4024AB911AEC85C29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AA1E4-E5A0-4127-93F1-E115321F0511}"/>
      </w:docPartPr>
      <w:docPartBody>
        <w:p w:rsidR="00000000" w:rsidRDefault="00C75052" w:rsidP="00C75052">
          <w:pPr>
            <w:pStyle w:val="3406EC3F5EBE4024AB911AEC85C2931B"/>
          </w:pPr>
          <w:r w:rsidRPr="00AA4794">
            <w:t>────</w:t>
          </w:r>
        </w:p>
      </w:docPartBody>
    </w:docPart>
    <w:docPart>
      <w:docPartPr>
        <w:name w:val="1BD23484B48D4E9B8CA295A5BB386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B6022-B705-4AE9-BC0E-4052C281D241}"/>
      </w:docPartPr>
      <w:docPartBody>
        <w:p w:rsidR="00000000" w:rsidRDefault="00C75052" w:rsidP="00C75052">
          <w:pPr>
            <w:pStyle w:val="1BD23484B48D4E9B8CA295A5BB386C70"/>
          </w:pPr>
          <w:r w:rsidRPr="00AA4794">
            <w:t>Don’t Be Shy—Tell Them Why They Can’t Miss It!</w:t>
          </w:r>
        </w:p>
      </w:docPartBody>
    </w:docPart>
    <w:docPart>
      <w:docPartPr>
        <w:name w:val="8F6B5AC1AA054B77B54670083A9A8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B4B5D-4FEB-41D6-ADC9-604DA7E6C32A}"/>
      </w:docPartPr>
      <w:docPartBody>
        <w:p w:rsidR="00000000" w:rsidRDefault="00C75052" w:rsidP="00C75052">
          <w:pPr>
            <w:pStyle w:val="8F6B5AC1AA054B77B54670083A9A8FDC"/>
          </w:pPr>
          <w:r w:rsidRPr="00AA4794">
            <w:t>────</w:t>
          </w:r>
        </w:p>
      </w:docPartBody>
    </w:docPart>
    <w:docPart>
      <w:docPartPr>
        <w:name w:val="C5052D82A8D0433F98A0C0E9A68E7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1E172-7F74-4B48-94FB-FB73F25535EB}"/>
      </w:docPartPr>
      <w:docPartBody>
        <w:p w:rsidR="00000000" w:rsidRDefault="00C75052" w:rsidP="00C75052">
          <w:pPr>
            <w:pStyle w:val="C5052D82A8D0433F98A0C0E9A68E758C"/>
          </w:pPr>
          <w:r w:rsidRPr="00AA4794">
            <w:t>One More Point Here!</w:t>
          </w:r>
        </w:p>
      </w:docPartBody>
    </w:docPart>
    <w:docPart>
      <w:docPartPr>
        <w:name w:val="235DFD4460884A0A8A4480FFC1608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08583-2E1F-484A-A5AD-7F4E94EFB22D}"/>
      </w:docPartPr>
      <w:docPartBody>
        <w:p w:rsidR="00000000" w:rsidRDefault="00C75052" w:rsidP="00C75052">
          <w:pPr>
            <w:pStyle w:val="235DFD4460884A0A8A4480FFC16084DB"/>
          </w:pPr>
          <w:r w:rsidRPr="00AA4794">
            <w:t>────</w:t>
          </w:r>
        </w:p>
      </w:docPartBody>
    </w:docPart>
    <w:docPart>
      <w:docPartPr>
        <w:name w:val="69F7E2A3417F493A8897C3E605DAA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96C9A-1A49-496D-92D3-78718B724055}"/>
      </w:docPartPr>
      <w:docPartBody>
        <w:p w:rsidR="00000000" w:rsidRDefault="00C75052" w:rsidP="00C75052">
          <w:pPr>
            <w:pStyle w:val="69F7E2A3417F493A8897C3E605DAA5E1"/>
          </w:pPr>
          <w:r w:rsidRPr="00AA4794">
            <w:t>Add More Great Info Here!</w:t>
          </w:r>
        </w:p>
      </w:docPartBody>
    </w:docPart>
    <w:docPart>
      <w:docPartPr>
        <w:name w:val="8567C40E833F4CB3A28B61CE6BB5C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5879B-63EC-42DC-8A4C-DE2D71165745}"/>
      </w:docPartPr>
      <w:docPartBody>
        <w:p w:rsidR="00000000" w:rsidRDefault="00C75052" w:rsidP="00C75052">
          <w:pPr>
            <w:pStyle w:val="8567C40E833F4CB3A28B61CE6BB5C970"/>
          </w:pPr>
          <w:r w:rsidRPr="00AA4794">
            <w:t>────</w:t>
          </w:r>
        </w:p>
      </w:docPartBody>
    </w:docPart>
    <w:docPart>
      <w:docPartPr>
        <w:name w:val="6880CD4ADE8241259D5A4BD5E7434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F9614-CBC0-44F9-B25C-D0FF1DE96E01}"/>
      </w:docPartPr>
      <w:docPartBody>
        <w:p w:rsidR="00000000" w:rsidRDefault="00C75052" w:rsidP="00C75052">
          <w:pPr>
            <w:pStyle w:val="6880CD4ADE8241259D5A4BD5E7434666"/>
          </w:pPr>
          <w:r w:rsidRPr="00AA4794">
            <w:t>You Have Room for Another One Here!</w:t>
          </w:r>
        </w:p>
      </w:docPartBody>
    </w:docPart>
    <w:docPart>
      <w:docPartPr>
        <w:name w:val="CE218BF784514C10A005525525B81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5B9D8-DBDF-45BE-9D5F-B1B48410F7A5}"/>
      </w:docPartPr>
      <w:docPartBody>
        <w:p w:rsidR="00000000" w:rsidRDefault="00C75052" w:rsidP="00C75052">
          <w:pPr>
            <w:pStyle w:val="CE218BF784514C10A005525525B810AE"/>
          </w:pPr>
          <w:r w:rsidRPr="00AA4794">
            <w:t>Company Name</w:t>
          </w:r>
        </w:p>
      </w:docPartBody>
    </w:docPart>
    <w:docPart>
      <w:docPartPr>
        <w:name w:val="057C94DF080A4C6EAEDB26EF86FEA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57463-E388-4F9D-B13C-0FFCC158D212}"/>
      </w:docPartPr>
      <w:docPartBody>
        <w:p w:rsidR="00000000" w:rsidRDefault="00C75052" w:rsidP="00C75052">
          <w:pPr>
            <w:pStyle w:val="057C94DF080A4C6EAEDB26EF86FEA251"/>
          </w:pPr>
          <w:r w:rsidRPr="00AA4794">
            <w:t>Street Address</w:t>
          </w:r>
          <w:r w:rsidRPr="00AA4794">
            <w:br/>
            <w:t>City, ST ZIP Code</w:t>
          </w:r>
        </w:p>
      </w:docPartBody>
    </w:docPart>
    <w:docPart>
      <w:docPartPr>
        <w:name w:val="98019FEDFBAA4AB89E9C25C81FE04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99CD1-3E17-4167-BDBD-45DFB57EA70A}"/>
      </w:docPartPr>
      <w:docPartBody>
        <w:p w:rsidR="00000000" w:rsidRDefault="00C75052" w:rsidP="00C75052">
          <w:pPr>
            <w:pStyle w:val="98019FEDFBAA4AB89E9C25C81FE04417"/>
          </w:pPr>
          <w:r w:rsidRPr="00AA4794">
            <w:t>Telephone</w:t>
          </w:r>
        </w:p>
      </w:docPartBody>
    </w:docPart>
    <w:docPart>
      <w:docPartPr>
        <w:name w:val="D6940026B0E44712B33838E268748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648E3-D785-4A6F-ADF7-506C24403382}"/>
      </w:docPartPr>
      <w:docPartBody>
        <w:p w:rsidR="00000000" w:rsidRDefault="00C75052" w:rsidP="00C75052">
          <w:pPr>
            <w:pStyle w:val="D6940026B0E44712B33838E268748DD9"/>
          </w:pPr>
          <w:r w:rsidRPr="00AA4794">
            <w:t>Web Address</w:t>
          </w:r>
        </w:p>
      </w:docPartBody>
    </w:docPart>
    <w:docPart>
      <w:docPartPr>
        <w:name w:val="3408DA3E48CE450093C3428772CCE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C8008-90C9-46F7-BB20-EE4F585755F5}"/>
      </w:docPartPr>
      <w:docPartBody>
        <w:p w:rsidR="00000000" w:rsidRDefault="00C75052" w:rsidP="00C75052">
          <w:pPr>
            <w:pStyle w:val="3408DA3E48CE450093C3428772CCEEE8"/>
          </w:pPr>
          <w:r w:rsidRPr="00AA4794">
            <w:t>Dates and Times</w:t>
          </w:r>
        </w:p>
      </w:docPartBody>
    </w:docPart>
    <w:docPart>
      <w:docPartPr>
        <w:name w:val="ACB5E4868AE941F5946A1A51854A4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33857-B963-46F7-85D5-2E723AE84F96}"/>
      </w:docPartPr>
      <w:docPartBody>
        <w:p w:rsidR="00000000" w:rsidRDefault="00C75052" w:rsidP="00C75052">
          <w:pPr>
            <w:pStyle w:val="ACB5E4868AE941F5946A1A51854A4EA5"/>
          </w:pPr>
          <w:r w:rsidRPr="00AA4794">
            <w:t>Date</w:t>
          </w:r>
        </w:p>
      </w:docPartBody>
    </w:docPart>
    <w:docPart>
      <w:docPartPr>
        <w:name w:val="A69C92216FB8462B98E043EC743AE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9CDF2-889E-45D5-BF88-08927BF968A3}"/>
      </w:docPartPr>
      <w:docPartBody>
        <w:p w:rsidR="00000000" w:rsidRDefault="00C75052" w:rsidP="00C75052">
          <w:pPr>
            <w:pStyle w:val="A69C92216FB8462B98E043EC743AE88A"/>
          </w:pPr>
          <w:r w:rsidRPr="00AA4794">
            <w:t>Event</w:t>
          </w:r>
          <w:r w:rsidRPr="00AA4794">
            <w:br/>
            <w:t>Title Here</w:t>
          </w:r>
        </w:p>
      </w:docPartBody>
    </w:docPart>
    <w:docPart>
      <w:docPartPr>
        <w:name w:val="93D29784724241BC9677F41C33FB3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AD593-9F63-44E4-8A4E-3802E776635B}"/>
      </w:docPartPr>
      <w:docPartBody>
        <w:p w:rsidR="00000000" w:rsidRDefault="00C75052" w:rsidP="00C75052">
          <w:pPr>
            <w:pStyle w:val="93D29784724241BC9677F41C33FB36C4"/>
          </w:pPr>
          <w:r w:rsidRPr="00AA4794">
            <w:t>Event Description Heading</w:t>
          </w:r>
        </w:p>
      </w:docPartBody>
    </w:docPart>
    <w:docPart>
      <w:docPartPr>
        <w:name w:val="5BC631CD4CA643629DD5C7BE8B045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E8E56-3113-4C14-AF34-C70C792EA248}"/>
      </w:docPartPr>
      <w:docPartBody>
        <w:p w:rsidR="00000000" w:rsidRDefault="00C75052" w:rsidP="00C75052">
          <w:pPr>
            <w:pStyle w:val="5BC631CD4CA643629DD5C7BE8B045BF5"/>
          </w:pPr>
          <w:r w:rsidRPr="00AA4794">
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</w:r>
        </w:p>
      </w:docPartBody>
    </w:docPart>
    <w:docPart>
      <w:docPartPr>
        <w:name w:val="661539CAFDBB4E51BCC1B5FEDBF0D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A9160-467F-40BD-89C2-514945FD9E59}"/>
      </w:docPartPr>
      <w:docPartBody>
        <w:p w:rsidR="00000000" w:rsidRDefault="00C75052" w:rsidP="00C75052">
          <w:pPr>
            <w:pStyle w:val="661539CAFDBB4E51BCC1B5FEDBF0D245"/>
          </w:pPr>
          <w:r w:rsidRPr="00AA4794">
            <w:t>Add Key Event Info Here!</w:t>
          </w:r>
        </w:p>
      </w:docPartBody>
    </w:docPart>
    <w:docPart>
      <w:docPartPr>
        <w:name w:val="D8D76988731D47559F156C383B7B8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F89FF-EC9E-4D8F-A149-2799020E4C7C}"/>
      </w:docPartPr>
      <w:docPartBody>
        <w:p w:rsidR="00000000" w:rsidRDefault="00C75052" w:rsidP="00C75052">
          <w:pPr>
            <w:pStyle w:val="D8D76988731D47559F156C383B7B8F9C"/>
          </w:pPr>
          <w:r w:rsidRPr="00AA4794">
            <w:t>────</w:t>
          </w:r>
        </w:p>
      </w:docPartBody>
    </w:docPart>
    <w:docPart>
      <w:docPartPr>
        <w:name w:val="86B37B219FD742DFA3C7F062D8B7C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1BBAE-A5AC-4F87-8E80-96082F7480DE}"/>
      </w:docPartPr>
      <w:docPartBody>
        <w:p w:rsidR="00000000" w:rsidRDefault="00C75052" w:rsidP="00C75052">
          <w:pPr>
            <w:pStyle w:val="86B37B219FD742DFA3C7F062D8B7C370"/>
          </w:pPr>
          <w:r w:rsidRPr="00AA4794">
            <w:t>Don’t Be Shy—Tell Them Why They Can’t Miss It!</w:t>
          </w:r>
        </w:p>
      </w:docPartBody>
    </w:docPart>
    <w:docPart>
      <w:docPartPr>
        <w:name w:val="4F69B7ACD3DC4C6299984CD2EF4F5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4F44D-2BFB-4093-BF5D-AE41310A8663}"/>
      </w:docPartPr>
      <w:docPartBody>
        <w:p w:rsidR="00000000" w:rsidRDefault="00C75052" w:rsidP="00C75052">
          <w:pPr>
            <w:pStyle w:val="4F69B7ACD3DC4C6299984CD2EF4F58B3"/>
          </w:pPr>
          <w:r w:rsidRPr="00AA4794">
            <w:t>────</w:t>
          </w:r>
        </w:p>
      </w:docPartBody>
    </w:docPart>
    <w:docPart>
      <w:docPartPr>
        <w:name w:val="6F05D89249E84666BB64C643EB639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86A67-98E9-4C5E-86FA-2781EE0B6F8A}"/>
      </w:docPartPr>
      <w:docPartBody>
        <w:p w:rsidR="00000000" w:rsidRDefault="00C75052" w:rsidP="00C75052">
          <w:pPr>
            <w:pStyle w:val="6F05D89249E84666BB64C643EB6395CC"/>
          </w:pPr>
          <w:r w:rsidRPr="00AA4794">
            <w:t>One More Point Here!</w:t>
          </w:r>
        </w:p>
      </w:docPartBody>
    </w:docPart>
    <w:docPart>
      <w:docPartPr>
        <w:name w:val="88A05A23965E4A15A9FF043E695A9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D0F19-C644-4F5C-BB54-E0668CB4B76A}"/>
      </w:docPartPr>
      <w:docPartBody>
        <w:p w:rsidR="00000000" w:rsidRDefault="00C75052" w:rsidP="00C75052">
          <w:pPr>
            <w:pStyle w:val="88A05A23965E4A15A9FF043E695A9306"/>
          </w:pPr>
          <w:r w:rsidRPr="00AA4794">
            <w:t>────</w:t>
          </w:r>
        </w:p>
      </w:docPartBody>
    </w:docPart>
    <w:docPart>
      <w:docPartPr>
        <w:name w:val="FF7C905321BE418689DD6E91ABD3D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0AD31-4D0C-4C95-A918-4DC999CDF8FD}"/>
      </w:docPartPr>
      <w:docPartBody>
        <w:p w:rsidR="00000000" w:rsidRDefault="00C75052" w:rsidP="00C75052">
          <w:pPr>
            <w:pStyle w:val="FF7C905321BE418689DD6E91ABD3DA18"/>
          </w:pPr>
          <w:r w:rsidRPr="00AA4794">
            <w:t>Add More Great Info Here!</w:t>
          </w:r>
        </w:p>
      </w:docPartBody>
    </w:docPart>
    <w:docPart>
      <w:docPartPr>
        <w:name w:val="6F68642AF4484EA2B49666AFE4925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10A1B-7AAC-4F74-B4D6-FAD314D12DC0}"/>
      </w:docPartPr>
      <w:docPartBody>
        <w:p w:rsidR="00000000" w:rsidRDefault="00C75052" w:rsidP="00C75052">
          <w:pPr>
            <w:pStyle w:val="6F68642AF4484EA2B49666AFE49252F7"/>
          </w:pPr>
          <w:r w:rsidRPr="00AA4794">
            <w:t>────</w:t>
          </w:r>
        </w:p>
      </w:docPartBody>
    </w:docPart>
    <w:docPart>
      <w:docPartPr>
        <w:name w:val="60A6265DD7D4489FAAA925945D214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16DA0-14B7-4D2A-A842-3D74FC77644B}"/>
      </w:docPartPr>
      <w:docPartBody>
        <w:p w:rsidR="00000000" w:rsidRDefault="00C75052" w:rsidP="00C75052">
          <w:pPr>
            <w:pStyle w:val="60A6265DD7D4489FAAA925945D214EFF"/>
          </w:pPr>
          <w:r w:rsidRPr="00AA4794">
            <w:t>You Have Room for Another One Here!</w:t>
          </w:r>
        </w:p>
      </w:docPartBody>
    </w:docPart>
    <w:docPart>
      <w:docPartPr>
        <w:name w:val="3BE60D14CF064081BDB01FC647237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AD617-D745-4DD6-8EC5-E6D36CFC2AA8}"/>
      </w:docPartPr>
      <w:docPartBody>
        <w:p w:rsidR="00000000" w:rsidRDefault="00C75052" w:rsidP="00C75052">
          <w:pPr>
            <w:pStyle w:val="3BE60D14CF064081BDB01FC647237FBB"/>
          </w:pPr>
          <w:r w:rsidRPr="00AA4794">
            <w:t>Company Name</w:t>
          </w:r>
        </w:p>
      </w:docPartBody>
    </w:docPart>
    <w:docPart>
      <w:docPartPr>
        <w:name w:val="787C7AC036694156BC2BDC00A1F31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4DCEA-4F5F-4AEE-A520-EE6E851619A0}"/>
      </w:docPartPr>
      <w:docPartBody>
        <w:p w:rsidR="00000000" w:rsidRDefault="00C75052" w:rsidP="00C75052">
          <w:pPr>
            <w:pStyle w:val="787C7AC036694156BC2BDC00A1F313F4"/>
          </w:pPr>
          <w:r w:rsidRPr="00AA4794">
            <w:t>Street Address</w:t>
          </w:r>
          <w:r w:rsidRPr="00AA4794">
            <w:br/>
            <w:t>City, ST ZIP Code</w:t>
          </w:r>
        </w:p>
      </w:docPartBody>
    </w:docPart>
    <w:docPart>
      <w:docPartPr>
        <w:name w:val="7A78522A5B9A4E8FBFE1D09AEEA90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A26FC-4F76-4F71-BE19-E3C048267352}"/>
      </w:docPartPr>
      <w:docPartBody>
        <w:p w:rsidR="00000000" w:rsidRDefault="00C75052" w:rsidP="00C75052">
          <w:pPr>
            <w:pStyle w:val="7A78522A5B9A4E8FBFE1D09AEEA9011D"/>
          </w:pPr>
          <w:r w:rsidRPr="00AA4794">
            <w:t>Telephone</w:t>
          </w:r>
        </w:p>
      </w:docPartBody>
    </w:docPart>
    <w:docPart>
      <w:docPartPr>
        <w:name w:val="37554CEAD8F34A56B88A2FCC59D8C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EE47A-C057-4F0D-8943-598336A09B58}"/>
      </w:docPartPr>
      <w:docPartBody>
        <w:p w:rsidR="00000000" w:rsidRDefault="00C75052" w:rsidP="00C75052">
          <w:pPr>
            <w:pStyle w:val="37554CEAD8F34A56B88A2FCC59D8C2D7"/>
          </w:pPr>
          <w:r w:rsidRPr="00AA4794">
            <w:t>Web Address</w:t>
          </w:r>
        </w:p>
      </w:docPartBody>
    </w:docPart>
    <w:docPart>
      <w:docPartPr>
        <w:name w:val="87460E6A3C574309886BCA8CD7C09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2FE51-2B95-4A5A-ACC7-98C1F31CA95D}"/>
      </w:docPartPr>
      <w:docPartBody>
        <w:p w:rsidR="00000000" w:rsidRDefault="00C75052" w:rsidP="00C75052">
          <w:pPr>
            <w:pStyle w:val="87460E6A3C574309886BCA8CD7C0994D"/>
          </w:pPr>
          <w:r w:rsidRPr="00AA4794">
            <w:t>Dates and Times</w:t>
          </w:r>
        </w:p>
      </w:docPartBody>
    </w:docPart>
    <w:docPart>
      <w:docPartPr>
        <w:name w:val="0F5761B39F5944729E840552E73E0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ACB96-3563-41B4-A128-C7867AECF24E}"/>
      </w:docPartPr>
      <w:docPartBody>
        <w:p w:rsidR="00000000" w:rsidRDefault="00C75052" w:rsidP="00C75052">
          <w:pPr>
            <w:pStyle w:val="0F5761B39F5944729E840552E73E001F"/>
          </w:pPr>
          <w:r w:rsidRPr="00AA4794">
            <w:t>Date</w:t>
          </w:r>
        </w:p>
      </w:docPartBody>
    </w:docPart>
    <w:docPart>
      <w:docPartPr>
        <w:name w:val="167927DE5DB643FCA8BD9DC479258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7E46E-BC04-4F70-90E4-A3939ED34BC0}"/>
      </w:docPartPr>
      <w:docPartBody>
        <w:p w:rsidR="00000000" w:rsidRDefault="00C75052" w:rsidP="00C75052">
          <w:pPr>
            <w:pStyle w:val="167927DE5DB643FCA8BD9DC47925845F"/>
          </w:pPr>
          <w:r w:rsidRPr="00AA4794">
            <w:t>Event</w:t>
          </w:r>
          <w:r w:rsidRPr="00AA4794">
            <w:br/>
            <w:t>Title Here</w:t>
          </w:r>
        </w:p>
      </w:docPartBody>
    </w:docPart>
    <w:docPart>
      <w:docPartPr>
        <w:name w:val="E036F257EAD547CB96C18AAFB5CC6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09632-96A6-4EC0-8BF0-DCAA825AB517}"/>
      </w:docPartPr>
      <w:docPartBody>
        <w:p w:rsidR="00000000" w:rsidRDefault="00C75052" w:rsidP="00C75052">
          <w:pPr>
            <w:pStyle w:val="E036F257EAD547CB96C18AAFB5CC6238"/>
          </w:pPr>
          <w:r w:rsidRPr="00AA4794">
            <w:t>Event Description Heading</w:t>
          </w:r>
        </w:p>
      </w:docPartBody>
    </w:docPart>
    <w:docPart>
      <w:docPartPr>
        <w:name w:val="691685EAAF134C73B4481AAEFA840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124AC-3250-495E-9FDF-211508547079}"/>
      </w:docPartPr>
      <w:docPartBody>
        <w:p w:rsidR="00000000" w:rsidRDefault="00C75052" w:rsidP="00C75052">
          <w:pPr>
            <w:pStyle w:val="691685EAAF134C73B4481AAEFA840E14"/>
          </w:pPr>
          <w:r w:rsidRPr="00AA4794">
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</w:r>
        </w:p>
      </w:docPartBody>
    </w:docPart>
    <w:docPart>
      <w:docPartPr>
        <w:name w:val="3E53257E5A4640C3953D6223C7873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FFDFB-D0D3-496D-9194-AB907C28BA5E}"/>
      </w:docPartPr>
      <w:docPartBody>
        <w:p w:rsidR="00000000" w:rsidRDefault="00C75052" w:rsidP="00C75052">
          <w:pPr>
            <w:pStyle w:val="3E53257E5A4640C3953D6223C787326B"/>
          </w:pPr>
          <w:r w:rsidRPr="00AA4794">
            <w:t>Add Key Event Info Here!</w:t>
          </w:r>
        </w:p>
      </w:docPartBody>
    </w:docPart>
    <w:docPart>
      <w:docPartPr>
        <w:name w:val="E60AA393AD624B56B4838FB4FF2C7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94EAB-F44B-495F-96D3-00B4A2D0DA8A}"/>
      </w:docPartPr>
      <w:docPartBody>
        <w:p w:rsidR="00000000" w:rsidRDefault="00C75052" w:rsidP="00C75052">
          <w:pPr>
            <w:pStyle w:val="E60AA393AD624B56B4838FB4FF2C7E0B"/>
          </w:pPr>
          <w:r w:rsidRPr="00AA4794">
            <w:t>────</w:t>
          </w:r>
        </w:p>
      </w:docPartBody>
    </w:docPart>
    <w:docPart>
      <w:docPartPr>
        <w:name w:val="A10CEA1E18754C88A1784A0A5E8D1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E2FB5-87CA-4C4C-B425-AA3AA86D6B47}"/>
      </w:docPartPr>
      <w:docPartBody>
        <w:p w:rsidR="00000000" w:rsidRDefault="00C75052" w:rsidP="00C75052">
          <w:pPr>
            <w:pStyle w:val="A10CEA1E18754C88A1784A0A5E8D17DC"/>
          </w:pPr>
          <w:r w:rsidRPr="00AA4794">
            <w:t>Don’t Be Shy—Tell Them Why They Can’t Miss It!</w:t>
          </w:r>
        </w:p>
      </w:docPartBody>
    </w:docPart>
    <w:docPart>
      <w:docPartPr>
        <w:name w:val="A1F59116463B480E8CEACB7A467BE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68FF5-C27E-4576-8AA8-73C12AF9271D}"/>
      </w:docPartPr>
      <w:docPartBody>
        <w:p w:rsidR="00000000" w:rsidRDefault="00C75052" w:rsidP="00C75052">
          <w:pPr>
            <w:pStyle w:val="A1F59116463B480E8CEACB7A467BEF8B"/>
          </w:pPr>
          <w:r w:rsidRPr="00AA4794">
            <w:t>────</w:t>
          </w:r>
        </w:p>
      </w:docPartBody>
    </w:docPart>
    <w:docPart>
      <w:docPartPr>
        <w:name w:val="E12BEFCBFCA647088BA4584ED8CCC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921E6-5EA2-4DA5-A407-CC0DDC880A10}"/>
      </w:docPartPr>
      <w:docPartBody>
        <w:p w:rsidR="00000000" w:rsidRDefault="00C75052" w:rsidP="00C75052">
          <w:pPr>
            <w:pStyle w:val="E12BEFCBFCA647088BA4584ED8CCC568"/>
          </w:pPr>
          <w:r w:rsidRPr="00AA4794">
            <w:t>One More Point Here!</w:t>
          </w:r>
        </w:p>
      </w:docPartBody>
    </w:docPart>
    <w:docPart>
      <w:docPartPr>
        <w:name w:val="906C86C319BB416F8F0BD303C7CDF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4284B-B4E0-4A32-A93F-3A222D066AB0}"/>
      </w:docPartPr>
      <w:docPartBody>
        <w:p w:rsidR="00000000" w:rsidRDefault="00C75052" w:rsidP="00C75052">
          <w:pPr>
            <w:pStyle w:val="906C86C319BB416F8F0BD303C7CDFAFD"/>
          </w:pPr>
          <w:r w:rsidRPr="00AA4794">
            <w:t>────</w:t>
          </w:r>
        </w:p>
      </w:docPartBody>
    </w:docPart>
    <w:docPart>
      <w:docPartPr>
        <w:name w:val="8CA05D39C9FB45B48ADD00C543E50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D9551-8512-4F1E-992B-C06A95BDEB27}"/>
      </w:docPartPr>
      <w:docPartBody>
        <w:p w:rsidR="00000000" w:rsidRDefault="00C75052" w:rsidP="00C75052">
          <w:pPr>
            <w:pStyle w:val="8CA05D39C9FB45B48ADD00C543E50903"/>
          </w:pPr>
          <w:r w:rsidRPr="00AA4794">
            <w:t>Add More Great Info Here!</w:t>
          </w:r>
        </w:p>
      </w:docPartBody>
    </w:docPart>
    <w:docPart>
      <w:docPartPr>
        <w:name w:val="611C1A3424CC4C0B8460353E30465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FD9DB-3FF7-4224-87E2-38D1972F7381}"/>
      </w:docPartPr>
      <w:docPartBody>
        <w:p w:rsidR="00000000" w:rsidRDefault="00C75052" w:rsidP="00C75052">
          <w:pPr>
            <w:pStyle w:val="611C1A3424CC4C0B8460353E30465D3F"/>
          </w:pPr>
          <w:r w:rsidRPr="00AA4794">
            <w:t>────</w:t>
          </w:r>
        </w:p>
      </w:docPartBody>
    </w:docPart>
    <w:docPart>
      <w:docPartPr>
        <w:name w:val="2AE1EE0BCD9E4FC8A0932EDB08B3A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60BC0-B85B-46E4-B3B6-33B0CCA8F737}"/>
      </w:docPartPr>
      <w:docPartBody>
        <w:p w:rsidR="00000000" w:rsidRDefault="00C75052" w:rsidP="00C75052">
          <w:pPr>
            <w:pStyle w:val="2AE1EE0BCD9E4FC8A0932EDB08B3A395"/>
          </w:pPr>
          <w:r w:rsidRPr="00AA4794">
            <w:t>You Have Room for Another One Here!</w:t>
          </w:r>
        </w:p>
      </w:docPartBody>
    </w:docPart>
    <w:docPart>
      <w:docPartPr>
        <w:name w:val="9E219FFDA7E246A29098779540A42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1AF92-A450-4F34-AECF-4DFB052D444B}"/>
      </w:docPartPr>
      <w:docPartBody>
        <w:p w:rsidR="00000000" w:rsidRDefault="00C75052" w:rsidP="00C75052">
          <w:pPr>
            <w:pStyle w:val="9E219FFDA7E246A29098779540A4250E"/>
          </w:pPr>
          <w:r w:rsidRPr="00AA4794">
            <w:t>Company Name</w:t>
          </w:r>
        </w:p>
      </w:docPartBody>
    </w:docPart>
    <w:docPart>
      <w:docPartPr>
        <w:name w:val="D48BBC218E994F1794F572ACBC0CF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3C43-78C2-460D-9977-EF09EDE2AE0B}"/>
      </w:docPartPr>
      <w:docPartBody>
        <w:p w:rsidR="00000000" w:rsidRDefault="00C75052" w:rsidP="00C75052">
          <w:pPr>
            <w:pStyle w:val="D48BBC218E994F1794F572ACBC0CF653"/>
          </w:pPr>
          <w:r w:rsidRPr="00AA4794">
            <w:t>Street Address</w:t>
          </w:r>
          <w:r w:rsidRPr="00AA4794">
            <w:br/>
            <w:t>City, ST ZIP Code</w:t>
          </w:r>
        </w:p>
      </w:docPartBody>
    </w:docPart>
    <w:docPart>
      <w:docPartPr>
        <w:name w:val="C5DF4CEF39A540658BC88E583F8D3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47734-8C3E-4B63-8FAB-A0A7739F52EE}"/>
      </w:docPartPr>
      <w:docPartBody>
        <w:p w:rsidR="00000000" w:rsidRDefault="00C75052" w:rsidP="00C75052">
          <w:pPr>
            <w:pStyle w:val="C5DF4CEF39A540658BC88E583F8D3AC8"/>
          </w:pPr>
          <w:r w:rsidRPr="00AA4794">
            <w:t>Telephone</w:t>
          </w:r>
        </w:p>
      </w:docPartBody>
    </w:docPart>
    <w:docPart>
      <w:docPartPr>
        <w:name w:val="043CA7B7C4E243B686019FBD1C293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BACD-ACB7-4E65-8A9F-9570752320B1}"/>
      </w:docPartPr>
      <w:docPartBody>
        <w:p w:rsidR="00000000" w:rsidRDefault="00C75052" w:rsidP="00C75052">
          <w:pPr>
            <w:pStyle w:val="043CA7B7C4E243B686019FBD1C2933D2"/>
          </w:pPr>
          <w:r w:rsidRPr="00AA4794">
            <w:t>Web Address</w:t>
          </w:r>
        </w:p>
      </w:docPartBody>
    </w:docPart>
    <w:docPart>
      <w:docPartPr>
        <w:name w:val="5F25C739FD8B4F88BC4BA91678BFB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23538-F7BC-4130-BA6D-989F01E61F31}"/>
      </w:docPartPr>
      <w:docPartBody>
        <w:p w:rsidR="00000000" w:rsidRDefault="00C75052" w:rsidP="00C75052">
          <w:pPr>
            <w:pStyle w:val="5F25C739FD8B4F88BC4BA91678BFB5CB"/>
          </w:pPr>
          <w:r w:rsidRPr="00AA4794">
            <w:t>Dates and Times</w:t>
          </w:r>
        </w:p>
      </w:docPartBody>
    </w:docPart>
    <w:docPart>
      <w:docPartPr>
        <w:name w:val="486133CC2CBD47E380534516D3653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4BC54-5262-4283-A1B8-4AE45C021754}"/>
      </w:docPartPr>
      <w:docPartBody>
        <w:p w:rsidR="00000000" w:rsidRDefault="00C75052" w:rsidP="00C75052">
          <w:pPr>
            <w:pStyle w:val="486133CC2CBD47E380534516D365364F"/>
          </w:pPr>
          <w:r w:rsidRPr="00AA4794">
            <w:t>Date</w:t>
          </w:r>
        </w:p>
      </w:docPartBody>
    </w:docPart>
    <w:docPart>
      <w:docPartPr>
        <w:name w:val="769127815947438EAE04B1F754C81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10042-BFF7-4506-828A-3ACEFC582387}"/>
      </w:docPartPr>
      <w:docPartBody>
        <w:p w:rsidR="00000000" w:rsidRDefault="00C75052" w:rsidP="00C75052">
          <w:pPr>
            <w:pStyle w:val="769127815947438EAE04B1F754C81E9B"/>
          </w:pPr>
          <w:r w:rsidRPr="00AA4794">
            <w:t>Event</w:t>
          </w:r>
          <w:r w:rsidRPr="00AA4794">
            <w:br/>
            <w:t>Title Here</w:t>
          </w:r>
        </w:p>
      </w:docPartBody>
    </w:docPart>
    <w:docPart>
      <w:docPartPr>
        <w:name w:val="51F6E3765F17458EB56B21B8C6F08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00B97-905C-44D4-8902-DC37BFA564B4}"/>
      </w:docPartPr>
      <w:docPartBody>
        <w:p w:rsidR="00000000" w:rsidRDefault="00C75052" w:rsidP="00C75052">
          <w:pPr>
            <w:pStyle w:val="51F6E3765F17458EB56B21B8C6F089E4"/>
          </w:pPr>
          <w:r w:rsidRPr="00AA4794">
            <w:t>Event Description Heading</w:t>
          </w:r>
        </w:p>
      </w:docPartBody>
    </w:docPart>
    <w:docPart>
      <w:docPartPr>
        <w:name w:val="0515C5D967534475AD53117418AE0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97C1A-4C2C-4528-8BF7-270BC50F16D6}"/>
      </w:docPartPr>
      <w:docPartBody>
        <w:p w:rsidR="00000000" w:rsidRDefault="00C75052" w:rsidP="00C75052">
          <w:pPr>
            <w:pStyle w:val="0515C5D967534475AD53117418AE0433"/>
          </w:pPr>
          <w:r w:rsidRPr="00AA4794">
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</w:r>
        </w:p>
      </w:docPartBody>
    </w:docPart>
    <w:docPart>
      <w:docPartPr>
        <w:name w:val="4A0E4819ADC2418E996A164CF5E62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BB019-9A37-4527-8446-8966A9714E50}"/>
      </w:docPartPr>
      <w:docPartBody>
        <w:p w:rsidR="00000000" w:rsidRDefault="00C75052" w:rsidP="00C75052">
          <w:pPr>
            <w:pStyle w:val="4A0E4819ADC2418E996A164CF5E6239C"/>
          </w:pPr>
          <w:r w:rsidRPr="00AA4794">
            <w:t>Add Key Event Info Here!</w:t>
          </w:r>
        </w:p>
      </w:docPartBody>
    </w:docPart>
    <w:docPart>
      <w:docPartPr>
        <w:name w:val="FF688168C7484364BFAC79973991B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03B1D-9216-49E6-8108-DF8F554E70F8}"/>
      </w:docPartPr>
      <w:docPartBody>
        <w:p w:rsidR="00000000" w:rsidRDefault="00C75052" w:rsidP="00C75052">
          <w:pPr>
            <w:pStyle w:val="FF688168C7484364BFAC79973991BC40"/>
          </w:pPr>
          <w:r w:rsidRPr="00AA4794">
            <w:t>────</w:t>
          </w:r>
        </w:p>
      </w:docPartBody>
    </w:docPart>
    <w:docPart>
      <w:docPartPr>
        <w:name w:val="8132C08E6EE24ADA9543A416B1365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D0D60-5125-4242-BB62-F0EEA4028320}"/>
      </w:docPartPr>
      <w:docPartBody>
        <w:p w:rsidR="00000000" w:rsidRDefault="00C75052" w:rsidP="00C75052">
          <w:pPr>
            <w:pStyle w:val="8132C08E6EE24ADA9543A416B1365AF7"/>
          </w:pPr>
          <w:r w:rsidRPr="00AA4794">
            <w:t>Don’t Be Shy—Tell Them Why They Can’t Miss It!</w:t>
          </w:r>
        </w:p>
      </w:docPartBody>
    </w:docPart>
    <w:docPart>
      <w:docPartPr>
        <w:name w:val="16A12E456A8C45EAAA838C8F00269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886B5-06C4-4A1D-8BD3-082F2856F94C}"/>
      </w:docPartPr>
      <w:docPartBody>
        <w:p w:rsidR="00000000" w:rsidRDefault="00C75052" w:rsidP="00C75052">
          <w:pPr>
            <w:pStyle w:val="16A12E456A8C45EAAA838C8F0026919E"/>
          </w:pPr>
          <w:r w:rsidRPr="00AA4794">
            <w:t>────</w:t>
          </w:r>
        </w:p>
      </w:docPartBody>
    </w:docPart>
    <w:docPart>
      <w:docPartPr>
        <w:name w:val="4106C62C42394C19BE3C9241E71AC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795F1-876B-40CE-A182-B7A9F19ECCBB}"/>
      </w:docPartPr>
      <w:docPartBody>
        <w:p w:rsidR="00000000" w:rsidRDefault="00C75052" w:rsidP="00C75052">
          <w:pPr>
            <w:pStyle w:val="4106C62C42394C19BE3C9241E71AC935"/>
          </w:pPr>
          <w:r w:rsidRPr="00AA4794">
            <w:t>One More Point Here!</w:t>
          </w:r>
        </w:p>
      </w:docPartBody>
    </w:docPart>
    <w:docPart>
      <w:docPartPr>
        <w:name w:val="8126703975E1416FA5BA52D4E8FDF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7FA43-79EF-4437-B7D9-CDFE6C20A6F8}"/>
      </w:docPartPr>
      <w:docPartBody>
        <w:p w:rsidR="00000000" w:rsidRDefault="00C75052" w:rsidP="00C75052">
          <w:pPr>
            <w:pStyle w:val="8126703975E1416FA5BA52D4E8FDF05C"/>
          </w:pPr>
          <w:r w:rsidRPr="00AA4794">
            <w:t>────</w:t>
          </w:r>
        </w:p>
      </w:docPartBody>
    </w:docPart>
    <w:docPart>
      <w:docPartPr>
        <w:name w:val="FA9BC2BFF66A4B70985664045C004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5061E-93C0-4A89-9379-37E5F251E7CA}"/>
      </w:docPartPr>
      <w:docPartBody>
        <w:p w:rsidR="00000000" w:rsidRDefault="00C75052" w:rsidP="00C75052">
          <w:pPr>
            <w:pStyle w:val="FA9BC2BFF66A4B70985664045C004AE8"/>
          </w:pPr>
          <w:r w:rsidRPr="00AA4794">
            <w:t>Add More Great Info Here!</w:t>
          </w:r>
        </w:p>
      </w:docPartBody>
    </w:docPart>
    <w:docPart>
      <w:docPartPr>
        <w:name w:val="811B3E81D9A541218E762071D5C97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6FFCE-A24C-428E-8750-6ED2BC3EE344}"/>
      </w:docPartPr>
      <w:docPartBody>
        <w:p w:rsidR="00000000" w:rsidRDefault="00C75052" w:rsidP="00C75052">
          <w:pPr>
            <w:pStyle w:val="811B3E81D9A541218E762071D5C9719C"/>
          </w:pPr>
          <w:r w:rsidRPr="00AA4794">
            <w:t>────</w:t>
          </w:r>
        </w:p>
      </w:docPartBody>
    </w:docPart>
    <w:docPart>
      <w:docPartPr>
        <w:name w:val="2EABE62F884F4D4BB330D6333CB66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5B378-7461-47EE-9D93-004DDE8EFEAB}"/>
      </w:docPartPr>
      <w:docPartBody>
        <w:p w:rsidR="00000000" w:rsidRDefault="00C75052" w:rsidP="00C75052">
          <w:pPr>
            <w:pStyle w:val="2EABE62F884F4D4BB330D6333CB669C2"/>
          </w:pPr>
          <w:r w:rsidRPr="00AA4794">
            <w:t>You Have Room for Another One Here!</w:t>
          </w:r>
        </w:p>
      </w:docPartBody>
    </w:docPart>
    <w:docPart>
      <w:docPartPr>
        <w:name w:val="D8AE211AC05A408D95259754EE1DB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E0549-B4D8-4EA4-B7A9-1B8BE05AF96C}"/>
      </w:docPartPr>
      <w:docPartBody>
        <w:p w:rsidR="00000000" w:rsidRDefault="00C75052" w:rsidP="00C75052">
          <w:pPr>
            <w:pStyle w:val="D8AE211AC05A408D95259754EE1DBB55"/>
          </w:pPr>
          <w:r w:rsidRPr="00AA4794">
            <w:t>Company Name</w:t>
          </w:r>
        </w:p>
      </w:docPartBody>
    </w:docPart>
    <w:docPart>
      <w:docPartPr>
        <w:name w:val="A9C9FE0E317F4B4EBC4633F8E683C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9CE50-7890-4AFC-A320-1E1B78B0E2F1}"/>
      </w:docPartPr>
      <w:docPartBody>
        <w:p w:rsidR="00000000" w:rsidRDefault="00C75052" w:rsidP="00C75052">
          <w:pPr>
            <w:pStyle w:val="A9C9FE0E317F4B4EBC4633F8E683CB22"/>
          </w:pPr>
          <w:r w:rsidRPr="00AA4794">
            <w:t>Street Address</w:t>
          </w:r>
          <w:r w:rsidRPr="00AA4794">
            <w:br/>
            <w:t>City, ST ZIP Code</w:t>
          </w:r>
        </w:p>
      </w:docPartBody>
    </w:docPart>
    <w:docPart>
      <w:docPartPr>
        <w:name w:val="B2DBF72E749C4A5AB6BB4678DC4F7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23298-A8F9-45DD-9D94-28AF38E8AFED}"/>
      </w:docPartPr>
      <w:docPartBody>
        <w:p w:rsidR="00000000" w:rsidRDefault="00C75052" w:rsidP="00C75052">
          <w:pPr>
            <w:pStyle w:val="B2DBF72E749C4A5AB6BB4678DC4F77CD"/>
          </w:pPr>
          <w:r w:rsidRPr="00AA4794">
            <w:t>Telephone</w:t>
          </w:r>
        </w:p>
      </w:docPartBody>
    </w:docPart>
    <w:docPart>
      <w:docPartPr>
        <w:name w:val="53E803D487044C56BA1585383296F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1BD9A-1C8E-46CC-ABB4-19B9EC8736C6}"/>
      </w:docPartPr>
      <w:docPartBody>
        <w:p w:rsidR="00000000" w:rsidRDefault="00C75052" w:rsidP="00C75052">
          <w:pPr>
            <w:pStyle w:val="53E803D487044C56BA1585383296F0FA"/>
          </w:pPr>
          <w:r w:rsidRPr="00AA4794">
            <w:t>Web Address</w:t>
          </w:r>
        </w:p>
      </w:docPartBody>
    </w:docPart>
    <w:docPart>
      <w:docPartPr>
        <w:name w:val="C0283A1912644332B55B9F038EE16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8344D-8B25-4FA3-A3AC-CEEAECEB588B}"/>
      </w:docPartPr>
      <w:docPartBody>
        <w:p w:rsidR="00000000" w:rsidRDefault="00C75052" w:rsidP="00C75052">
          <w:pPr>
            <w:pStyle w:val="C0283A1912644332B55B9F038EE16028"/>
          </w:pPr>
          <w:r w:rsidRPr="00AA4794">
            <w:t>Dates and Times</w:t>
          </w:r>
        </w:p>
      </w:docPartBody>
    </w:docPart>
    <w:docPart>
      <w:docPartPr>
        <w:name w:val="E345DA97254140D0A9A0CA71C690E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6C705-A741-4E0F-B82C-877D58569D2A}"/>
      </w:docPartPr>
      <w:docPartBody>
        <w:p w:rsidR="00000000" w:rsidRDefault="00C75052" w:rsidP="00C75052">
          <w:pPr>
            <w:pStyle w:val="E345DA97254140D0A9A0CA71C690E9CF"/>
          </w:pPr>
          <w:r w:rsidRPr="00AA4794">
            <w:t>Date</w:t>
          </w:r>
        </w:p>
      </w:docPartBody>
    </w:docPart>
    <w:docPart>
      <w:docPartPr>
        <w:name w:val="C6D4982F22164EE390886747FFCB3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8B70F-E995-4ECE-B6A2-F49D8FE45274}"/>
      </w:docPartPr>
      <w:docPartBody>
        <w:p w:rsidR="00000000" w:rsidRDefault="00C75052" w:rsidP="00C75052">
          <w:pPr>
            <w:pStyle w:val="C6D4982F22164EE390886747FFCB3E26"/>
          </w:pPr>
          <w:r w:rsidRPr="00AA4794">
            <w:t>Event</w:t>
          </w:r>
          <w:r w:rsidRPr="00AA4794">
            <w:br/>
            <w:t>Title Here</w:t>
          </w:r>
        </w:p>
      </w:docPartBody>
    </w:docPart>
    <w:docPart>
      <w:docPartPr>
        <w:name w:val="ED8FC00D72944D75A68715ECBB6F6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0FC8D-9873-404F-9169-96B12E265087}"/>
      </w:docPartPr>
      <w:docPartBody>
        <w:p w:rsidR="00000000" w:rsidRDefault="00C75052" w:rsidP="00C75052">
          <w:pPr>
            <w:pStyle w:val="ED8FC00D72944D75A68715ECBB6F6930"/>
          </w:pPr>
          <w:r w:rsidRPr="00AA4794">
            <w:t>Event Description Heading</w:t>
          </w:r>
        </w:p>
      </w:docPartBody>
    </w:docPart>
    <w:docPart>
      <w:docPartPr>
        <w:name w:val="FD89C6D3E3C44D2191A5D0A44E4A9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88E26-2C8B-43F1-A775-4D73580F5976}"/>
      </w:docPartPr>
      <w:docPartBody>
        <w:p w:rsidR="00000000" w:rsidRDefault="00C75052" w:rsidP="00C75052">
          <w:pPr>
            <w:pStyle w:val="FD89C6D3E3C44D2191A5D0A44E4A9E4F"/>
          </w:pPr>
          <w:r w:rsidRPr="00AA4794">
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</w:r>
        </w:p>
      </w:docPartBody>
    </w:docPart>
    <w:docPart>
      <w:docPartPr>
        <w:name w:val="386B437AACEC478EA96279741DE9F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24BBD-9010-4EAC-AE75-9D53A17B2CCA}"/>
      </w:docPartPr>
      <w:docPartBody>
        <w:p w:rsidR="00000000" w:rsidRDefault="00C75052" w:rsidP="00C75052">
          <w:pPr>
            <w:pStyle w:val="386B437AACEC478EA96279741DE9F1BE"/>
          </w:pPr>
          <w:r w:rsidRPr="00AA4794">
            <w:t>Add Key Event Info Here!</w:t>
          </w:r>
        </w:p>
      </w:docPartBody>
    </w:docPart>
    <w:docPart>
      <w:docPartPr>
        <w:name w:val="E55FAE4C4766430F84CA4427B56D6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8B619-6D20-4CEF-B8E4-958A88455CB8}"/>
      </w:docPartPr>
      <w:docPartBody>
        <w:p w:rsidR="00000000" w:rsidRDefault="00C75052" w:rsidP="00C75052">
          <w:pPr>
            <w:pStyle w:val="E55FAE4C4766430F84CA4427B56D62F1"/>
          </w:pPr>
          <w:r w:rsidRPr="00AA4794">
            <w:t>────</w:t>
          </w:r>
        </w:p>
      </w:docPartBody>
    </w:docPart>
    <w:docPart>
      <w:docPartPr>
        <w:name w:val="B8DFE71D9EFC48E5978724A0895ED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A1474-A97C-451B-98C0-BFA77103D7E2}"/>
      </w:docPartPr>
      <w:docPartBody>
        <w:p w:rsidR="00000000" w:rsidRDefault="00C75052" w:rsidP="00C75052">
          <w:pPr>
            <w:pStyle w:val="B8DFE71D9EFC48E5978724A0895ED2C4"/>
          </w:pPr>
          <w:r w:rsidRPr="00AA4794">
            <w:t>Don’t Be Shy—Tell Them Why They Can’t Miss It!</w:t>
          </w:r>
        </w:p>
      </w:docPartBody>
    </w:docPart>
    <w:docPart>
      <w:docPartPr>
        <w:name w:val="CC4B3849AC704190B190085373928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EFB36-E6F6-41C6-8047-E067460BCC02}"/>
      </w:docPartPr>
      <w:docPartBody>
        <w:p w:rsidR="00000000" w:rsidRDefault="00C75052" w:rsidP="00C75052">
          <w:pPr>
            <w:pStyle w:val="CC4B3849AC704190B190085373928A67"/>
          </w:pPr>
          <w:r w:rsidRPr="00AA4794">
            <w:t>────</w:t>
          </w:r>
        </w:p>
      </w:docPartBody>
    </w:docPart>
    <w:docPart>
      <w:docPartPr>
        <w:name w:val="999C5D2A3616432FA4930B24E1C31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281A5-A14F-426F-BC20-B70C470B1451}"/>
      </w:docPartPr>
      <w:docPartBody>
        <w:p w:rsidR="00000000" w:rsidRDefault="00C75052" w:rsidP="00C75052">
          <w:pPr>
            <w:pStyle w:val="999C5D2A3616432FA4930B24E1C31BD8"/>
          </w:pPr>
          <w:r w:rsidRPr="00AA4794">
            <w:t>One More Point Here!</w:t>
          </w:r>
        </w:p>
      </w:docPartBody>
    </w:docPart>
    <w:docPart>
      <w:docPartPr>
        <w:name w:val="F1DA40A7BE0C448DAE395EA745E68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F2FE9-3EC6-4465-9881-1D820CE4E2AB}"/>
      </w:docPartPr>
      <w:docPartBody>
        <w:p w:rsidR="00000000" w:rsidRDefault="00C75052" w:rsidP="00C75052">
          <w:pPr>
            <w:pStyle w:val="F1DA40A7BE0C448DAE395EA745E6849C"/>
          </w:pPr>
          <w:r w:rsidRPr="00AA4794">
            <w:t>────</w:t>
          </w:r>
        </w:p>
      </w:docPartBody>
    </w:docPart>
    <w:docPart>
      <w:docPartPr>
        <w:name w:val="31CEA0EB37C0408D9DC28DB00D1DE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22882-117A-40F6-A7CD-B51FE36721D6}"/>
      </w:docPartPr>
      <w:docPartBody>
        <w:p w:rsidR="00000000" w:rsidRDefault="00C75052" w:rsidP="00C75052">
          <w:pPr>
            <w:pStyle w:val="31CEA0EB37C0408D9DC28DB00D1DE519"/>
          </w:pPr>
          <w:r w:rsidRPr="00AA4794">
            <w:t>Add More Great Info Here!</w:t>
          </w:r>
        </w:p>
      </w:docPartBody>
    </w:docPart>
    <w:docPart>
      <w:docPartPr>
        <w:name w:val="3197C3B2ECC540E3A580676F6B56A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475F7-0C33-47F6-8802-DB78565AF450}"/>
      </w:docPartPr>
      <w:docPartBody>
        <w:p w:rsidR="00000000" w:rsidRDefault="00C75052" w:rsidP="00C75052">
          <w:pPr>
            <w:pStyle w:val="3197C3B2ECC540E3A580676F6B56A475"/>
          </w:pPr>
          <w:r w:rsidRPr="00AA4794">
            <w:t>────</w:t>
          </w:r>
        </w:p>
      </w:docPartBody>
    </w:docPart>
    <w:docPart>
      <w:docPartPr>
        <w:name w:val="092705DD715E4B5992A73CC4980E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49ECA-A281-4CD8-899E-4E5A4FAC980D}"/>
      </w:docPartPr>
      <w:docPartBody>
        <w:p w:rsidR="00000000" w:rsidRDefault="00C75052" w:rsidP="00C75052">
          <w:pPr>
            <w:pStyle w:val="092705DD715E4B5992A73CC4980E4299"/>
          </w:pPr>
          <w:r w:rsidRPr="00AA4794">
            <w:t>You Have Room for Another One Here!</w:t>
          </w:r>
        </w:p>
      </w:docPartBody>
    </w:docPart>
    <w:docPart>
      <w:docPartPr>
        <w:name w:val="910B6AF1F0EE4039B2DFCE08BAD0A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A0E35-1293-4E47-8E54-A53D983EAAE7}"/>
      </w:docPartPr>
      <w:docPartBody>
        <w:p w:rsidR="00000000" w:rsidRDefault="00C75052" w:rsidP="00C75052">
          <w:pPr>
            <w:pStyle w:val="910B6AF1F0EE4039B2DFCE08BAD0AE84"/>
          </w:pPr>
          <w:r w:rsidRPr="00AA4794">
            <w:t>Company Name</w:t>
          </w:r>
        </w:p>
      </w:docPartBody>
    </w:docPart>
    <w:docPart>
      <w:docPartPr>
        <w:name w:val="F07E8FD9FE924A1789D1C34A6E5FB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D4DD7-D29B-440B-9592-C3F3D02ABF26}"/>
      </w:docPartPr>
      <w:docPartBody>
        <w:p w:rsidR="00000000" w:rsidRDefault="00C75052" w:rsidP="00C75052">
          <w:pPr>
            <w:pStyle w:val="F07E8FD9FE924A1789D1C34A6E5FB812"/>
          </w:pPr>
          <w:r w:rsidRPr="00AA4794">
            <w:t>Street Address</w:t>
          </w:r>
          <w:r w:rsidRPr="00AA4794">
            <w:br/>
            <w:t>City, ST ZIP Code</w:t>
          </w:r>
        </w:p>
      </w:docPartBody>
    </w:docPart>
    <w:docPart>
      <w:docPartPr>
        <w:name w:val="E401EF7DB24A4F189DA90F90234CE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4E714-A74E-4259-8191-43291FAB266D}"/>
      </w:docPartPr>
      <w:docPartBody>
        <w:p w:rsidR="00000000" w:rsidRDefault="00C75052" w:rsidP="00C75052">
          <w:pPr>
            <w:pStyle w:val="E401EF7DB24A4F189DA90F90234CE8BB"/>
          </w:pPr>
          <w:r w:rsidRPr="00AA4794">
            <w:t>Telephone</w:t>
          </w:r>
        </w:p>
      </w:docPartBody>
    </w:docPart>
    <w:docPart>
      <w:docPartPr>
        <w:name w:val="1968779211834003BF51319CFCBEF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0D392-80EC-4B2F-88B7-01888ECF9481}"/>
      </w:docPartPr>
      <w:docPartBody>
        <w:p w:rsidR="00000000" w:rsidRDefault="00C75052" w:rsidP="00C75052">
          <w:pPr>
            <w:pStyle w:val="1968779211834003BF51319CFCBEF91C"/>
          </w:pPr>
          <w:r w:rsidRPr="00AA4794">
            <w:t>Web Address</w:t>
          </w:r>
        </w:p>
      </w:docPartBody>
    </w:docPart>
    <w:docPart>
      <w:docPartPr>
        <w:name w:val="786B8369E45D4B989DCAC84C7C2B3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3453F-5BCB-42D6-BB7E-90BE31A53209}"/>
      </w:docPartPr>
      <w:docPartBody>
        <w:p w:rsidR="00000000" w:rsidRDefault="00C75052" w:rsidP="00C75052">
          <w:pPr>
            <w:pStyle w:val="786B8369E45D4B989DCAC84C7C2B3907"/>
          </w:pPr>
          <w:r w:rsidRPr="00AA4794">
            <w:t>Dates and Times</w:t>
          </w:r>
        </w:p>
      </w:docPartBody>
    </w:docPart>
    <w:docPart>
      <w:docPartPr>
        <w:name w:val="15CBB17997A24395AB210D655F3F4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ED1B3-7545-4078-BEFF-2FFC8EB5B924}"/>
      </w:docPartPr>
      <w:docPartBody>
        <w:p w:rsidR="00000000" w:rsidRDefault="00C75052" w:rsidP="00C75052">
          <w:pPr>
            <w:pStyle w:val="15CBB17997A24395AB210D655F3F4A24"/>
          </w:pPr>
          <w:r w:rsidRPr="00AA4794">
            <w:t>Date</w:t>
          </w:r>
        </w:p>
      </w:docPartBody>
    </w:docPart>
    <w:docPart>
      <w:docPartPr>
        <w:name w:val="D619560C710F4311AB87CFA2A6531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F33AD-CA6A-4962-A039-64418AB8B9DC}"/>
      </w:docPartPr>
      <w:docPartBody>
        <w:p w:rsidR="00000000" w:rsidRDefault="00C75052" w:rsidP="00C75052">
          <w:pPr>
            <w:pStyle w:val="D619560C710F4311AB87CFA2A6531401"/>
          </w:pPr>
          <w:r w:rsidRPr="00AA4794">
            <w:t>Event</w:t>
          </w:r>
          <w:r w:rsidRPr="00AA4794">
            <w:br/>
            <w:t>Title Here</w:t>
          </w:r>
        </w:p>
      </w:docPartBody>
    </w:docPart>
    <w:docPart>
      <w:docPartPr>
        <w:name w:val="A021FFD2F8394A52B9CE2D86344D4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27F9B-66EE-4A5A-8BA8-A39900D34D67}"/>
      </w:docPartPr>
      <w:docPartBody>
        <w:p w:rsidR="00000000" w:rsidRDefault="00C75052" w:rsidP="00C75052">
          <w:pPr>
            <w:pStyle w:val="A021FFD2F8394A52B9CE2D86344D4246"/>
          </w:pPr>
          <w:r w:rsidRPr="00AA4794">
            <w:t>Event Description Heading</w:t>
          </w:r>
        </w:p>
      </w:docPartBody>
    </w:docPart>
    <w:docPart>
      <w:docPartPr>
        <w:name w:val="5ECA9470F0E6493F8A637E4AA08FB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98F67-ADD8-4D8B-B78E-342CC94B656E}"/>
      </w:docPartPr>
      <w:docPartBody>
        <w:p w:rsidR="00000000" w:rsidRDefault="00C75052" w:rsidP="00C75052">
          <w:pPr>
            <w:pStyle w:val="5ECA9470F0E6493F8A637E4AA08FBA1B"/>
          </w:pPr>
          <w:r w:rsidRPr="00AA4794">
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</w:r>
        </w:p>
      </w:docPartBody>
    </w:docPart>
    <w:docPart>
      <w:docPartPr>
        <w:name w:val="9F2D087DFBC944549AAFCB7893774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F3291-5CE5-4A8D-97E3-BB5F8BB7DE50}"/>
      </w:docPartPr>
      <w:docPartBody>
        <w:p w:rsidR="00000000" w:rsidRDefault="00C75052" w:rsidP="00C75052">
          <w:pPr>
            <w:pStyle w:val="9F2D087DFBC944549AAFCB7893774C2D"/>
          </w:pPr>
          <w:r w:rsidRPr="00AA4794">
            <w:t>Add Key Event Info Here!</w:t>
          </w:r>
        </w:p>
      </w:docPartBody>
    </w:docPart>
    <w:docPart>
      <w:docPartPr>
        <w:name w:val="607DA5A293FA4D5EA7235CD1423E2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0031D-13A3-49E0-B2CA-9C7E23EFC704}"/>
      </w:docPartPr>
      <w:docPartBody>
        <w:p w:rsidR="00000000" w:rsidRDefault="00C75052" w:rsidP="00C75052">
          <w:pPr>
            <w:pStyle w:val="607DA5A293FA4D5EA7235CD1423E29FE"/>
          </w:pPr>
          <w:r w:rsidRPr="00AA4794">
            <w:t>────</w:t>
          </w:r>
        </w:p>
      </w:docPartBody>
    </w:docPart>
    <w:docPart>
      <w:docPartPr>
        <w:name w:val="DA91EE75132B4C3CB2C82EE9E6299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0A0A5-1867-4B9E-8408-B33713BF4B7B}"/>
      </w:docPartPr>
      <w:docPartBody>
        <w:p w:rsidR="00000000" w:rsidRDefault="00C75052" w:rsidP="00C75052">
          <w:pPr>
            <w:pStyle w:val="DA91EE75132B4C3CB2C82EE9E6299299"/>
          </w:pPr>
          <w:r w:rsidRPr="00AA4794">
            <w:t>Don’t Be Shy—Tell Them Why They Can’t Miss It!</w:t>
          </w:r>
        </w:p>
      </w:docPartBody>
    </w:docPart>
    <w:docPart>
      <w:docPartPr>
        <w:name w:val="16362726DB7A4A21A1A07C4B9E4DB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60763-D71D-40D9-858F-F7238265C56E}"/>
      </w:docPartPr>
      <w:docPartBody>
        <w:p w:rsidR="00000000" w:rsidRDefault="00C75052" w:rsidP="00C75052">
          <w:pPr>
            <w:pStyle w:val="16362726DB7A4A21A1A07C4B9E4DB6C3"/>
          </w:pPr>
          <w:r w:rsidRPr="00AA4794">
            <w:t>────</w:t>
          </w:r>
        </w:p>
      </w:docPartBody>
    </w:docPart>
    <w:docPart>
      <w:docPartPr>
        <w:name w:val="6B67F5AE39B149CA96EA6845E54CA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EEC40-2EE7-4784-890D-1D2C98A2F97B}"/>
      </w:docPartPr>
      <w:docPartBody>
        <w:p w:rsidR="00000000" w:rsidRDefault="00C75052" w:rsidP="00C75052">
          <w:pPr>
            <w:pStyle w:val="6B67F5AE39B149CA96EA6845E54CABD9"/>
          </w:pPr>
          <w:r w:rsidRPr="00AA4794">
            <w:t>One More Point Here!</w:t>
          </w:r>
        </w:p>
      </w:docPartBody>
    </w:docPart>
    <w:docPart>
      <w:docPartPr>
        <w:name w:val="FB3EC0CA4AD74716A59EA7156AE7C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3B6D8-0EAE-4E34-8320-EF3B37A8B597}"/>
      </w:docPartPr>
      <w:docPartBody>
        <w:p w:rsidR="00000000" w:rsidRDefault="00C75052" w:rsidP="00C75052">
          <w:pPr>
            <w:pStyle w:val="FB3EC0CA4AD74716A59EA7156AE7CCB7"/>
          </w:pPr>
          <w:r w:rsidRPr="00AA4794">
            <w:t>────</w:t>
          </w:r>
        </w:p>
      </w:docPartBody>
    </w:docPart>
    <w:docPart>
      <w:docPartPr>
        <w:name w:val="FF00F13C44A340459C2C20E6ABB58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20810-B478-4CE9-BF8D-5E300D139998}"/>
      </w:docPartPr>
      <w:docPartBody>
        <w:p w:rsidR="00000000" w:rsidRDefault="00C75052" w:rsidP="00C75052">
          <w:pPr>
            <w:pStyle w:val="FF00F13C44A340459C2C20E6ABB58250"/>
          </w:pPr>
          <w:r w:rsidRPr="00AA4794">
            <w:t>Add More Great Info Here!</w:t>
          </w:r>
        </w:p>
      </w:docPartBody>
    </w:docPart>
    <w:docPart>
      <w:docPartPr>
        <w:name w:val="EAB8F5FF286140758C1F7A738F5DE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FD0A3-2622-4566-9996-1F746678B04E}"/>
      </w:docPartPr>
      <w:docPartBody>
        <w:p w:rsidR="00000000" w:rsidRDefault="00C75052" w:rsidP="00C75052">
          <w:pPr>
            <w:pStyle w:val="EAB8F5FF286140758C1F7A738F5DEAC2"/>
          </w:pPr>
          <w:r w:rsidRPr="00AA4794">
            <w:t>────</w:t>
          </w:r>
        </w:p>
      </w:docPartBody>
    </w:docPart>
    <w:docPart>
      <w:docPartPr>
        <w:name w:val="C5E1D9DBA7A84AEC88DD8CE5C2C62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5B331-BE9F-48DF-B798-879C44F4354A}"/>
      </w:docPartPr>
      <w:docPartBody>
        <w:p w:rsidR="00000000" w:rsidRDefault="00C75052" w:rsidP="00C75052">
          <w:pPr>
            <w:pStyle w:val="C5E1D9DBA7A84AEC88DD8CE5C2C629A1"/>
          </w:pPr>
          <w:r w:rsidRPr="00AA4794">
            <w:t>You Have Room for Another One Here!</w:t>
          </w:r>
        </w:p>
      </w:docPartBody>
    </w:docPart>
    <w:docPart>
      <w:docPartPr>
        <w:name w:val="CA494ADACE88488D9FF8EEFD36592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F5622-3170-457A-95B2-26E3BB46EFAC}"/>
      </w:docPartPr>
      <w:docPartBody>
        <w:p w:rsidR="00000000" w:rsidRDefault="00C75052" w:rsidP="00C75052">
          <w:pPr>
            <w:pStyle w:val="CA494ADACE88488D9FF8EEFD36592F8C"/>
          </w:pPr>
          <w:r w:rsidRPr="00AA4794">
            <w:t>Company Name</w:t>
          </w:r>
        </w:p>
      </w:docPartBody>
    </w:docPart>
    <w:docPart>
      <w:docPartPr>
        <w:name w:val="BC1D9491918549A69145875FAA405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373BC-EC46-48CB-A42E-0036582E3543}"/>
      </w:docPartPr>
      <w:docPartBody>
        <w:p w:rsidR="00000000" w:rsidRDefault="00C75052" w:rsidP="00C75052">
          <w:pPr>
            <w:pStyle w:val="BC1D9491918549A69145875FAA405D01"/>
          </w:pPr>
          <w:r w:rsidRPr="00AA4794">
            <w:t>Street Address</w:t>
          </w:r>
          <w:r w:rsidRPr="00AA4794">
            <w:br/>
            <w:t>City, ST ZIP Code</w:t>
          </w:r>
        </w:p>
      </w:docPartBody>
    </w:docPart>
    <w:docPart>
      <w:docPartPr>
        <w:name w:val="77F4D4115B284CBE9FF5BFEB005A0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020F9-7F80-4874-B2E9-668A04B07957}"/>
      </w:docPartPr>
      <w:docPartBody>
        <w:p w:rsidR="00000000" w:rsidRDefault="00C75052" w:rsidP="00C75052">
          <w:pPr>
            <w:pStyle w:val="77F4D4115B284CBE9FF5BFEB005A0009"/>
          </w:pPr>
          <w:r w:rsidRPr="00AA4794">
            <w:t>Telephone</w:t>
          </w:r>
        </w:p>
      </w:docPartBody>
    </w:docPart>
    <w:docPart>
      <w:docPartPr>
        <w:name w:val="1653D436B756466A96F5CD881E8E9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ADA42-BF65-43DF-8E99-01CECEEE6123}"/>
      </w:docPartPr>
      <w:docPartBody>
        <w:p w:rsidR="00000000" w:rsidRDefault="00C75052" w:rsidP="00C75052">
          <w:pPr>
            <w:pStyle w:val="1653D436B756466A96F5CD881E8E9647"/>
          </w:pPr>
          <w:r w:rsidRPr="00AA4794">
            <w:t>Web Address</w:t>
          </w:r>
        </w:p>
      </w:docPartBody>
    </w:docPart>
    <w:docPart>
      <w:docPartPr>
        <w:name w:val="096C2B0B1C934B478F38C59530918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6EB51-FECB-4FEB-AAE4-F76A3FAE5D35}"/>
      </w:docPartPr>
      <w:docPartBody>
        <w:p w:rsidR="00000000" w:rsidRDefault="00C75052" w:rsidP="00C75052">
          <w:pPr>
            <w:pStyle w:val="096C2B0B1C934B478F38C595309186A7"/>
          </w:pPr>
          <w:r w:rsidRPr="00AA4794">
            <w:t>Dates and Times</w:t>
          </w:r>
        </w:p>
      </w:docPartBody>
    </w:docPart>
    <w:docPart>
      <w:docPartPr>
        <w:name w:val="0BA03C9B61FE44BD930CBCFB724B3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E755E-A02F-4465-B71D-FF06A850D662}"/>
      </w:docPartPr>
      <w:docPartBody>
        <w:p w:rsidR="00000000" w:rsidRDefault="00C75052" w:rsidP="00C75052">
          <w:pPr>
            <w:pStyle w:val="0BA03C9B61FE44BD930CBCFB724B3A62"/>
          </w:pPr>
          <w:r w:rsidRPr="00AA4794">
            <w:t>Date</w:t>
          </w:r>
        </w:p>
      </w:docPartBody>
    </w:docPart>
    <w:docPart>
      <w:docPartPr>
        <w:name w:val="5B4EE14A56D6412596C39D69F40B8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82950-E01F-4388-82F4-4CBF1AB6554F}"/>
      </w:docPartPr>
      <w:docPartBody>
        <w:p w:rsidR="00000000" w:rsidRDefault="00C75052" w:rsidP="00C75052">
          <w:pPr>
            <w:pStyle w:val="5B4EE14A56D6412596C39D69F40B8C8C"/>
          </w:pPr>
          <w:r w:rsidRPr="00AA4794">
            <w:t>Event</w:t>
          </w:r>
          <w:r w:rsidRPr="00AA4794">
            <w:br/>
            <w:t>Title Here</w:t>
          </w:r>
        </w:p>
      </w:docPartBody>
    </w:docPart>
    <w:docPart>
      <w:docPartPr>
        <w:name w:val="D2211F5071BA4813949E86B8E20E7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69C0B-D615-4BA7-8C67-7EF030928038}"/>
      </w:docPartPr>
      <w:docPartBody>
        <w:p w:rsidR="00000000" w:rsidRDefault="00C75052" w:rsidP="00C75052">
          <w:pPr>
            <w:pStyle w:val="D2211F5071BA4813949E86B8E20E7D0E"/>
          </w:pPr>
          <w:r w:rsidRPr="00AA4794">
            <w:t>Event Description Heading</w:t>
          </w:r>
        </w:p>
      </w:docPartBody>
    </w:docPart>
    <w:docPart>
      <w:docPartPr>
        <w:name w:val="B7C83729167345F482798D622F2B6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0BB05-B338-4376-875C-9717287C4AD0}"/>
      </w:docPartPr>
      <w:docPartBody>
        <w:p w:rsidR="00000000" w:rsidRDefault="00C75052" w:rsidP="00C75052">
          <w:pPr>
            <w:pStyle w:val="B7C83729167345F482798D622F2B68DB"/>
          </w:pPr>
          <w:r w:rsidRPr="00AA4794">
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</w:r>
        </w:p>
      </w:docPartBody>
    </w:docPart>
    <w:docPart>
      <w:docPartPr>
        <w:name w:val="583A2A62E5F045BAAFAA014CB827B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29745-D5A5-404E-8BA9-BDF5F2C11641}"/>
      </w:docPartPr>
      <w:docPartBody>
        <w:p w:rsidR="00000000" w:rsidRDefault="00C75052" w:rsidP="00C75052">
          <w:pPr>
            <w:pStyle w:val="583A2A62E5F045BAAFAA014CB827B4BF"/>
          </w:pPr>
          <w:r w:rsidRPr="00AA4794">
            <w:t>Add Key Event Info Here!</w:t>
          </w:r>
        </w:p>
      </w:docPartBody>
    </w:docPart>
    <w:docPart>
      <w:docPartPr>
        <w:name w:val="BC365730D9594DCF804A0FE4A264E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8269-387A-4EAA-98E7-4771968B9FBB}"/>
      </w:docPartPr>
      <w:docPartBody>
        <w:p w:rsidR="00000000" w:rsidRDefault="00C75052" w:rsidP="00C75052">
          <w:pPr>
            <w:pStyle w:val="BC365730D9594DCF804A0FE4A264E4EF"/>
          </w:pPr>
          <w:r w:rsidRPr="00AA4794">
            <w:t>────</w:t>
          </w:r>
        </w:p>
      </w:docPartBody>
    </w:docPart>
    <w:docPart>
      <w:docPartPr>
        <w:name w:val="1265FCEB7EB94D979F0F4F144BEF3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DD75C-157C-40C4-B4B2-2010806B2ED0}"/>
      </w:docPartPr>
      <w:docPartBody>
        <w:p w:rsidR="00000000" w:rsidRDefault="00C75052" w:rsidP="00C75052">
          <w:pPr>
            <w:pStyle w:val="1265FCEB7EB94D979F0F4F144BEF39A6"/>
          </w:pPr>
          <w:r w:rsidRPr="00AA4794">
            <w:t>Don’t Be Shy—Tell Them Why They Can’t Miss It!</w:t>
          </w:r>
        </w:p>
      </w:docPartBody>
    </w:docPart>
    <w:docPart>
      <w:docPartPr>
        <w:name w:val="4BF99852FFAD421E88797CDA247CD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40D51-032B-4265-900C-4B0C07309F71}"/>
      </w:docPartPr>
      <w:docPartBody>
        <w:p w:rsidR="00000000" w:rsidRDefault="00C75052" w:rsidP="00C75052">
          <w:pPr>
            <w:pStyle w:val="4BF99852FFAD421E88797CDA247CD208"/>
          </w:pPr>
          <w:r w:rsidRPr="00AA4794">
            <w:t>────</w:t>
          </w:r>
        </w:p>
      </w:docPartBody>
    </w:docPart>
    <w:docPart>
      <w:docPartPr>
        <w:name w:val="E56460F3DDD147FAB800A10942514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C94C6-9AC8-461E-B57F-794FFF19AD28}"/>
      </w:docPartPr>
      <w:docPartBody>
        <w:p w:rsidR="00000000" w:rsidRDefault="00C75052" w:rsidP="00C75052">
          <w:pPr>
            <w:pStyle w:val="E56460F3DDD147FAB800A10942514A60"/>
          </w:pPr>
          <w:r w:rsidRPr="00AA4794">
            <w:t>One More Point Here!</w:t>
          </w:r>
        </w:p>
      </w:docPartBody>
    </w:docPart>
    <w:docPart>
      <w:docPartPr>
        <w:name w:val="86741A9541494F60A7DDF95B52F22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8576B-26B0-424F-A4F9-A00BE168148E}"/>
      </w:docPartPr>
      <w:docPartBody>
        <w:p w:rsidR="00000000" w:rsidRDefault="00C75052" w:rsidP="00C75052">
          <w:pPr>
            <w:pStyle w:val="86741A9541494F60A7DDF95B52F22945"/>
          </w:pPr>
          <w:r w:rsidRPr="00AA4794">
            <w:t>────</w:t>
          </w:r>
        </w:p>
      </w:docPartBody>
    </w:docPart>
    <w:docPart>
      <w:docPartPr>
        <w:name w:val="4A5622204F8E4873B591A7BE82C2F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137D5-AAED-4AF7-BCDA-6EB36A3840E5}"/>
      </w:docPartPr>
      <w:docPartBody>
        <w:p w:rsidR="00000000" w:rsidRDefault="00C75052" w:rsidP="00C75052">
          <w:pPr>
            <w:pStyle w:val="4A5622204F8E4873B591A7BE82C2FB8A"/>
          </w:pPr>
          <w:r w:rsidRPr="00AA4794">
            <w:t>Add More Great Info Here!</w:t>
          </w:r>
        </w:p>
      </w:docPartBody>
    </w:docPart>
    <w:docPart>
      <w:docPartPr>
        <w:name w:val="CC3BB4A45940473892C6373A06EC2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29FF2-5FD8-4D40-A79E-C32C48D0EF9A}"/>
      </w:docPartPr>
      <w:docPartBody>
        <w:p w:rsidR="00000000" w:rsidRDefault="00C75052" w:rsidP="00C75052">
          <w:pPr>
            <w:pStyle w:val="CC3BB4A45940473892C6373A06EC2AD6"/>
          </w:pPr>
          <w:r w:rsidRPr="00AA4794">
            <w:t>────</w:t>
          </w:r>
        </w:p>
      </w:docPartBody>
    </w:docPart>
    <w:docPart>
      <w:docPartPr>
        <w:name w:val="BE236042EE33477E880D1515479DE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22726-70F0-4608-9307-E49E5034E9A4}"/>
      </w:docPartPr>
      <w:docPartBody>
        <w:p w:rsidR="00000000" w:rsidRDefault="00C75052" w:rsidP="00C75052">
          <w:pPr>
            <w:pStyle w:val="BE236042EE33477E880D1515479DEB6E"/>
          </w:pPr>
          <w:r w:rsidRPr="00AA4794">
            <w:t>You Have Room for Another One Here!</w:t>
          </w:r>
        </w:p>
      </w:docPartBody>
    </w:docPart>
    <w:docPart>
      <w:docPartPr>
        <w:name w:val="243C4AA1B71E449E812680E2DA992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1D5ED-CE0F-4B48-9EFA-B9CDB1BE8F6F}"/>
      </w:docPartPr>
      <w:docPartBody>
        <w:p w:rsidR="00000000" w:rsidRDefault="00C75052" w:rsidP="00C75052">
          <w:pPr>
            <w:pStyle w:val="243C4AA1B71E449E812680E2DA992BFA"/>
          </w:pPr>
          <w:r w:rsidRPr="00AA4794">
            <w:t>Company Name</w:t>
          </w:r>
        </w:p>
      </w:docPartBody>
    </w:docPart>
    <w:docPart>
      <w:docPartPr>
        <w:name w:val="F8A2BAC6CED4483D80B0D904ACCF9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B41D0-E6A4-48DE-BC93-5D69030AA6DE}"/>
      </w:docPartPr>
      <w:docPartBody>
        <w:p w:rsidR="00000000" w:rsidRDefault="00C75052" w:rsidP="00C75052">
          <w:pPr>
            <w:pStyle w:val="F8A2BAC6CED4483D80B0D904ACCF993F"/>
          </w:pPr>
          <w:r w:rsidRPr="00AA4794">
            <w:t>Street Address</w:t>
          </w:r>
          <w:r w:rsidRPr="00AA4794">
            <w:br/>
            <w:t>City, ST ZIP Code</w:t>
          </w:r>
        </w:p>
      </w:docPartBody>
    </w:docPart>
    <w:docPart>
      <w:docPartPr>
        <w:name w:val="AEF04462554E40D596BDF97425D14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896CB-768B-4F1A-AD85-28E919851A98}"/>
      </w:docPartPr>
      <w:docPartBody>
        <w:p w:rsidR="00000000" w:rsidRDefault="00C75052" w:rsidP="00C75052">
          <w:pPr>
            <w:pStyle w:val="AEF04462554E40D596BDF97425D140F5"/>
          </w:pPr>
          <w:r w:rsidRPr="00AA4794">
            <w:t>Telephone</w:t>
          </w:r>
        </w:p>
      </w:docPartBody>
    </w:docPart>
    <w:docPart>
      <w:docPartPr>
        <w:name w:val="F652D00308FA4E60874127EA7B7C7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B6DC6-7F1A-42F8-96F2-B5D78336F3AD}"/>
      </w:docPartPr>
      <w:docPartBody>
        <w:p w:rsidR="00000000" w:rsidRDefault="00C75052" w:rsidP="00C75052">
          <w:pPr>
            <w:pStyle w:val="F652D00308FA4E60874127EA7B7C78D1"/>
          </w:pPr>
          <w:r w:rsidRPr="00AA4794">
            <w:t>Web Address</w:t>
          </w:r>
        </w:p>
      </w:docPartBody>
    </w:docPart>
    <w:docPart>
      <w:docPartPr>
        <w:name w:val="6643AE1C21E446B4854856BAD7824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E46B9-2244-433F-A5BB-87EFF033641D}"/>
      </w:docPartPr>
      <w:docPartBody>
        <w:p w:rsidR="00000000" w:rsidRDefault="00C75052" w:rsidP="00C75052">
          <w:pPr>
            <w:pStyle w:val="6643AE1C21E446B4854856BAD78242C7"/>
          </w:pPr>
          <w:r w:rsidRPr="00AA4794">
            <w:t>Dates and Times</w:t>
          </w:r>
        </w:p>
      </w:docPartBody>
    </w:docPart>
    <w:docPart>
      <w:docPartPr>
        <w:name w:val="0F34C5028F26431E81D729D3713B3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EF4B8-0364-403B-846E-9E08CB1AE2C5}"/>
      </w:docPartPr>
      <w:docPartBody>
        <w:p w:rsidR="00000000" w:rsidRDefault="00C75052" w:rsidP="00C75052">
          <w:pPr>
            <w:pStyle w:val="0F34C5028F26431E81D729D3713B3B82"/>
          </w:pPr>
          <w:r w:rsidRPr="00AA4794">
            <w:t>Date</w:t>
          </w:r>
        </w:p>
      </w:docPartBody>
    </w:docPart>
    <w:docPart>
      <w:docPartPr>
        <w:name w:val="74DA13E3C06E4109B4CE6BCD0297E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751C9-54C1-4C4E-9F01-0C9CDF8316DE}"/>
      </w:docPartPr>
      <w:docPartBody>
        <w:p w:rsidR="00000000" w:rsidRDefault="00C75052" w:rsidP="00C75052">
          <w:pPr>
            <w:pStyle w:val="74DA13E3C06E4109B4CE6BCD0297E224"/>
          </w:pPr>
          <w:r w:rsidRPr="00AA4794">
            <w:t>Event</w:t>
          </w:r>
          <w:r w:rsidRPr="00AA4794">
            <w:br/>
            <w:t>Title Here</w:t>
          </w:r>
        </w:p>
      </w:docPartBody>
    </w:docPart>
    <w:docPart>
      <w:docPartPr>
        <w:name w:val="70AD2A9C27D1423DBA0E0EF2DEC0D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60FA3-F0DC-4C10-9D66-72E7B1946BB7}"/>
      </w:docPartPr>
      <w:docPartBody>
        <w:p w:rsidR="00000000" w:rsidRDefault="00C75052" w:rsidP="00C75052">
          <w:pPr>
            <w:pStyle w:val="70AD2A9C27D1423DBA0E0EF2DEC0D9D2"/>
          </w:pPr>
          <w:r w:rsidRPr="00AA4794">
            <w:t>Event Description Heading</w:t>
          </w:r>
        </w:p>
      </w:docPartBody>
    </w:docPart>
    <w:docPart>
      <w:docPartPr>
        <w:name w:val="3EAFF10E633F498BBF524AC672AF8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012B0-5F5D-455D-A802-FF084A98BE89}"/>
      </w:docPartPr>
      <w:docPartBody>
        <w:p w:rsidR="00000000" w:rsidRDefault="00C75052" w:rsidP="00C75052">
          <w:pPr>
            <w:pStyle w:val="3EAFF10E633F498BBF524AC672AF89BF"/>
          </w:pPr>
          <w:r w:rsidRPr="00AA4794">
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</w:r>
        </w:p>
      </w:docPartBody>
    </w:docPart>
    <w:docPart>
      <w:docPartPr>
        <w:name w:val="35926D7C2D4146AA96EF04127B329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7689C-327E-47ED-BFEE-EF3FBAFD540D}"/>
      </w:docPartPr>
      <w:docPartBody>
        <w:p w:rsidR="00000000" w:rsidRDefault="00C75052" w:rsidP="00C75052">
          <w:pPr>
            <w:pStyle w:val="35926D7C2D4146AA96EF04127B329CEB"/>
          </w:pPr>
          <w:r w:rsidRPr="00AA4794">
            <w:t>Add Key Event Info Here!</w:t>
          </w:r>
        </w:p>
      </w:docPartBody>
    </w:docPart>
    <w:docPart>
      <w:docPartPr>
        <w:name w:val="B8939F4F6F39450E8E4AECEC50416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68362-3E0B-4F59-BF39-7A03CED8A7AB}"/>
      </w:docPartPr>
      <w:docPartBody>
        <w:p w:rsidR="00000000" w:rsidRDefault="00C75052" w:rsidP="00C75052">
          <w:pPr>
            <w:pStyle w:val="B8939F4F6F39450E8E4AECEC50416670"/>
          </w:pPr>
          <w:r w:rsidRPr="00AA4794">
            <w:t>────</w:t>
          </w:r>
        </w:p>
      </w:docPartBody>
    </w:docPart>
    <w:docPart>
      <w:docPartPr>
        <w:name w:val="F09E3CF8FB1542D4873FF27717D59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98F8F-6FEF-42DC-B872-6C06E474C34D}"/>
      </w:docPartPr>
      <w:docPartBody>
        <w:p w:rsidR="00000000" w:rsidRDefault="00C75052" w:rsidP="00C75052">
          <w:pPr>
            <w:pStyle w:val="F09E3CF8FB1542D4873FF27717D596C8"/>
          </w:pPr>
          <w:r w:rsidRPr="00AA4794">
            <w:t>Don’t Be Shy—Tell Them Why They Can’t Miss It!</w:t>
          </w:r>
        </w:p>
      </w:docPartBody>
    </w:docPart>
    <w:docPart>
      <w:docPartPr>
        <w:name w:val="884C738481EF4C99A850CACEFDE9B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E0C34-9112-4559-B60F-1FC3A6EC6D8E}"/>
      </w:docPartPr>
      <w:docPartBody>
        <w:p w:rsidR="00000000" w:rsidRDefault="00C75052" w:rsidP="00C75052">
          <w:pPr>
            <w:pStyle w:val="884C738481EF4C99A850CACEFDE9B672"/>
          </w:pPr>
          <w:r w:rsidRPr="00AA4794">
            <w:t>────</w:t>
          </w:r>
        </w:p>
      </w:docPartBody>
    </w:docPart>
    <w:docPart>
      <w:docPartPr>
        <w:name w:val="E1D7B790DBE04E4DB931DD549B6CE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D38BA-03C1-4664-9747-F566504085D4}"/>
      </w:docPartPr>
      <w:docPartBody>
        <w:p w:rsidR="00000000" w:rsidRDefault="00C75052" w:rsidP="00C75052">
          <w:pPr>
            <w:pStyle w:val="E1D7B790DBE04E4DB931DD549B6CE75D"/>
          </w:pPr>
          <w:r w:rsidRPr="00AA4794">
            <w:t>One More Point Here!</w:t>
          </w:r>
        </w:p>
      </w:docPartBody>
    </w:docPart>
    <w:docPart>
      <w:docPartPr>
        <w:name w:val="46E02B43FDB9403091E83561A2E34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682D8-7920-4C4A-A3E1-9296627938A9}"/>
      </w:docPartPr>
      <w:docPartBody>
        <w:p w:rsidR="00000000" w:rsidRDefault="00C75052" w:rsidP="00C75052">
          <w:pPr>
            <w:pStyle w:val="46E02B43FDB9403091E83561A2E348C9"/>
          </w:pPr>
          <w:r w:rsidRPr="00AA4794">
            <w:t>────</w:t>
          </w:r>
        </w:p>
      </w:docPartBody>
    </w:docPart>
    <w:docPart>
      <w:docPartPr>
        <w:name w:val="67B8562EA1BF407D83F6235A69408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FB376-61F6-456B-A97B-DCB8F921A114}"/>
      </w:docPartPr>
      <w:docPartBody>
        <w:p w:rsidR="00000000" w:rsidRDefault="00C75052" w:rsidP="00C75052">
          <w:pPr>
            <w:pStyle w:val="67B8562EA1BF407D83F6235A6940879C"/>
          </w:pPr>
          <w:r w:rsidRPr="00AA4794">
            <w:t>Add More Great Info Here!</w:t>
          </w:r>
        </w:p>
      </w:docPartBody>
    </w:docPart>
    <w:docPart>
      <w:docPartPr>
        <w:name w:val="B96B311DCAE7483B8A3BFB4767D44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CEFE7-1105-44BD-BE8F-A9CD5F4C682A}"/>
      </w:docPartPr>
      <w:docPartBody>
        <w:p w:rsidR="00000000" w:rsidRDefault="00C75052" w:rsidP="00C75052">
          <w:pPr>
            <w:pStyle w:val="B96B311DCAE7483B8A3BFB4767D44704"/>
          </w:pPr>
          <w:r w:rsidRPr="00AA4794">
            <w:t>────</w:t>
          </w:r>
        </w:p>
      </w:docPartBody>
    </w:docPart>
    <w:docPart>
      <w:docPartPr>
        <w:name w:val="09A8FF380ABB4220804608A753B42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28E6A-4FF0-42AF-A3AD-22D2CE3581F8}"/>
      </w:docPartPr>
      <w:docPartBody>
        <w:p w:rsidR="00000000" w:rsidRDefault="00C75052" w:rsidP="00C75052">
          <w:pPr>
            <w:pStyle w:val="09A8FF380ABB4220804608A753B423BF"/>
          </w:pPr>
          <w:r w:rsidRPr="00AA4794">
            <w:t>You Have Room for Another One Here!</w:t>
          </w:r>
        </w:p>
      </w:docPartBody>
    </w:docPart>
    <w:docPart>
      <w:docPartPr>
        <w:name w:val="509ECFB034054E4BA1A62EC06876B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EDE4F-E5E8-4555-9350-6DA093FE6852}"/>
      </w:docPartPr>
      <w:docPartBody>
        <w:p w:rsidR="00000000" w:rsidRDefault="00C75052" w:rsidP="00C75052">
          <w:pPr>
            <w:pStyle w:val="509ECFB034054E4BA1A62EC06876B18D"/>
          </w:pPr>
          <w:r w:rsidRPr="00AA4794">
            <w:t>Company Name</w:t>
          </w:r>
        </w:p>
      </w:docPartBody>
    </w:docPart>
    <w:docPart>
      <w:docPartPr>
        <w:name w:val="80EB8E3FDAB44A1E9623C3F26ACC9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1EA73-DB5B-4B43-AB74-9ED4676ED69A}"/>
      </w:docPartPr>
      <w:docPartBody>
        <w:p w:rsidR="00000000" w:rsidRDefault="00C75052" w:rsidP="00C75052">
          <w:pPr>
            <w:pStyle w:val="80EB8E3FDAB44A1E9623C3F26ACC9127"/>
          </w:pPr>
          <w:r w:rsidRPr="00AA4794">
            <w:t>Street Address</w:t>
          </w:r>
          <w:r w:rsidRPr="00AA4794">
            <w:br/>
            <w:t>City, ST ZIP Code</w:t>
          </w:r>
        </w:p>
      </w:docPartBody>
    </w:docPart>
    <w:docPart>
      <w:docPartPr>
        <w:name w:val="852E4D394E454EF285ED405FAF6EA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F949A-7A5F-4B12-A176-7A8D9C1B5E45}"/>
      </w:docPartPr>
      <w:docPartBody>
        <w:p w:rsidR="00000000" w:rsidRDefault="00C75052" w:rsidP="00C75052">
          <w:pPr>
            <w:pStyle w:val="852E4D394E454EF285ED405FAF6EA715"/>
          </w:pPr>
          <w:r w:rsidRPr="00AA4794">
            <w:t>Telephone</w:t>
          </w:r>
        </w:p>
      </w:docPartBody>
    </w:docPart>
    <w:docPart>
      <w:docPartPr>
        <w:name w:val="7D5B6368B73340A9921B4C201C534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730DB-BFD3-490F-BF35-12CADED17CDE}"/>
      </w:docPartPr>
      <w:docPartBody>
        <w:p w:rsidR="00000000" w:rsidRDefault="00C75052" w:rsidP="00C75052">
          <w:pPr>
            <w:pStyle w:val="7D5B6368B73340A9921B4C201C534841"/>
          </w:pPr>
          <w:r w:rsidRPr="00AA4794">
            <w:t>Web Address</w:t>
          </w:r>
        </w:p>
      </w:docPartBody>
    </w:docPart>
    <w:docPart>
      <w:docPartPr>
        <w:name w:val="0EFBDE986FA84937B0119E7705B3D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A0239-F41F-4917-BF37-2D9F70050828}"/>
      </w:docPartPr>
      <w:docPartBody>
        <w:p w:rsidR="00000000" w:rsidRDefault="00C75052" w:rsidP="00C75052">
          <w:pPr>
            <w:pStyle w:val="0EFBDE986FA84937B0119E7705B3DA48"/>
          </w:pPr>
          <w:r w:rsidRPr="00AA4794">
            <w:t>Dates and Times</w:t>
          </w:r>
        </w:p>
      </w:docPartBody>
    </w:docPart>
    <w:docPart>
      <w:docPartPr>
        <w:name w:val="C799BCFB54A842A6B36CC97519936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4464D-23CD-4595-B1C7-BB5DB9BAD38A}"/>
      </w:docPartPr>
      <w:docPartBody>
        <w:p w:rsidR="00000000" w:rsidRDefault="00C75052" w:rsidP="00C75052">
          <w:pPr>
            <w:pStyle w:val="C799BCFB54A842A6B36CC9751993642A"/>
          </w:pPr>
          <w:r w:rsidRPr="00AA4794">
            <w:t>Date</w:t>
          </w:r>
        </w:p>
      </w:docPartBody>
    </w:docPart>
    <w:docPart>
      <w:docPartPr>
        <w:name w:val="4C91E6CE28C74FE2B1D40FFF0BCF2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7E26B-2895-44BB-8E72-1211A830324E}"/>
      </w:docPartPr>
      <w:docPartBody>
        <w:p w:rsidR="00000000" w:rsidRDefault="00C75052" w:rsidP="00C75052">
          <w:pPr>
            <w:pStyle w:val="4C91E6CE28C74FE2B1D40FFF0BCF2E4B"/>
          </w:pPr>
          <w:r w:rsidRPr="00AA4794">
            <w:t>Event</w:t>
          </w:r>
          <w:r w:rsidRPr="00AA4794">
            <w:br/>
            <w:t>Title Here</w:t>
          </w:r>
        </w:p>
      </w:docPartBody>
    </w:docPart>
    <w:docPart>
      <w:docPartPr>
        <w:name w:val="DBDAEE73CDFA4AE189FBF718870D9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8C924-4C31-4D04-A957-829C3B0AC162}"/>
      </w:docPartPr>
      <w:docPartBody>
        <w:p w:rsidR="00000000" w:rsidRDefault="00C75052" w:rsidP="00C75052">
          <w:pPr>
            <w:pStyle w:val="DBDAEE73CDFA4AE189FBF718870D9CC4"/>
          </w:pPr>
          <w:r w:rsidRPr="00AA4794">
            <w:t>Event Description Heading</w:t>
          </w:r>
        </w:p>
      </w:docPartBody>
    </w:docPart>
    <w:docPart>
      <w:docPartPr>
        <w:name w:val="9DAFC7B9222E4415B99153D757B80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CF4CE-186B-4159-B3A6-8EE410A47567}"/>
      </w:docPartPr>
      <w:docPartBody>
        <w:p w:rsidR="00000000" w:rsidRDefault="00C75052" w:rsidP="00C75052">
          <w:pPr>
            <w:pStyle w:val="9DAFC7B9222E4415B99153D757B80736"/>
          </w:pPr>
          <w:r w:rsidRPr="00AA4794">
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</w:r>
        </w:p>
      </w:docPartBody>
    </w:docPart>
    <w:docPart>
      <w:docPartPr>
        <w:name w:val="EB7510345F324D86B32BE8B0C472D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42A19-9530-4A89-89FA-8522FFCC8FE5}"/>
      </w:docPartPr>
      <w:docPartBody>
        <w:p w:rsidR="00000000" w:rsidRDefault="00C75052" w:rsidP="00C75052">
          <w:pPr>
            <w:pStyle w:val="EB7510345F324D86B32BE8B0C472D38F"/>
          </w:pPr>
          <w:r w:rsidRPr="00AA4794">
            <w:t>Add Key Event Info Here!</w:t>
          </w:r>
        </w:p>
      </w:docPartBody>
    </w:docPart>
    <w:docPart>
      <w:docPartPr>
        <w:name w:val="6A96A321EBEE499B839AEE609E164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B42E1-EEF0-40FC-93C1-CBD57D3D114E}"/>
      </w:docPartPr>
      <w:docPartBody>
        <w:p w:rsidR="00000000" w:rsidRDefault="00C75052" w:rsidP="00C75052">
          <w:pPr>
            <w:pStyle w:val="6A96A321EBEE499B839AEE609E1649FF"/>
          </w:pPr>
          <w:r w:rsidRPr="00AA4794">
            <w:t>────</w:t>
          </w:r>
        </w:p>
      </w:docPartBody>
    </w:docPart>
    <w:docPart>
      <w:docPartPr>
        <w:name w:val="BF2DF16EA46A49739DBB4300F0296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E0163-4629-441F-9986-065FDDD3BF2D}"/>
      </w:docPartPr>
      <w:docPartBody>
        <w:p w:rsidR="00000000" w:rsidRDefault="00C75052" w:rsidP="00C75052">
          <w:pPr>
            <w:pStyle w:val="BF2DF16EA46A49739DBB4300F0296D0D"/>
          </w:pPr>
          <w:r w:rsidRPr="00AA4794">
            <w:t>Don’t Be Shy—Tell Them Why They Can’t Miss It!</w:t>
          </w:r>
        </w:p>
      </w:docPartBody>
    </w:docPart>
    <w:docPart>
      <w:docPartPr>
        <w:name w:val="6E4BA2985AA64142B759C1AEFE833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56969-77B3-4DBD-AACB-704147A649DC}"/>
      </w:docPartPr>
      <w:docPartBody>
        <w:p w:rsidR="00000000" w:rsidRDefault="00C75052" w:rsidP="00C75052">
          <w:pPr>
            <w:pStyle w:val="6E4BA2985AA64142B759C1AEFE8331DE"/>
          </w:pPr>
          <w:r w:rsidRPr="00AA4794">
            <w:t>────</w:t>
          </w:r>
        </w:p>
      </w:docPartBody>
    </w:docPart>
    <w:docPart>
      <w:docPartPr>
        <w:name w:val="EFE59C50AA5846D6BEB7C3C407847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FD4E2-1F79-416D-AB28-68AAE95ABCA8}"/>
      </w:docPartPr>
      <w:docPartBody>
        <w:p w:rsidR="00000000" w:rsidRDefault="00C75052" w:rsidP="00C75052">
          <w:pPr>
            <w:pStyle w:val="EFE59C50AA5846D6BEB7C3C4078479D7"/>
          </w:pPr>
          <w:r w:rsidRPr="00AA4794">
            <w:t>One More Point Here!</w:t>
          </w:r>
        </w:p>
      </w:docPartBody>
    </w:docPart>
    <w:docPart>
      <w:docPartPr>
        <w:name w:val="66442AE4A2F5416BBC0A07774AA32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7DDAD-78B2-40D8-A14E-F01C880920CB}"/>
      </w:docPartPr>
      <w:docPartBody>
        <w:p w:rsidR="00000000" w:rsidRDefault="00C75052" w:rsidP="00C75052">
          <w:pPr>
            <w:pStyle w:val="66442AE4A2F5416BBC0A07774AA3291A"/>
          </w:pPr>
          <w:r w:rsidRPr="00AA4794">
            <w:t>────</w:t>
          </w:r>
        </w:p>
      </w:docPartBody>
    </w:docPart>
    <w:docPart>
      <w:docPartPr>
        <w:name w:val="E6FC2971BC2D4F77BDDCE05152766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4FB8E-CCF7-4BC6-B01D-5DAEBD6E106D}"/>
      </w:docPartPr>
      <w:docPartBody>
        <w:p w:rsidR="00000000" w:rsidRDefault="00C75052" w:rsidP="00C75052">
          <w:pPr>
            <w:pStyle w:val="E6FC2971BC2D4F77BDDCE05152766DB3"/>
          </w:pPr>
          <w:r w:rsidRPr="00AA4794">
            <w:t>Add More Great Info Here!</w:t>
          </w:r>
        </w:p>
      </w:docPartBody>
    </w:docPart>
    <w:docPart>
      <w:docPartPr>
        <w:name w:val="198463DB959D4FE7A800E2016B89A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DD8A5-75E9-448D-B2F9-661E6E971B1A}"/>
      </w:docPartPr>
      <w:docPartBody>
        <w:p w:rsidR="00000000" w:rsidRDefault="00C75052" w:rsidP="00C75052">
          <w:pPr>
            <w:pStyle w:val="198463DB959D4FE7A800E2016B89A4F2"/>
          </w:pPr>
          <w:r w:rsidRPr="00AA4794">
            <w:t>────</w:t>
          </w:r>
        </w:p>
      </w:docPartBody>
    </w:docPart>
    <w:docPart>
      <w:docPartPr>
        <w:name w:val="376FDC9D759D4258BE634C6BCEE59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C968A-0536-47FE-AB7F-DB2FF351E723}"/>
      </w:docPartPr>
      <w:docPartBody>
        <w:p w:rsidR="00000000" w:rsidRDefault="00C75052" w:rsidP="00C75052">
          <w:pPr>
            <w:pStyle w:val="376FDC9D759D4258BE634C6BCEE59985"/>
          </w:pPr>
          <w:r w:rsidRPr="00AA4794">
            <w:t>You Have Room for Another One Here!</w:t>
          </w:r>
        </w:p>
      </w:docPartBody>
    </w:docPart>
    <w:docPart>
      <w:docPartPr>
        <w:name w:val="7605C5D7EA26496FBB27EF4D34A54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3BF7B-313D-40A2-9664-1A9A0D774061}"/>
      </w:docPartPr>
      <w:docPartBody>
        <w:p w:rsidR="00000000" w:rsidRDefault="00C75052" w:rsidP="00C75052">
          <w:pPr>
            <w:pStyle w:val="7605C5D7EA26496FBB27EF4D34A5441B"/>
          </w:pPr>
          <w:r w:rsidRPr="00AA4794">
            <w:t>Company Name</w:t>
          </w:r>
        </w:p>
      </w:docPartBody>
    </w:docPart>
    <w:docPart>
      <w:docPartPr>
        <w:name w:val="991D2F49FE604A6797AA6D1902344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396E3-62B5-4DB2-8FD6-46C69FADE5A6}"/>
      </w:docPartPr>
      <w:docPartBody>
        <w:p w:rsidR="00000000" w:rsidRDefault="00C75052" w:rsidP="00C75052">
          <w:pPr>
            <w:pStyle w:val="991D2F49FE604A6797AA6D1902344C56"/>
          </w:pPr>
          <w:r w:rsidRPr="00AA4794">
            <w:t>Street Address</w:t>
          </w:r>
          <w:r w:rsidRPr="00AA4794">
            <w:br/>
            <w:t>City, ST ZIP Code</w:t>
          </w:r>
        </w:p>
      </w:docPartBody>
    </w:docPart>
    <w:docPart>
      <w:docPartPr>
        <w:name w:val="573E6CF8288248F09A912946D5315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4F7E1-648B-4942-AB7C-957E77225644}"/>
      </w:docPartPr>
      <w:docPartBody>
        <w:p w:rsidR="00000000" w:rsidRDefault="00C75052" w:rsidP="00C75052">
          <w:pPr>
            <w:pStyle w:val="573E6CF8288248F09A912946D531545A"/>
          </w:pPr>
          <w:r w:rsidRPr="00AA4794">
            <w:t>Telephone</w:t>
          </w:r>
        </w:p>
      </w:docPartBody>
    </w:docPart>
    <w:docPart>
      <w:docPartPr>
        <w:name w:val="0EBDA6BB26FE4BADB04598EA1114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8F30F-937B-4E8F-8A5A-1037F4DC21E1}"/>
      </w:docPartPr>
      <w:docPartBody>
        <w:p w:rsidR="00000000" w:rsidRDefault="00C75052" w:rsidP="00C75052">
          <w:pPr>
            <w:pStyle w:val="0EBDA6BB26FE4BADB04598EA1114478D"/>
          </w:pPr>
          <w:r w:rsidRPr="00AA4794">
            <w:t>Web Address</w:t>
          </w:r>
        </w:p>
      </w:docPartBody>
    </w:docPart>
    <w:docPart>
      <w:docPartPr>
        <w:name w:val="C497A080186D4D3C909CFB23E9424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D860A-6398-42C9-ACD8-4E6AA48CC7B0}"/>
      </w:docPartPr>
      <w:docPartBody>
        <w:p w:rsidR="00000000" w:rsidRDefault="00C75052" w:rsidP="00C75052">
          <w:pPr>
            <w:pStyle w:val="C497A080186D4D3C909CFB23E94243CE"/>
          </w:pPr>
          <w:r w:rsidRPr="00AA4794">
            <w:t>Dates and Times</w:t>
          </w:r>
        </w:p>
      </w:docPartBody>
    </w:docPart>
    <w:docPart>
      <w:docPartPr>
        <w:name w:val="4999235826D14AABBB61C620DE0D3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A9555-FD9E-4DC2-A7E8-4FD9A1435E15}"/>
      </w:docPartPr>
      <w:docPartBody>
        <w:p w:rsidR="00000000" w:rsidRDefault="00C75052" w:rsidP="00C75052">
          <w:pPr>
            <w:pStyle w:val="4999235826D14AABBB61C620DE0D31A9"/>
          </w:pPr>
          <w:r w:rsidRPr="00AA4794">
            <w:t>Date</w:t>
          </w:r>
        </w:p>
      </w:docPartBody>
    </w:docPart>
    <w:docPart>
      <w:docPartPr>
        <w:name w:val="EDA03E2C815F48E2917C65060041F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49F43-DBE6-4B77-9570-FA9DA84E8F09}"/>
      </w:docPartPr>
      <w:docPartBody>
        <w:p w:rsidR="00000000" w:rsidRDefault="00C75052" w:rsidP="00C75052">
          <w:pPr>
            <w:pStyle w:val="EDA03E2C815F48E2917C65060041FE94"/>
          </w:pPr>
          <w:r w:rsidRPr="00AA4794">
            <w:t>Event</w:t>
          </w:r>
          <w:r w:rsidRPr="00AA4794">
            <w:br/>
            <w:t>Title Here</w:t>
          </w:r>
        </w:p>
      </w:docPartBody>
    </w:docPart>
    <w:docPart>
      <w:docPartPr>
        <w:name w:val="E459DF1702EF4B72AB4EE6349DB9E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AEAD5-16F4-4891-B4AB-35B7524570EB}"/>
      </w:docPartPr>
      <w:docPartBody>
        <w:p w:rsidR="00000000" w:rsidRDefault="00C75052" w:rsidP="00C75052">
          <w:pPr>
            <w:pStyle w:val="E459DF1702EF4B72AB4EE6349DB9E384"/>
          </w:pPr>
          <w:r w:rsidRPr="00AA4794">
            <w:t>Event Description Heading</w:t>
          </w:r>
        </w:p>
      </w:docPartBody>
    </w:docPart>
    <w:docPart>
      <w:docPartPr>
        <w:name w:val="23133C5055AD4348B904A15F0CCCE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9794B-F28C-490F-A1F6-D3848E556525}"/>
      </w:docPartPr>
      <w:docPartBody>
        <w:p w:rsidR="00000000" w:rsidRDefault="00C75052" w:rsidP="00C75052">
          <w:pPr>
            <w:pStyle w:val="23133C5055AD4348B904A15F0CCCE70E"/>
          </w:pPr>
          <w:r w:rsidRPr="00AA4794">
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</w:r>
        </w:p>
      </w:docPartBody>
    </w:docPart>
    <w:docPart>
      <w:docPartPr>
        <w:name w:val="48580A1091554F01B53D7935584B7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2C597-D13B-4C91-8853-910EE6614546}"/>
      </w:docPartPr>
      <w:docPartBody>
        <w:p w:rsidR="00000000" w:rsidRDefault="00C75052" w:rsidP="00C75052">
          <w:pPr>
            <w:pStyle w:val="48580A1091554F01B53D7935584B7BE2"/>
          </w:pPr>
          <w:r w:rsidRPr="00AA4794">
            <w:t>Add Key Event Info Here!</w:t>
          </w:r>
        </w:p>
      </w:docPartBody>
    </w:docPart>
    <w:docPart>
      <w:docPartPr>
        <w:name w:val="AD2AF39E28484495936958CF47E84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7A6FD-CC5C-4C24-BF95-44297BE6D8A3}"/>
      </w:docPartPr>
      <w:docPartBody>
        <w:p w:rsidR="00000000" w:rsidRDefault="00C75052" w:rsidP="00C75052">
          <w:pPr>
            <w:pStyle w:val="AD2AF39E28484495936958CF47E84FDB"/>
          </w:pPr>
          <w:r w:rsidRPr="00AA4794">
            <w:t>────</w:t>
          </w:r>
        </w:p>
      </w:docPartBody>
    </w:docPart>
    <w:docPart>
      <w:docPartPr>
        <w:name w:val="3231BEF5F5DC4057B3C46341ECA45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E40C0-5B26-4DAD-AA4C-41A9D3DA1448}"/>
      </w:docPartPr>
      <w:docPartBody>
        <w:p w:rsidR="00000000" w:rsidRDefault="00C75052" w:rsidP="00C75052">
          <w:pPr>
            <w:pStyle w:val="3231BEF5F5DC4057B3C46341ECA45E32"/>
          </w:pPr>
          <w:r w:rsidRPr="00AA4794">
            <w:t>Don’t Be Shy—Tell Them Why They Can’t Miss It!</w:t>
          </w:r>
        </w:p>
      </w:docPartBody>
    </w:docPart>
    <w:docPart>
      <w:docPartPr>
        <w:name w:val="0FB75D10B45942E39FF4EE65956B7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4724E-BF88-4C41-83AF-DF303E38BB5B}"/>
      </w:docPartPr>
      <w:docPartBody>
        <w:p w:rsidR="00000000" w:rsidRDefault="00C75052" w:rsidP="00C75052">
          <w:pPr>
            <w:pStyle w:val="0FB75D10B45942E39FF4EE65956B74DC"/>
          </w:pPr>
          <w:r w:rsidRPr="00AA4794">
            <w:t>────</w:t>
          </w:r>
        </w:p>
      </w:docPartBody>
    </w:docPart>
    <w:docPart>
      <w:docPartPr>
        <w:name w:val="B25235E3947F482D8FA86D4395E16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BAE6A-9877-439B-B81F-A8F3F7ADBE1E}"/>
      </w:docPartPr>
      <w:docPartBody>
        <w:p w:rsidR="00000000" w:rsidRDefault="00C75052" w:rsidP="00C75052">
          <w:pPr>
            <w:pStyle w:val="B25235E3947F482D8FA86D4395E16589"/>
          </w:pPr>
          <w:r w:rsidRPr="00AA4794">
            <w:t>One More Point Here!</w:t>
          </w:r>
        </w:p>
      </w:docPartBody>
    </w:docPart>
    <w:docPart>
      <w:docPartPr>
        <w:name w:val="C7987D33859A46D985198E8B21A16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1E75F-AF6D-4A69-9CCA-E96F18C8D754}"/>
      </w:docPartPr>
      <w:docPartBody>
        <w:p w:rsidR="00000000" w:rsidRDefault="00C75052" w:rsidP="00C75052">
          <w:pPr>
            <w:pStyle w:val="C7987D33859A46D985198E8B21A16C9E"/>
          </w:pPr>
          <w:r w:rsidRPr="00AA4794">
            <w:t>────</w:t>
          </w:r>
        </w:p>
      </w:docPartBody>
    </w:docPart>
    <w:docPart>
      <w:docPartPr>
        <w:name w:val="DCC0D4A679324E2188BEE4FB85E2B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9BF7E-AB56-4811-ADB2-CACE0BA45737}"/>
      </w:docPartPr>
      <w:docPartBody>
        <w:p w:rsidR="00000000" w:rsidRDefault="00C75052" w:rsidP="00C75052">
          <w:pPr>
            <w:pStyle w:val="DCC0D4A679324E2188BEE4FB85E2B1A4"/>
          </w:pPr>
          <w:r w:rsidRPr="00AA4794">
            <w:t>Add More Great Info Here!</w:t>
          </w:r>
        </w:p>
      </w:docPartBody>
    </w:docPart>
    <w:docPart>
      <w:docPartPr>
        <w:name w:val="5D6ABE43524B4A908DDCA9ACCA1A3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C70DC-CC94-4CA5-A4BA-026F6DF7F2FC}"/>
      </w:docPartPr>
      <w:docPartBody>
        <w:p w:rsidR="00000000" w:rsidRDefault="00C75052" w:rsidP="00C75052">
          <w:pPr>
            <w:pStyle w:val="5D6ABE43524B4A908DDCA9ACCA1A3BCC"/>
          </w:pPr>
          <w:r w:rsidRPr="00AA4794">
            <w:t>────</w:t>
          </w:r>
        </w:p>
      </w:docPartBody>
    </w:docPart>
    <w:docPart>
      <w:docPartPr>
        <w:name w:val="D49F81E8FCB346BA9DD1842665261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73838-6CF0-4A82-B482-D75C8B189863}"/>
      </w:docPartPr>
      <w:docPartBody>
        <w:p w:rsidR="00000000" w:rsidRDefault="00C75052" w:rsidP="00C75052">
          <w:pPr>
            <w:pStyle w:val="D49F81E8FCB346BA9DD1842665261254"/>
          </w:pPr>
          <w:r w:rsidRPr="00AA4794">
            <w:t>You Have Room for Another One Here!</w:t>
          </w:r>
        </w:p>
      </w:docPartBody>
    </w:docPart>
    <w:docPart>
      <w:docPartPr>
        <w:name w:val="85DCFB5ECEA74A5093DB6181D07B8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D05A5-7FA8-4C85-8DEC-3DAD5F1C8C4A}"/>
      </w:docPartPr>
      <w:docPartBody>
        <w:p w:rsidR="00000000" w:rsidRDefault="00C75052" w:rsidP="00C75052">
          <w:pPr>
            <w:pStyle w:val="85DCFB5ECEA74A5093DB6181D07B8CEB"/>
          </w:pPr>
          <w:r w:rsidRPr="00AA4794">
            <w:t>Company Name</w:t>
          </w:r>
        </w:p>
      </w:docPartBody>
    </w:docPart>
    <w:docPart>
      <w:docPartPr>
        <w:name w:val="9EBAE8895D844A18A9EC0B6E7D49B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E9279-E988-49D5-BA93-5B0948005947}"/>
      </w:docPartPr>
      <w:docPartBody>
        <w:p w:rsidR="00000000" w:rsidRDefault="00C75052" w:rsidP="00C75052">
          <w:pPr>
            <w:pStyle w:val="9EBAE8895D844A18A9EC0B6E7D49B278"/>
          </w:pPr>
          <w:r w:rsidRPr="00AA4794">
            <w:t>Street Address</w:t>
          </w:r>
          <w:r w:rsidRPr="00AA4794">
            <w:br/>
            <w:t>City, ST ZIP Code</w:t>
          </w:r>
        </w:p>
      </w:docPartBody>
    </w:docPart>
    <w:docPart>
      <w:docPartPr>
        <w:name w:val="5976B604FA174892B0C57FF54D9E6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2E085-AA52-4452-9BD6-6C2B77EAFEC4}"/>
      </w:docPartPr>
      <w:docPartBody>
        <w:p w:rsidR="00000000" w:rsidRDefault="00C75052" w:rsidP="00C75052">
          <w:pPr>
            <w:pStyle w:val="5976B604FA174892B0C57FF54D9E6BCA"/>
          </w:pPr>
          <w:r w:rsidRPr="00AA4794">
            <w:t>Telephone</w:t>
          </w:r>
        </w:p>
      </w:docPartBody>
    </w:docPart>
    <w:docPart>
      <w:docPartPr>
        <w:name w:val="24ECAE5292954EBEA39FF0D120F61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43A1E-A98B-4CC0-BC20-73594F75EFC1}"/>
      </w:docPartPr>
      <w:docPartBody>
        <w:p w:rsidR="00000000" w:rsidRDefault="00C75052" w:rsidP="00C75052">
          <w:pPr>
            <w:pStyle w:val="24ECAE5292954EBEA39FF0D120F6142B"/>
          </w:pPr>
          <w:r w:rsidRPr="00AA4794">
            <w:t>Web Address</w:t>
          </w:r>
        </w:p>
      </w:docPartBody>
    </w:docPart>
    <w:docPart>
      <w:docPartPr>
        <w:name w:val="FEAACC1985AF42C882C4EC5DF06E7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8ADB3-D558-4F2C-A0DA-15FC5B71D538}"/>
      </w:docPartPr>
      <w:docPartBody>
        <w:p w:rsidR="00000000" w:rsidRDefault="00C75052" w:rsidP="00C75052">
          <w:pPr>
            <w:pStyle w:val="FEAACC1985AF42C882C4EC5DF06E78D3"/>
          </w:pPr>
          <w:r w:rsidRPr="00AA4794">
            <w:t>Dates and Times</w:t>
          </w:r>
        </w:p>
      </w:docPartBody>
    </w:docPart>
    <w:docPart>
      <w:docPartPr>
        <w:name w:val="851B206DD1894E78BD9B9F35E531C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38671-2098-438A-9945-218EB962598E}"/>
      </w:docPartPr>
      <w:docPartBody>
        <w:p w:rsidR="00000000" w:rsidRDefault="00C75052" w:rsidP="00C75052">
          <w:pPr>
            <w:pStyle w:val="851B206DD1894E78BD9B9F35E531CF93"/>
          </w:pPr>
          <w:r w:rsidRPr="00AA4794">
            <w:t>Date</w:t>
          </w:r>
        </w:p>
      </w:docPartBody>
    </w:docPart>
    <w:docPart>
      <w:docPartPr>
        <w:name w:val="D45117C51DAD48128F012D5A19F6C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41F76-5809-4A1C-B23E-8F17DE8230F6}"/>
      </w:docPartPr>
      <w:docPartBody>
        <w:p w:rsidR="00000000" w:rsidRDefault="00C75052" w:rsidP="00C75052">
          <w:pPr>
            <w:pStyle w:val="D45117C51DAD48128F012D5A19F6C287"/>
          </w:pPr>
          <w:r w:rsidRPr="00AA4794">
            <w:t>Event</w:t>
          </w:r>
          <w:r w:rsidRPr="00AA4794">
            <w:br/>
            <w:t>Title Here</w:t>
          </w:r>
        </w:p>
      </w:docPartBody>
    </w:docPart>
    <w:docPart>
      <w:docPartPr>
        <w:name w:val="79C2BC83A12641469CA4216399F6D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92E07-0890-422B-BD7E-D3466DE194F7}"/>
      </w:docPartPr>
      <w:docPartBody>
        <w:p w:rsidR="00000000" w:rsidRDefault="00C75052" w:rsidP="00C75052">
          <w:pPr>
            <w:pStyle w:val="79C2BC83A12641469CA4216399F6D587"/>
          </w:pPr>
          <w:r w:rsidRPr="00AA4794">
            <w:t>Event Description Heading</w:t>
          </w:r>
        </w:p>
      </w:docPartBody>
    </w:docPart>
    <w:docPart>
      <w:docPartPr>
        <w:name w:val="12ABB882198B45CBAFFC6D159CB3C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6FB94-F1BB-438F-87DC-DC19C136F267}"/>
      </w:docPartPr>
      <w:docPartBody>
        <w:p w:rsidR="00000000" w:rsidRDefault="00C75052" w:rsidP="00C75052">
          <w:pPr>
            <w:pStyle w:val="12ABB882198B45CBAFFC6D159CB3C761"/>
          </w:pPr>
          <w:r w:rsidRPr="00AA4794">
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</w:r>
        </w:p>
      </w:docPartBody>
    </w:docPart>
    <w:docPart>
      <w:docPartPr>
        <w:name w:val="80A81B1D8DE7496C834FCDB29E216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35D05-B5EC-415A-AA68-118ADBC3109E}"/>
      </w:docPartPr>
      <w:docPartBody>
        <w:p w:rsidR="00000000" w:rsidRDefault="00C75052" w:rsidP="00C75052">
          <w:pPr>
            <w:pStyle w:val="80A81B1D8DE7496C834FCDB29E21605C"/>
          </w:pPr>
          <w:r w:rsidRPr="00AA4794">
            <w:t>Add Key Event Info Here!</w:t>
          </w:r>
        </w:p>
      </w:docPartBody>
    </w:docPart>
    <w:docPart>
      <w:docPartPr>
        <w:name w:val="A8D5FB94AF814C8FBC80792BE4633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4BE6E-48AC-420C-9F3E-E11B07E28920}"/>
      </w:docPartPr>
      <w:docPartBody>
        <w:p w:rsidR="00000000" w:rsidRDefault="00C75052" w:rsidP="00C75052">
          <w:pPr>
            <w:pStyle w:val="A8D5FB94AF814C8FBC80792BE4633CB9"/>
          </w:pPr>
          <w:r w:rsidRPr="00AA4794">
            <w:t>────</w:t>
          </w:r>
        </w:p>
      </w:docPartBody>
    </w:docPart>
    <w:docPart>
      <w:docPartPr>
        <w:name w:val="8538BF12983341BC8D25550A4CF8D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FF81E-0333-43C5-8601-45863F098848}"/>
      </w:docPartPr>
      <w:docPartBody>
        <w:p w:rsidR="00000000" w:rsidRDefault="00C75052" w:rsidP="00C75052">
          <w:pPr>
            <w:pStyle w:val="8538BF12983341BC8D25550A4CF8D7B6"/>
          </w:pPr>
          <w:r w:rsidRPr="00AA4794">
            <w:t>Don’t Be Shy—Tell Them Why They Can’t Miss It!</w:t>
          </w:r>
        </w:p>
      </w:docPartBody>
    </w:docPart>
    <w:docPart>
      <w:docPartPr>
        <w:name w:val="CFA95EB86ACF4C219B8BAC4AF30DF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EBD0E-3646-4F44-BE6E-82414B51CE6C}"/>
      </w:docPartPr>
      <w:docPartBody>
        <w:p w:rsidR="00000000" w:rsidRDefault="00C75052" w:rsidP="00C75052">
          <w:pPr>
            <w:pStyle w:val="CFA95EB86ACF4C219B8BAC4AF30DF936"/>
          </w:pPr>
          <w:r w:rsidRPr="00AA4794">
            <w:t>────</w:t>
          </w:r>
        </w:p>
      </w:docPartBody>
    </w:docPart>
    <w:docPart>
      <w:docPartPr>
        <w:name w:val="734B2E303E1D4772AA1296DA4F1ED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EBDE8-1C98-452C-A4C7-0E0601221C78}"/>
      </w:docPartPr>
      <w:docPartBody>
        <w:p w:rsidR="00000000" w:rsidRDefault="00C75052" w:rsidP="00C75052">
          <w:pPr>
            <w:pStyle w:val="734B2E303E1D4772AA1296DA4F1EDAE6"/>
          </w:pPr>
          <w:r w:rsidRPr="00AA4794">
            <w:t>One More Point Here!</w:t>
          </w:r>
        </w:p>
      </w:docPartBody>
    </w:docPart>
    <w:docPart>
      <w:docPartPr>
        <w:name w:val="870A440FA7D141B7A195CABE72A3A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45E48-7004-44F9-9C94-D81249B644A4}"/>
      </w:docPartPr>
      <w:docPartBody>
        <w:p w:rsidR="00000000" w:rsidRDefault="00C75052" w:rsidP="00C75052">
          <w:pPr>
            <w:pStyle w:val="870A440FA7D141B7A195CABE72A3A5C0"/>
          </w:pPr>
          <w:r w:rsidRPr="00AA4794">
            <w:t>────</w:t>
          </w:r>
        </w:p>
      </w:docPartBody>
    </w:docPart>
    <w:docPart>
      <w:docPartPr>
        <w:name w:val="13C6E116FDEE4D839E4D508B05C56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BFCDD-2314-4D52-85DA-7AEC4A564092}"/>
      </w:docPartPr>
      <w:docPartBody>
        <w:p w:rsidR="00000000" w:rsidRDefault="00C75052" w:rsidP="00C75052">
          <w:pPr>
            <w:pStyle w:val="13C6E116FDEE4D839E4D508B05C56964"/>
          </w:pPr>
          <w:r w:rsidRPr="00AA4794">
            <w:t>Add More Great Info Here!</w:t>
          </w:r>
        </w:p>
      </w:docPartBody>
    </w:docPart>
    <w:docPart>
      <w:docPartPr>
        <w:name w:val="96BEDD9FC59942C6B21AB6C8B8195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FCBBA-DEEE-4918-8256-41C4CF6F3549}"/>
      </w:docPartPr>
      <w:docPartBody>
        <w:p w:rsidR="00000000" w:rsidRDefault="00C75052" w:rsidP="00C75052">
          <w:pPr>
            <w:pStyle w:val="96BEDD9FC59942C6B21AB6C8B8195EDF"/>
          </w:pPr>
          <w:r w:rsidRPr="00AA4794">
            <w:t>────</w:t>
          </w:r>
        </w:p>
      </w:docPartBody>
    </w:docPart>
    <w:docPart>
      <w:docPartPr>
        <w:name w:val="E7D226420C6648D1A76EFFCFEF017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2C03C-CE18-446E-8525-12462F4256D4}"/>
      </w:docPartPr>
      <w:docPartBody>
        <w:p w:rsidR="00000000" w:rsidRDefault="00C75052" w:rsidP="00C75052">
          <w:pPr>
            <w:pStyle w:val="E7D226420C6648D1A76EFFCFEF017584"/>
          </w:pPr>
          <w:r w:rsidRPr="00AA4794">
            <w:t>You Have Room for Another One Here!</w:t>
          </w:r>
        </w:p>
      </w:docPartBody>
    </w:docPart>
    <w:docPart>
      <w:docPartPr>
        <w:name w:val="C15467330D8544599C0100BD47A11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01094-4242-4ABA-98B7-895E9D70536C}"/>
      </w:docPartPr>
      <w:docPartBody>
        <w:p w:rsidR="00000000" w:rsidRDefault="00C75052" w:rsidP="00C75052">
          <w:pPr>
            <w:pStyle w:val="C15467330D8544599C0100BD47A1149E"/>
          </w:pPr>
          <w:r w:rsidRPr="00AA4794">
            <w:t>Company Name</w:t>
          </w:r>
        </w:p>
      </w:docPartBody>
    </w:docPart>
    <w:docPart>
      <w:docPartPr>
        <w:name w:val="33C6B0E4271A479CB03CB7823F27A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BE8BD-C086-40FF-9D3F-0548CD7A520D}"/>
      </w:docPartPr>
      <w:docPartBody>
        <w:p w:rsidR="00000000" w:rsidRDefault="00C75052" w:rsidP="00C75052">
          <w:pPr>
            <w:pStyle w:val="33C6B0E4271A479CB03CB7823F27A75C"/>
          </w:pPr>
          <w:r w:rsidRPr="00AA4794">
            <w:t>Street Address</w:t>
          </w:r>
          <w:r w:rsidRPr="00AA4794">
            <w:br/>
            <w:t>City, ST ZIP Code</w:t>
          </w:r>
        </w:p>
      </w:docPartBody>
    </w:docPart>
    <w:docPart>
      <w:docPartPr>
        <w:name w:val="7C43D8F2ECC44FF8B5F4A9AD5DBFD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6F9F1-1445-4DC1-AFD0-E0A6953D08C7}"/>
      </w:docPartPr>
      <w:docPartBody>
        <w:p w:rsidR="00000000" w:rsidRDefault="00C75052" w:rsidP="00C75052">
          <w:pPr>
            <w:pStyle w:val="7C43D8F2ECC44FF8B5F4A9AD5DBFDBF7"/>
          </w:pPr>
          <w:r w:rsidRPr="00AA4794">
            <w:t>Telephone</w:t>
          </w:r>
        </w:p>
      </w:docPartBody>
    </w:docPart>
    <w:docPart>
      <w:docPartPr>
        <w:name w:val="20E5F2919E4849AA9D7E8009F82A2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80BA9-0A2D-43BD-8E94-C0BE7ED5E8B4}"/>
      </w:docPartPr>
      <w:docPartBody>
        <w:p w:rsidR="00000000" w:rsidRDefault="00C75052" w:rsidP="00C75052">
          <w:pPr>
            <w:pStyle w:val="20E5F2919E4849AA9D7E8009F82A2567"/>
          </w:pPr>
          <w:r w:rsidRPr="00AA4794">
            <w:t>Web Address</w:t>
          </w:r>
        </w:p>
      </w:docPartBody>
    </w:docPart>
    <w:docPart>
      <w:docPartPr>
        <w:name w:val="946F4F7C6F8C43889044606700B13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14A68-3E63-4CF0-8884-50375D581FB8}"/>
      </w:docPartPr>
      <w:docPartBody>
        <w:p w:rsidR="00000000" w:rsidRDefault="00C75052" w:rsidP="00C75052">
          <w:pPr>
            <w:pStyle w:val="946F4F7C6F8C43889044606700B13FCD"/>
          </w:pPr>
          <w:r w:rsidRPr="00AA4794">
            <w:t>Dates and Times</w:t>
          </w:r>
        </w:p>
      </w:docPartBody>
    </w:docPart>
    <w:docPart>
      <w:docPartPr>
        <w:name w:val="2F959C936FE14C6087102D3FF652C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53434-A610-4F8F-B02F-9EFE2067287A}"/>
      </w:docPartPr>
      <w:docPartBody>
        <w:p w:rsidR="00000000" w:rsidRDefault="00C75052" w:rsidP="00C75052">
          <w:pPr>
            <w:pStyle w:val="2F959C936FE14C6087102D3FF652C8C1"/>
          </w:pPr>
          <w:r w:rsidRPr="00AA4794">
            <w:t>Date</w:t>
          </w:r>
        </w:p>
      </w:docPartBody>
    </w:docPart>
    <w:docPart>
      <w:docPartPr>
        <w:name w:val="61C8B397045B43D9979B5501C19E0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6CEF9-C339-477D-9604-90743F925B96}"/>
      </w:docPartPr>
      <w:docPartBody>
        <w:p w:rsidR="00000000" w:rsidRDefault="00C75052" w:rsidP="00C75052">
          <w:pPr>
            <w:pStyle w:val="61C8B397045B43D9979B5501C19E0FE5"/>
          </w:pPr>
          <w:r w:rsidRPr="00AA4794">
            <w:t>Event</w:t>
          </w:r>
          <w:r w:rsidRPr="00AA4794">
            <w:br/>
            <w:t>Title Here</w:t>
          </w:r>
        </w:p>
      </w:docPartBody>
    </w:docPart>
    <w:docPart>
      <w:docPartPr>
        <w:name w:val="C864D3515DFA441F83494A0CE88BD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5072A-C43E-4193-8509-8253727630E3}"/>
      </w:docPartPr>
      <w:docPartBody>
        <w:p w:rsidR="00000000" w:rsidRDefault="00C75052" w:rsidP="00C75052">
          <w:pPr>
            <w:pStyle w:val="C864D3515DFA441F83494A0CE88BDEC7"/>
          </w:pPr>
          <w:r w:rsidRPr="00AA4794">
            <w:t>Event Description Heading</w:t>
          </w:r>
        </w:p>
      </w:docPartBody>
    </w:docPart>
    <w:docPart>
      <w:docPartPr>
        <w:name w:val="B3BB0551E69E4FCA9B2BEC5D1324E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A85F4-96B1-4F61-B210-A6C28D24487B}"/>
      </w:docPartPr>
      <w:docPartBody>
        <w:p w:rsidR="00000000" w:rsidRDefault="00C75052" w:rsidP="00C75052">
          <w:pPr>
            <w:pStyle w:val="B3BB0551E69E4FCA9B2BEC5D1324ED17"/>
          </w:pPr>
          <w:r w:rsidRPr="00AA4794">
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</w:r>
        </w:p>
      </w:docPartBody>
    </w:docPart>
    <w:docPart>
      <w:docPartPr>
        <w:name w:val="FC5D9FE3FF254F28975D000A1123B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37701-F8CD-43D3-BB13-ABA197A98BEB}"/>
      </w:docPartPr>
      <w:docPartBody>
        <w:p w:rsidR="00000000" w:rsidRDefault="00C75052" w:rsidP="00C75052">
          <w:pPr>
            <w:pStyle w:val="FC5D9FE3FF254F28975D000A1123B2D4"/>
          </w:pPr>
          <w:r w:rsidRPr="00AA4794">
            <w:t>Add Key Event Info Here!</w:t>
          </w:r>
        </w:p>
      </w:docPartBody>
    </w:docPart>
    <w:docPart>
      <w:docPartPr>
        <w:name w:val="152A2CFE1B2C4C6986B7AF2C3526E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859C8-81E3-48EB-9950-434E4EA02717}"/>
      </w:docPartPr>
      <w:docPartBody>
        <w:p w:rsidR="00000000" w:rsidRDefault="00C75052" w:rsidP="00C75052">
          <w:pPr>
            <w:pStyle w:val="152A2CFE1B2C4C6986B7AF2C3526EA02"/>
          </w:pPr>
          <w:r w:rsidRPr="00AA4794">
            <w:t>────</w:t>
          </w:r>
        </w:p>
      </w:docPartBody>
    </w:docPart>
    <w:docPart>
      <w:docPartPr>
        <w:name w:val="7747C3F9565347239BEE5FF135F22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4FBF5-D258-4118-AB76-C4D88373B027}"/>
      </w:docPartPr>
      <w:docPartBody>
        <w:p w:rsidR="00000000" w:rsidRDefault="00C75052" w:rsidP="00C75052">
          <w:pPr>
            <w:pStyle w:val="7747C3F9565347239BEE5FF135F22667"/>
          </w:pPr>
          <w:r w:rsidRPr="00AA4794">
            <w:t>Don’t Be Shy—Tell Them Why They Can’t Miss It!</w:t>
          </w:r>
        </w:p>
      </w:docPartBody>
    </w:docPart>
    <w:docPart>
      <w:docPartPr>
        <w:name w:val="30112D6497524F889748A46830519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4F93A-02BC-4F9D-A464-7606544A62AD}"/>
      </w:docPartPr>
      <w:docPartBody>
        <w:p w:rsidR="00000000" w:rsidRDefault="00C75052" w:rsidP="00C75052">
          <w:pPr>
            <w:pStyle w:val="30112D6497524F889748A46830519E39"/>
          </w:pPr>
          <w:r w:rsidRPr="00AA4794">
            <w:t>────</w:t>
          </w:r>
        </w:p>
      </w:docPartBody>
    </w:docPart>
    <w:docPart>
      <w:docPartPr>
        <w:name w:val="3D2A9C2871A24668852F50A8A8134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BB8D5-561B-4EC5-8992-C5B5A385BBB0}"/>
      </w:docPartPr>
      <w:docPartBody>
        <w:p w:rsidR="00000000" w:rsidRDefault="00C75052" w:rsidP="00C75052">
          <w:pPr>
            <w:pStyle w:val="3D2A9C2871A24668852F50A8A8134456"/>
          </w:pPr>
          <w:r w:rsidRPr="00AA4794">
            <w:t>One More Point Here!</w:t>
          </w:r>
        </w:p>
      </w:docPartBody>
    </w:docPart>
    <w:docPart>
      <w:docPartPr>
        <w:name w:val="39B073AEB2754C439C6EF8A2C0B51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6BB5E-5085-4FA7-A153-F5B70BB5120F}"/>
      </w:docPartPr>
      <w:docPartBody>
        <w:p w:rsidR="00000000" w:rsidRDefault="00C75052" w:rsidP="00C75052">
          <w:pPr>
            <w:pStyle w:val="39B073AEB2754C439C6EF8A2C0B51DC6"/>
          </w:pPr>
          <w:r w:rsidRPr="00AA4794">
            <w:t>────</w:t>
          </w:r>
        </w:p>
      </w:docPartBody>
    </w:docPart>
    <w:docPart>
      <w:docPartPr>
        <w:name w:val="779BE81DAEF14CE79506DFE1BE17D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300FA-475C-41CB-8ADB-161CD92F7BCE}"/>
      </w:docPartPr>
      <w:docPartBody>
        <w:p w:rsidR="00000000" w:rsidRDefault="00C75052" w:rsidP="00C75052">
          <w:pPr>
            <w:pStyle w:val="779BE81DAEF14CE79506DFE1BE17D6D0"/>
          </w:pPr>
          <w:r w:rsidRPr="00AA4794">
            <w:t>Add More Great Info Here!</w:t>
          </w:r>
        </w:p>
      </w:docPartBody>
    </w:docPart>
    <w:docPart>
      <w:docPartPr>
        <w:name w:val="A3F3A38FC46E45C2BCE9715E7021D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4BBE3-091F-4F21-BF1C-E9423ECA0BF0}"/>
      </w:docPartPr>
      <w:docPartBody>
        <w:p w:rsidR="00000000" w:rsidRDefault="00C75052" w:rsidP="00C75052">
          <w:pPr>
            <w:pStyle w:val="A3F3A38FC46E45C2BCE9715E7021DD48"/>
          </w:pPr>
          <w:r w:rsidRPr="00AA4794">
            <w:t>────</w:t>
          </w:r>
        </w:p>
      </w:docPartBody>
    </w:docPart>
    <w:docPart>
      <w:docPartPr>
        <w:name w:val="B5881D3BB59C40EAA6DFB8022578F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38390-BB47-4343-B013-FE9221E38F7C}"/>
      </w:docPartPr>
      <w:docPartBody>
        <w:p w:rsidR="00000000" w:rsidRDefault="00C75052" w:rsidP="00C75052">
          <w:pPr>
            <w:pStyle w:val="B5881D3BB59C40EAA6DFB8022578FE7E"/>
          </w:pPr>
          <w:r w:rsidRPr="00AA4794">
            <w:t>You Have Room for Another One Here!</w:t>
          </w:r>
        </w:p>
      </w:docPartBody>
    </w:docPart>
    <w:docPart>
      <w:docPartPr>
        <w:name w:val="C025137E5B504C94A03CA5ABD9577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64FAB-9313-48E8-B395-8C978893AD9E}"/>
      </w:docPartPr>
      <w:docPartBody>
        <w:p w:rsidR="00000000" w:rsidRDefault="00C75052" w:rsidP="00C75052">
          <w:pPr>
            <w:pStyle w:val="C025137E5B504C94A03CA5ABD957787A"/>
          </w:pPr>
          <w:r w:rsidRPr="00AA4794">
            <w:t>Company Name</w:t>
          </w:r>
        </w:p>
      </w:docPartBody>
    </w:docPart>
    <w:docPart>
      <w:docPartPr>
        <w:name w:val="6900C00C89CE4DB4B48CB4D5EAA8B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8ED17-233A-40E6-A48C-4351046A17DD}"/>
      </w:docPartPr>
      <w:docPartBody>
        <w:p w:rsidR="00000000" w:rsidRDefault="00C75052" w:rsidP="00C75052">
          <w:pPr>
            <w:pStyle w:val="6900C00C89CE4DB4B48CB4D5EAA8B6DA"/>
          </w:pPr>
          <w:r w:rsidRPr="00AA4794">
            <w:t>Street Address</w:t>
          </w:r>
          <w:r w:rsidRPr="00AA4794">
            <w:br/>
            <w:t>City, ST ZIP Code</w:t>
          </w:r>
        </w:p>
      </w:docPartBody>
    </w:docPart>
    <w:docPart>
      <w:docPartPr>
        <w:name w:val="D7585D8F1BD84256B271A60A0CAEB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4529B-D270-4DD3-BF8A-AF4A3FE2AD2C}"/>
      </w:docPartPr>
      <w:docPartBody>
        <w:p w:rsidR="00000000" w:rsidRDefault="00C75052" w:rsidP="00C75052">
          <w:pPr>
            <w:pStyle w:val="D7585D8F1BD84256B271A60A0CAEB497"/>
          </w:pPr>
          <w:r w:rsidRPr="00AA4794">
            <w:t>Telephone</w:t>
          </w:r>
        </w:p>
      </w:docPartBody>
    </w:docPart>
    <w:docPart>
      <w:docPartPr>
        <w:name w:val="CBAB85BBE2AC400D9B0E8D5F8BA7A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1903-C13E-40F3-B571-3C3BA89062B1}"/>
      </w:docPartPr>
      <w:docPartBody>
        <w:p w:rsidR="00000000" w:rsidRDefault="00C75052" w:rsidP="00C75052">
          <w:pPr>
            <w:pStyle w:val="CBAB85BBE2AC400D9B0E8D5F8BA7A00D"/>
          </w:pPr>
          <w:r w:rsidRPr="00AA4794">
            <w:t>Web Address</w:t>
          </w:r>
        </w:p>
      </w:docPartBody>
    </w:docPart>
    <w:docPart>
      <w:docPartPr>
        <w:name w:val="9ADC3597EC4B47329791EC57987EE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5AF15-30A0-4ABB-BE60-59BC594C850D}"/>
      </w:docPartPr>
      <w:docPartBody>
        <w:p w:rsidR="00000000" w:rsidRDefault="00C75052" w:rsidP="00C75052">
          <w:pPr>
            <w:pStyle w:val="9ADC3597EC4B47329791EC57987EEA8C"/>
          </w:pPr>
          <w:r w:rsidRPr="00AA4794">
            <w:t>Dates and Times</w:t>
          </w:r>
        </w:p>
      </w:docPartBody>
    </w:docPart>
    <w:docPart>
      <w:docPartPr>
        <w:name w:val="06F5221646D84B55ABBC996C24CA1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616E5-C39D-4A53-BB68-B8C8D03E8444}"/>
      </w:docPartPr>
      <w:docPartBody>
        <w:p w:rsidR="00000000" w:rsidRDefault="00C75052" w:rsidP="00C75052">
          <w:pPr>
            <w:pStyle w:val="06F5221646D84B55ABBC996C24CA1B98"/>
          </w:pPr>
          <w:r w:rsidRPr="00AA4794">
            <w:t>Date</w:t>
          </w:r>
        </w:p>
      </w:docPartBody>
    </w:docPart>
    <w:docPart>
      <w:docPartPr>
        <w:name w:val="8F51DBDB574A47D88F97D25C41803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D03D7-EFB6-4DA0-BC66-29CFB182B74F}"/>
      </w:docPartPr>
      <w:docPartBody>
        <w:p w:rsidR="00000000" w:rsidRDefault="00C75052" w:rsidP="00C75052">
          <w:pPr>
            <w:pStyle w:val="8F51DBDB574A47D88F97D25C4180318D"/>
          </w:pPr>
          <w:r w:rsidRPr="00AA4794">
            <w:t>Event</w:t>
          </w:r>
          <w:r w:rsidRPr="00AA4794">
            <w:br/>
            <w:t>Title Here</w:t>
          </w:r>
        </w:p>
      </w:docPartBody>
    </w:docPart>
    <w:docPart>
      <w:docPartPr>
        <w:name w:val="948B57041BCB4F40A13986F212918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D32E0-6A30-4FB7-9B28-2E9C2ACE4815}"/>
      </w:docPartPr>
      <w:docPartBody>
        <w:p w:rsidR="00000000" w:rsidRDefault="00C75052" w:rsidP="00C75052">
          <w:pPr>
            <w:pStyle w:val="948B57041BCB4F40A13986F212918250"/>
          </w:pPr>
          <w:r w:rsidRPr="00AA4794">
            <w:t>Event Description Heading</w:t>
          </w:r>
        </w:p>
      </w:docPartBody>
    </w:docPart>
    <w:docPart>
      <w:docPartPr>
        <w:name w:val="D6E2C4919B2747D68EBC0ED5C39B8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8CF99-1080-465B-9292-AFDE01BDF81B}"/>
      </w:docPartPr>
      <w:docPartBody>
        <w:p w:rsidR="00000000" w:rsidRDefault="00C75052" w:rsidP="00C75052">
          <w:pPr>
            <w:pStyle w:val="D6E2C4919B2747D68EBC0ED5C39B861C"/>
          </w:pPr>
          <w:r w:rsidRPr="00AA4794">
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</w:r>
        </w:p>
      </w:docPartBody>
    </w:docPart>
    <w:docPart>
      <w:docPartPr>
        <w:name w:val="871BEFFFE92949D58E4C4803F19DB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99B8C-180B-4FCB-BD95-72BBA1FC8863}"/>
      </w:docPartPr>
      <w:docPartBody>
        <w:p w:rsidR="00000000" w:rsidRDefault="00C75052" w:rsidP="00C75052">
          <w:pPr>
            <w:pStyle w:val="871BEFFFE92949D58E4C4803F19DBF68"/>
          </w:pPr>
          <w:r w:rsidRPr="00AA4794">
            <w:t>Add Key Event Info Here!</w:t>
          </w:r>
        </w:p>
      </w:docPartBody>
    </w:docPart>
    <w:docPart>
      <w:docPartPr>
        <w:name w:val="786E7C1B331049AAAA6C589C5A567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4E39D-F996-4573-95E8-CAFE4B16D4F0}"/>
      </w:docPartPr>
      <w:docPartBody>
        <w:p w:rsidR="00000000" w:rsidRDefault="00C75052" w:rsidP="00C75052">
          <w:pPr>
            <w:pStyle w:val="786E7C1B331049AAAA6C589C5A5674E5"/>
          </w:pPr>
          <w:r w:rsidRPr="00AA4794">
            <w:t>────</w:t>
          </w:r>
        </w:p>
      </w:docPartBody>
    </w:docPart>
    <w:docPart>
      <w:docPartPr>
        <w:name w:val="15051C841F1F48109E15E1C4FECDA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A7CF3-6A88-4AD7-A076-C893D9885EB3}"/>
      </w:docPartPr>
      <w:docPartBody>
        <w:p w:rsidR="00000000" w:rsidRDefault="00C75052" w:rsidP="00C75052">
          <w:pPr>
            <w:pStyle w:val="15051C841F1F48109E15E1C4FECDAF50"/>
          </w:pPr>
          <w:r w:rsidRPr="00AA4794">
            <w:t>Don’t Be Shy—Tell Them Why They Can’t Miss It!</w:t>
          </w:r>
        </w:p>
      </w:docPartBody>
    </w:docPart>
    <w:docPart>
      <w:docPartPr>
        <w:name w:val="F890ACFFA8B346CD889FE197DE63F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9ECF8-6E11-4D08-8FFE-E4ECDDF13E27}"/>
      </w:docPartPr>
      <w:docPartBody>
        <w:p w:rsidR="00000000" w:rsidRDefault="00C75052" w:rsidP="00C75052">
          <w:pPr>
            <w:pStyle w:val="F890ACFFA8B346CD889FE197DE63F8E2"/>
          </w:pPr>
          <w:r w:rsidRPr="00AA4794">
            <w:t>────</w:t>
          </w:r>
        </w:p>
      </w:docPartBody>
    </w:docPart>
    <w:docPart>
      <w:docPartPr>
        <w:name w:val="55ECD5DB731C44488C512D3EEA1D9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691D0-1B92-48B0-A9FD-E11D2E3CFE18}"/>
      </w:docPartPr>
      <w:docPartBody>
        <w:p w:rsidR="00000000" w:rsidRDefault="00C75052" w:rsidP="00C75052">
          <w:pPr>
            <w:pStyle w:val="55ECD5DB731C44488C512D3EEA1D90CC"/>
          </w:pPr>
          <w:r w:rsidRPr="00AA4794">
            <w:t>One More Point Here!</w:t>
          </w:r>
        </w:p>
      </w:docPartBody>
    </w:docPart>
    <w:docPart>
      <w:docPartPr>
        <w:name w:val="99F7CF71F86948CD9677200641B04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E2D65-1B7D-4AA6-8392-F18CA0BA63BD}"/>
      </w:docPartPr>
      <w:docPartBody>
        <w:p w:rsidR="00000000" w:rsidRDefault="00C75052" w:rsidP="00C75052">
          <w:pPr>
            <w:pStyle w:val="99F7CF71F86948CD9677200641B042FA"/>
          </w:pPr>
          <w:r w:rsidRPr="00AA4794">
            <w:t>────</w:t>
          </w:r>
        </w:p>
      </w:docPartBody>
    </w:docPart>
    <w:docPart>
      <w:docPartPr>
        <w:name w:val="183CC14EB96A43D6B68539D1F9509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6F8B8-2D69-4DCB-9803-18CEB831F151}"/>
      </w:docPartPr>
      <w:docPartBody>
        <w:p w:rsidR="00000000" w:rsidRDefault="00C75052" w:rsidP="00C75052">
          <w:pPr>
            <w:pStyle w:val="183CC14EB96A43D6B68539D1F9509059"/>
          </w:pPr>
          <w:r w:rsidRPr="00AA4794">
            <w:t>Add More Great Info Here!</w:t>
          </w:r>
        </w:p>
      </w:docPartBody>
    </w:docPart>
    <w:docPart>
      <w:docPartPr>
        <w:name w:val="45377D99A87349AB9C979470923FE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4A874-CE91-460E-853C-803DFF7B7E6B}"/>
      </w:docPartPr>
      <w:docPartBody>
        <w:p w:rsidR="00000000" w:rsidRDefault="00C75052" w:rsidP="00C75052">
          <w:pPr>
            <w:pStyle w:val="45377D99A87349AB9C979470923FE75F"/>
          </w:pPr>
          <w:r w:rsidRPr="00AA4794">
            <w:t>────</w:t>
          </w:r>
        </w:p>
      </w:docPartBody>
    </w:docPart>
    <w:docPart>
      <w:docPartPr>
        <w:name w:val="ECD627DC980A4EDDADD04D2417E40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B4C91-B783-489B-9B53-05BAD8357757}"/>
      </w:docPartPr>
      <w:docPartBody>
        <w:p w:rsidR="00000000" w:rsidRDefault="00C75052" w:rsidP="00C75052">
          <w:pPr>
            <w:pStyle w:val="ECD627DC980A4EDDADD04D2417E409F4"/>
          </w:pPr>
          <w:r w:rsidRPr="00AA4794">
            <w:t>You Have Room for Another One Here!</w:t>
          </w:r>
        </w:p>
      </w:docPartBody>
    </w:docPart>
    <w:docPart>
      <w:docPartPr>
        <w:name w:val="3A101CB562B94E019DE5008507DFD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5E4B1-566C-459E-AB52-B7481D718868}"/>
      </w:docPartPr>
      <w:docPartBody>
        <w:p w:rsidR="00000000" w:rsidRDefault="00C75052" w:rsidP="00C75052">
          <w:pPr>
            <w:pStyle w:val="3A101CB562B94E019DE5008507DFDA61"/>
          </w:pPr>
          <w:r w:rsidRPr="00AA4794">
            <w:t>Company Name</w:t>
          </w:r>
        </w:p>
      </w:docPartBody>
    </w:docPart>
    <w:docPart>
      <w:docPartPr>
        <w:name w:val="8CF79800987B49818CB478FA54C88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39C09-BB3D-411D-A000-8F27054EA745}"/>
      </w:docPartPr>
      <w:docPartBody>
        <w:p w:rsidR="00000000" w:rsidRDefault="00C75052" w:rsidP="00C75052">
          <w:pPr>
            <w:pStyle w:val="8CF79800987B49818CB478FA54C8849E"/>
          </w:pPr>
          <w:r w:rsidRPr="00AA4794">
            <w:t>Street Address</w:t>
          </w:r>
          <w:r w:rsidRPr="00AA4794">
            <w:br/>
            <w:t>City, ST ZIP Code</w:t>
          </w:r>
        </w:p>
      </w:docPartBody>
    </w:docPart>
    <w:docPart>
      <w:docPartPr>
        <w:name w:val="BF44F912EB6041ADADD46CAA49AC7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F7B8C-1406-4E67-85AB-650E2E4D73AC}"/>
      </w:docPartPr>
      <w:docPartBody>
        <w:p w:rsidR="00000000" w:rsidRDefault="00C75052" w:rsidP="00C75052">
          <w:pPr>
            <w:pStyle w:val="BF44F912EB6041ADADD46CAA49AC74AC"/>
          </w:pPr>
          <w:r w:rsidRPr="00AA4794">
            <w:t>Telephone</w:t>
          </w:r>
        </w:p>
      </w:docPartBody>
    </w:docPart>
    <w:docPart>
      <w:docPartPr>
        <w:name w:val="5785C5365ADE4D69B4B2A333788D8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F0969-C3DE-42FC-8135-7D10856C86BC}"/>
      </w:docPartPr>
      <w:docPartBody>
        <w:p w:rsidR="00000000" w:rsidRDefault="00C75052" w:rsidP="00C75052">
          <w:pPr>
            <w:pStyle w:val="5785C5365ADE4D69B4B2A333788D859D"/>
          </w:pPr>
          <w:r w:rsidRPr="00AA4794">
            <w:t>Web Address</w:t>
          </w:r>
        </w:p>
      </w:docPartBody>
    </w:docPart>
    <w:docPart>
      <w:docPartPr>
        <w:name w:val="3A1123E2A62B4C66A5D04DBC01A5A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B3814-7FE3-4757-833F-23BD2D7FC523}"/>
      </w:docPartPr>
      <w:docPartBody>
        <w:p w:rsidR="00000000" w:rsidRDefault="00C75052" w:rsidP="00C75052">
          <w:pPr>
            <w:pStyle w:val="3A1123E2A62B4C66A5D04DBC01A5AD18"/>
          </w:pPr>
          <w:r w:rsidRPr="00AA4794">
            <w:t>Dates and Times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52"/>
    <w:rsid w:val="00B63729"/>
    <w:rsid w:val="00C7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20CEA81E0C4EB78A8C2E18B528441A">
    <w:name w:val="6B20CEA81E0C4EB78A8C2E18B528441A"/>
  </w:style>
  <w:style w:type="paragraph" w:customStyle="1" w:styleId="50C1B0989362436D9F4D249B2D027E95">
    <w:name w:val="50C1B0989362436D9F4D249B2D027E95"/>
  </w:style>
  <w:style w:type="paragraph" w:customStyle="1" w:styleId="B33606E5551C4245B99F9173567B044D">
    <w:name w:val="B33606E5551C4245B99F9173567B044D"/>
  </w:style>
  <w:style w:type="paragraph" w:customStyle="1" w:styleId="4F44924C366B45A1A6EBCE12EDE3D976">
    <w:name w:val="4F44924C366B45A1A6EBCE12EDE3D976"/>
  </w:style>
  <w:style w:type="paragraph" w:customStyle="1" w:styleId="E06645AE6AC24EC4AFBDA3D0CB25B173">
    <w:name w:val="E06645AE6AC24EC4AFBDA3D0CB25B173"/>
  </w:style>
  <w:style w:type="paragraph" w:customStyle="1" w:styleId="D167744D31B54EC19B7A56324C4C48DF">
    <w:name w:val="D167744D31B54EC19B7A56324C4C48DF"/>
  </w:style>
  <w:style w:type="paragraph" w:customStyle="1" w:styleId="05F32DF7170D46CC94019E0E058E748B">
    <w:name w:val="05F32DF7170D46CC94019E0E058E748B"/>
  </w:style>
  <w:style w:type="paragraph" w:customStyle="1" w:styleId="FB327A7F6A294EB09C414351FCA8BB33">
    <w:name w:val="FB327A7F6A294EB09C414351FCA8BB33"/>
  </w:style>
  <w:style w:type="paragraph" w:customStyle="1" w:styleId="FCCDF16800504E7FA7B2D616B839A30D">
    <w:name w:val="FCCDF16800504E7FA7B2D616B839A30D"/>
  </w:style>
  <w:style w:type="paragraph" w:customStyle="1" w:styleId="BA05AC4BE2D441D4A1FB5D5253519A1C">
    <w:name w:val="BA05AC4BE2D441D4A1FB5D5253519A1C"/>
  </w:style>
  <w:style w:type="paragraph" w:customStyle="1" w:styleId="F56DF4B998304B4A98AF3FB5E12368DA">
    <w:name w:val="F56DF4B998304B4A98AF3FB5E12368DA"/>
  </w:style>
  <w:style w:type="paragraph" w:customStyle="1" w:styleId="6AA5A9D83C1648ECA383C9E51D5FC3ED">
    <w:name w:val="6AA5A9D83C1648ECA383C9E51D5FC3ED"/>
  </w:style>
  <w:style w:type="paragraph" w:customStyle="1" w:styleId="97BFE557CCDA4805B32BE0AD921890CB">
    <w:name w:val="97BFE557CCDA4805B32BE0AD921890CB"/>
  </w:style>
  <w:style w:type="paragraph" w:customStyle="1" w:styleId="F38E615A5AEC4120A95AEBA86980DF3E">
    <w:name w:val="F38E615A5AEC4120A95AEBA86980DF3E"/>
  </w:style>
  <w:style w:type="paragraph" w:customStyle="1" w:styleId="68FF44481B5C45A2A3A4EB5459D76B8E">
    <w:name w:val="68FF44481B5C45A2A3A4EB5459D76B8E"/>
  </w:style>
  <w:style w:type="paragraph" w:customStyle="1" w:styleId="83DA349F5E2944819B3EA969152F6018">
    <w:name w:val="83DA349F5E2944819B3EA969152F6018"/>
  </w:style>
  <w:style w:type="paragraph" w:customStyle="1" w:styleId="AADAF59C8F2F4F78B0C33C4B915CD399">
    <w:name w:val="AADAF59C8F2F4F78B0C33C4B915CD399"/>
  </w:style>
  <w:style w:type="paragraph" w:customStyle="1" w:styleId="7974A3A2EA1E43928F5A73B24FD9BD3F">
    <w:name w:val="7974A3A2EA1E43928F5A73B24FD9BD3F"/>
  </w:style>
  <w:style w:type="paragraph" w:customStyle="1" w:styleId="86A08FFB2EBC41AABA40EF60F4DA6760">
    <w:name w:val="86A08FFB2EBC41AABA40EF60F4DA6760"/>
    <w:rsid w:val="00C75052"/>
  </w:style>
  <w:style w:type="paragraph" w:customStyle="1" w:styleId="ACD35F55BE0E4B0BA5EC636AB7ECD029">
    <w:name w:val="ACD35F55BE0E4B0BA5EC636AB7ECD029"/>
    <w:rsid w:val="00C75052"/>
  </w:style>
  <w:style w:type="paragraph" w:customStyle="1" w:styleId="D4F7030A0B4943AFA3B7A9F518264DB1">
    <w:name w:val="D4F7030A0B4943AFA3B7A9F518264DB1"/>
    <w:rsid w:val="00C75052"/>
  </w:style>
  <w:style w:type="paragraph" w:customStyle="1" w:styleId="173AD752B90D4CD49A9755181F7CD6AF">
    <w:name w:val="173AD752B90D4CD49A9755181F7CD6AF"/>
    <w:rsid w:val="00C75052"/>
  </w:style>
  <w:style w:type="paragraph" w:customStyle="1" w:styleId="31167E2C5BBD4DFF99DE6D02852EC10C">
    <w:name w:val="31167E2C5BBD4DFF99DE6D02852EC10C"/>
    <w:rsid w:val="00C75052"/>
  </w:style>
  <w:style w:type="paragraph" w:customStyle="1" w:styleId="C06BE57369D64E06B6306A4DB3658852">
    <w:name w:val="C06BE57369D64E06B6306A4DB3658852"/>
    <w:rsid w:val="00C75052"/>
  </w:style>
  <w:style w:type="paragraph" w:customStyle="1" w:styleId="D21F23A32AAC4062AA66DE68571C51AA">
    <w:name w:val="D21F23A32AAC4062AA66DE68571C51AA"/>
    <w:rsid w:val="00C75052"/>
  </w:style>
  <w:style w:type="paragraph" w:customStyle="1" w:styleId="B20CDC107BD04718B7BA6295EE1A6C74">
    <w:name w:val="B20CDC107BD04718B7BA6295EE1A6C74"/>
    <w:rsid w:val="00C75052"/>
  </w:style>
  <w:style w:type="paragraph" w:customStyle="1" w:styleId="E59E703DBE3A47029865FB1AF920D6FB">
    <w:name w:val="E59E703DBE3A47029865FB1AF920D6FB"/>
    <w:rsid w:val="00C75052"/>
  </w:style>
  <w:style w:type="paragraph" w:customStyle="1" w:styleId="34DB53D4808C433A8B42B2A9B734C1EA">
    <w:name w:val="34DB53D4808C433A8B42B2A9B734C1EA"/>
    <w:rsid w:val="00C75052"/>
  </w:style>
  <w:style w:type="paragraph" w:customStyle="1" w:styleId="39E6F7B7FD1341288181F27A84C41C8F">
    <w:name w:val="39E6F7B7FD1341288181F27A84C41C8F"/>
    <w:rsid w:val="00C75052"/>
  </w:style>
  <w:style w:type="paragraph" w:customStyle="1" w:styleId="CAB84EDBA3A2471DA2382950B955D849">
    <w:name w:val="CAB84EDBA3A2471DA2382950B955D849"/>
    <w:rsid w:val="00C75052"/>
  </w:style>
  <w:style w:type="paragraph" w:customStyle="1" w:styleId="7BB8AA1D3ABB4C64A9C3BE0C9DBFB3FE">
    <w:name w:val="7BB8AA1D3ABB4C64A9C3BE0C9DBFB3FE"/>
    <w:rsid w:val="00C75052"/>
  </w:style>
  <w:style w:type="paragraph" w:customStyle="1" w:styleId="9CA17C696EAE4431BF8345F6AA11B2FD">
    <w:name w:val="9CA17C696EAE4431BF8345F6AA11B2FD"/>
    <w:rsid w:val="00C75052"/>
  </w:style>
  <w:style w:type="paragraph" w:customStyle="1" w:styleId="F4364BFCEB1347BD886DD37E70D63B50">
    <w:name w:val="F4364BFCEB1347BD886DD37E70D63B50"/>
    <w:rsid w:val="00C75052"/>
  </w:style>
  <w:style w:type="paragraph" w:customStyle="1" w:styleId="3524C26F9E9E412AA1F90E6857A30D6D">
    <w:name w:val="3524C26F9E9E412AA1F90E6857A30D6D"/>
    <w:rsid w:val="00C75052"/>
  </w:style>
  <w:style w:type="paragraph" w:customStyle="1" w:styleId="FABC20D053F44B8F93879545B67868AD">
    <w:name w:val="FABC20D053F44B8F93879545B67868AD"/>
    <w:rsid w:val="00C75052"/>
  </w:style>
  <w:style w:type="paragraph" w:customStyle="1" w:styleId="0DFF49F7C5954A90955E4FFDC625F0BD">
    <w:name w:val="0DFF49F7C5954A90955E4FFDC625F0BD"/>
    <w:rsid w:val="00C75052"/>
  </w:style>
  <w:style w:type="paragraph" w:customStyle="1" w:styleId="7790AE94925749B4A51A65479430763E">
    <w:name w:val="7790AE94925749B4A51A65479430763E"/>
    <w:rsid w:val="00C75052"/>
  </w:style>
  <w:style w:type="paragraph" w:customStyle="1" w:styleId="6D404B699E1F4F768A3DBDF39A5034A8">
    <w:name w:val="6D404B699E1F4F768A3DBDF39A5034A8"/>
    <w:rsid w:val="00C75052"/>
  </w:style>
  <w:style w:type="paragraph" w:customStyle="1" w:styleId="E9F3B69D94CA4707B46EBEC37B557AA8">
    <w:name w:val="E9F3B69D94CA4707B46EBEC37B557AA8"/>
    <w:rsid w:val="00C75052"/>
  </w:style>
  <w:style w:type="paragraph" w:customStyle="1" w:styleId="721AFF08803042CDADD8AD536F1ABAEB">
    <w:name w:val="721AFF08803042CDADD8AD536F1ABAEB"/>
    <w:rsid w:val="00C75052"/>
  </w:style>
  <w:style w:type="paragraph" w:customStyle="1" w:styleId="74210C0EE30441C6BCF82F16BE8B84DC">
    <w:name w:val="74210C0EE30441C6BCF82F16BE8B84DC"/>
    <w:rsid w:val="00C75052"/>
  </w:style>
  <w:style w:type="paragraph" w:customStyle="1" w:styleId="20E853D406C340EE828FDC352CE3CECB">
    <w:name w:val="20E853D406C340EE828FDC352CE3CECB"/>
    <w:rsid w:val="00C75052"/>
  </w:style>
  <w:style w:type="paragraph" w:customStyle="1" w:styleId="057BEF5B8D9F44D5AC9E4CF3F3EFF8E3">
    <w:name w:val="057BEF5B8D9F44D5AC9E4CF3F3EFF8E3"/>
    <w:rsid w:val="00C75052"/>
  </w:style>
  <w:style w:type="paragraph" w:customStyle="1" w:styleId="783C85CAC1D64CAAA8F33F220C996A13">
    <w:name w:val="783C85CAC1D64CAAA8F33F220C996A13"/>
    <w:rsid w:val="00C75052"/>
  </w:style>
  <w:style w:type="paragraph" w:customStyle="1" w:styleId="ED9A8562B40D47219B578175D288471E">
    <w:name w:val="ED9A8562B40D47219B578175D288471E"/>
    <w:rsid w:val="00C75052"/>
  </w:style>
  <w:style w:type="paragraph" w:customStyle="1" w:styleId="EC68F8A3E0CB4207B01F995DBB9C6077">
    <w:name w:val="EC68F8A3E0CB4207B01F995DBB9C6077"/>
    <w:rsid w:val="00C75052"/>
  </w:style>
  <w:style w:type="paragraph" w:customStyle="1" w:styleId="E2B84001A541484BAF87BDEC14989196">
    <w:name w:val="E2B84001A541484BAF87BDEC14989196"/>
    <w:rsid w:val="00C75052"/>
  </w:style>
  <w:style w:type="paragraph" w:customStyle="1" w:styleId="9DE415054EB8491A8DB033B364F4D9B3">
    <w:name w:val="9DE415054EB8491A8DB033B364F4D9B3"/>
    <w:rsid w:val="00C75052"/>
  </w:style>
  <w:style w:type="paragraph" w:customStyle="1" w:styleId="14E762D46D5347EFA49B0DF555F3FB1A">
    <w:name w:val="14E762D46D5347EFA49B0DF555F3FB1A"/>
    <w:rsid w:val="00C75052"/>
  </w:style>
  <w:style w:type="paragraph" w:customStyle="1" w:styleId="574CF75E22AE4C289D4A24ED89C27A19">
    <w:name w:val="574CF75E22AE4C289D4A24ED89C27A19"/>
    <w:rsid w:val="00C75052"/>
  </w:style>
  <w:style w:type="paragraph" w:customStyle="1" w:styleId="603D3F159239423EABB2026CF317B216">
    <w:name w:val="603D3F159239423EABB2026CF317B216"/>
    <w:rsid w:val="00C75052"/>
  </w:style>
  <w:style w:type="paragraph" w:customStyle="1" w:styleId="F83211E82E5546C8AFF1AA20E1A8DEE4">
    <w:name w:val="F83211E82E5546C8AFF1AA20E1A8DEE4"/>
    <w:rsid w:val="00C75052"/>
  </w:style>
  <w:style w:type="paragraph" w:customStyle="1" w:styleId="1D21B70CC5D54FB5A1D6A2B5B168F1F6">
    <w:name w:val="1D21B70CC5D54FB5A1D6A2B5B168F1F6"/>
    <w:rsid w:val="00C75052"/>
  </w:style>
  <w:style w:type="paragraph" w:customStyle="1" w:styleId="F35195F38A28450FA265043D0D10F317">
    <w:name w:val="F35195F38A28450FA265043D0D10F317"/>
    <w:rsid w:val="00C75052"/>
  </w:style>
  <w:style w:type="paragraph" w:customStyle="1" w:styleId="D30C9C6CD05447C793C33D17C62A66AF">
    <w:name w:val="D30C9C6CD05447C793C33D17C62A66AF"/>
    <w:rsid w:val="00C75052"/>
  </w:style>
  <w:style w:type="paragraph" w:customStyle="1" w:styleId="D218195B56554FB5B5DE9D33154283BE">
    <w:name w:val="D218195B56554FB5B5DE9D33154283BE"/>
    <w:rsid w:val="00C75052"/>
  </w:style>
  <w:style w:type="paragraph" w:customStyle="1" w:styleId="7556A5FF82474243A3D0ABDD30589338">
    <w:name w:val="7556A5FF82474243A3D0ABDD30589338"/>
    <w:rsid w:val="00C75052"/>
  </w:style>
  <w:style w:type="paragraph" w:customStyle="1" w:styleId="2DDD5B5EB1B54C788FBE9FC9D42CC5B2">
    <w:name w:val="2DDD5B5EB1B54C788FBE9FC9D42CC5B2"/>
    <w:rsid w:val="00C75052"/>
  </w:style>
  <w:style w:type="paragraph" w:customStyle="1" w:styleId="6FFBB8CE0CC44E69BDE0A9E78141D467">
    <w:name w:val="6FFBB8CE0CC44E69BDE0A9E78141D467"/>
    <w:rsid w:val="00C75052"/>
  </w:style>
  <w:style w:type="paragraph" w:customStyle="1" w:styleId="3406EC3F5EBE4024AB911AEC85C2931B">
    <w:name w:val="3406EC3F5EBE4024AB911AEC85C2931B"/>
    <w:rsid w:val="00C75052"/>
  </w:style>
  <w:style w:type="paragraph" w:customStyle="1" w:styleId="1BD23484B48D4E9B8CA295A5BB386C70">
    <w:name w:val="1BD23484B48D4E9B8CA295A5BB386C70"/>
    <w:rsid w:val="00C75052"/>
  </w:style>
  <w:style w:type="paragraph" w:customStyle="1" w:styleId="8F6B5AC1AA054B77B54670083A9A8FDC">
    <w:name w:val="8F6B5AC1AA054B77B54670083A9A8FDC"/>
    <w:rsid w:val="00C75052"/>
  </w:style>
  <w:style w:type="paragraph" w:customStyle="1" w:styleId="C5052D82A8D0433F98A0C0E9A68E758C">
    <w:name w:val="C5052D82A8D0433F98A0C0E9A68E758C"/>
    <w:rsid w:val="00C75052"/>
  </w:style>
  <w:style w:type="paragraph" w:customStyle="1" w:styleId="235DFD4460884A0A8A4480FFC16084DB">
    <w:name w:val="235DFD4460884A0A8A4480FFC16084DB"/>
    <w:rsid w:val="00C75052"/>
  </w:style>
  <w:style w:type="paragraph" w:customStyle="1" w:styleId="69F7E2A3417F493A8897C3E605DAA5E1">
    <w:name w:val="69F7E2A3417F493A8897C3E605DAA5E1"/>
    <w:rsid w:val="00C75052"/>
  </w:style>
  <w:style w:type="paragraph" w:customStyle="1" w:styleId="8567C40E833F4CB3A28B61CE6BB5C970">
    <w:name w:val="8567C40E833F4CB3A28B61CE6BB5C970"/>
    <w:rsid w:val="00C75052"/>
  </w:style>
  <w:style w:type="paragraph" w:customStyle="1" w:styleId="6880CD4ADE8241259D5A4BD5E7434666">
    <w:name w:val="6880CD4ADE8241259D5A4BD5E7434666"/>
    <w:rsid w:val="00C75052"/>
  </w:style>
  <w:style w:type="paragraph" w:customStyle="1" w:styleId="CE218BF784514C10A005525525B810AE">
    <w:name w:val="CE218BF784514C10A005525525B810AE"/>
    <w:rsid w:val="00C75052"/>
  </w:style>
  <w:style w:type="paragraph" w:customStyle="1" w:styleId="057C94DF080A4C6EAEDB26EF86FEA251">
    <w:name w:val="057C94DF080A4C6EAEDB26EF86FEA251"/>
    <w:rsid w:val="00C75052"/>
  </w:style>
  <w:style w:type="paragraph" w:customStyle="1" w:styleId="98019FEDFBAA4AB89E9C25C81FE04417">
    <w:name w:val="98019FEDFBAA4AB89E9C25C81FE04417"/>
    <w:rsid w:val="00C75052"/>
  </w:style>
  <w:style w:type="paragraph" w:customStyle="1" w:styleId="D6940026B0E44712B33838E268748DD9">
    <w:name w:val="D6940026B0E44712B33838E268748DD9"/>
    <w:rsid w:val="00C75052"/>
  </w:style>
  <w:style w:type="paragraph" w:customStyle="1" w:styleId="3408DA3E48CE450093C3428772CCEEE8">
    <w:name w:val="3408DA3E48CE450093C3428772CCEEE8"/>
    <w:rsid w:val="00C75052"/>
  </w:style>
  <w:style w:type="paragraph" w:customStyle="1" w:styleId="ACB5E4868AE941F5946A1A51854A4EA5">
    <w:name w:val="ACB5E4868AE941F5946A1A51854A4EA5"/>
    <w:rsid w:val="00C75052"/>
  </w:style>
  <w:style w:type="paragraph" w:customStyle="1" w:styleId="A69C92216FB8462B98E043EC743AE88A">
    <w:name w:val="A69C92216FB8462B98E043EC743AE88A"/>
    <w:rsid w:val="00C75052"/>
  </w:style>
  <w:style w:type="paragraph" w:customStyle="1" w:styleId="93D29784724241BC9677F41C33FB36C4">
    <w:name w:val="93D29784724241BC9677F41C33FB36C4"/>
    <w:rsid w:val="00C75052"/>
  </w:style>
  <w:style w:type="paragraph" w:customStyle="1" w:styleId="5BC631CD4CA643629DD5C7BE8B045BF5">
    <w:name w:val="5BC631CD4CA643629DD5C7BE8B045BF5"/>
    <w:rsid w:val="00C75052"/>
  </w:style>
  <w:style w:type="paragraph" w:customStyle="1" w:styleId="661539CAFDBB4E51BCC1B5FEDBF0D245">
    <w:name w:val="661539CAFDBB4E51BCC1B5FEDBF0D245"/>
    <w:rsid w:val="00C75052"/>
  </w:style>
  <w:style w:type="paragraph" w:customStyle="1" w:styleId="D8D76988731D47559F156C383B7B8F9C">
    <w:name w:val="D8D76988731D47559F156C383B7B8F9C"/>
    <w:rsid w:val="00C75052"/>
  </w:style>
  <w:style w:type="paragraph" w:customStyle="1" w:styleId="86B37B219FD742DFA3C7F062D8B7C370">
    <w:name w:val="86B37B219FD742DFA3C7F062D8B7C370"/>
    <w:rsid w:val="00C75052"/>
  </w:style>
  <w:style w:type="paragraph" w:customStyle="1" w:styleId="4F69B7ACD3DC4C6299984CD2EF4F58B3">
    <w:name w:val="4F69B7ACD3DC4C6299984CD2EF4F58B3"/>
    <w:rsid w:val="00C75052"/>
  </w:style>
  <w:style w:type="paragraph" w:customStyle="1" w:styleId="6F05D89249E84666BB64C643EB6395CC">
    <w:name w:val="6F05D89249E84666BB64C643EB6395CC"/>
    <w:rsid w:val="00C75052"/>
  </w:style>
  <w:style w:type="paragraph" w:customStyle="1" w:styleId="88A05A23965E4A15A9FF043E695A9306">
    <w:name w:val="88A05A23965E4A15A9FF043E695A9306"/>
    <w:rsid w:val="00C75052"/>
  </w:style>
  <w:style w:type="paragraph" w:customStyle="1" w:styleId="FF7C905321BE418689DD6E91ABD3DA18">
    <w:name w:val="FF7C905321BE418689DD6E91ABD3DA18"/>
    <w:rsid w:val="00C75052"/>
  </w:style>
  <w:style w:type="paragraph" w:customStyle="1" w:styleId="6F68642AF4484EA2B49666AFE49252F7">
    <w:name w:val="6F68642AF4484EA2B49666AFE49252F7"/>
    <w:rsid w:val="00C75052"/>
  </w:style>
  <w:style w:type="paragraph" w:customStyle="1" w:styleId="60A6265DD7D4489FAAA925945D214EFF">
    <w:name w:val="60A6265DD7D4489FAAA925945D214EFF"/>
    <w:rsid w:val="00C75052"/>
  </w:style>
  <w:style w:type="paragraph" w:customStyle="1" w:styleId="3BE60D14CF064081BDB01FC647237FBB">
    <w:name w:val="3BE60D14CF064081BDB01FC647237FBB"/>
    <w:rsid w:val="00C75052"/>
  </w:style>
  <w:style w:type="paragraph" w:customStyle="1" w:styleId="787C7AC036694156BC2BDC00A1F313F4">
    <w:name w:val="787C7AC036694156BC2BDC00A1F313F4"/>
    <w:rsid w:val="00C75052"/>
  </w:style>
  <w:style w:type="paragraph" w:customStyle="1" w:styleId="7A78522A5B9A4E8FBFE1D09AEEA9011D">
    <w:name w:val="7A78522A5B9A4E8FBFE1D09AEEA9011D"/>
    <w:rsid w:val="00C75052"/>
  </w:style>
  <w:style w:type="paragraph" w:customStyle="1" w:styleId="37554CEAD8F34A56B88A2FCC59D8C2D7">
    <w:name w:val="37554CEAD8F34A56B88A2FCC59D8C2D7"/>
    <w:rsid w:val="00C75052"/>
  </w:style>
  <w:style w:type="paragraph" w:customStyle="1" w:styleId="87460E6A3C574309886BCA8CD7C0994D">
    <w:name w:val="87460E6A3C574309886BCA8CD7C0994D"/>
    <w:rsid w:val="00C75052"/>
  </w:style>
  <w:style w:type="paragraph" w:customStyle="1" w:styleId="0F5761B39F5944729E840552E73E001F">
    <w:name w:val="0F5761B39F5944729E840552E73E001F"/>
    <w:rsid w:val="00C75052"/>
  </w:style>
  <w:style w:type="paragraph" w:customStyle="1" w:styleId="167927DE5DB643FCA8BD9DC47925845F">
    <w:name w:val="167927DE5DB643FCA8BD9DC47925845F"/>
    <w:rsid w:val="00C75052"/>
  </w:style>
  <w:style w:type="paragraph" w:customStyle="1" w:styleId="E036F257EAD547CB96C18AAFB5CC6238">
    <w:name w:val="E036F257EAD547CB96C18AAFB5CC6238"/>
    <w:rsid w:val="00C75052"/>
  </w:style>
  <w:style w:type="paragraph" w:customStyle="1" w:styleId="691685EAAF134C73B4481AAEFA840E14">
    <w:name w:val="691685EAAF134C73B4481AAEFA840E14"/>
    <w:rsid w:val="00C75052"/>
  </w:style>
  <w:style w:type="paragraph" w:customStyle="1" w:styleId="3E53257E5A4640C3953D6223C787326B">
    <w:name w:val="3E53257E5A4640C3953D6223C787326B"/>
    <w:rsid w:val="00C75052"/>
  </w:style>
  <w:style w:type="paragraph" w:customStyle="1" w:styleId="E60AA393AD624B56B4838FB4FF2C7E0B">
    <w:name w:val="E60AA393AD624B56B4838FB4FF2C7E0B"/>
    <w:rsid w:val="00C75052"/>
  </w:style>
  <w:style w:type="paragraph" w:customStyle="1" w:styleId="A10CEA1E18754C88A1784A0A5E8D17DC">
    <w:name w:val="A10CEA1E18754C88A1784A0A5E8D17DC"/>
    <w:rsid w:val="00C75052"/>
  </w:style>
  <w:style w:type="paragraph" w:customStyle="1" w:styleId="A1F59116463B480E8CEACB7A467BEF8B">
    <w:name w:val="A1F59116463B480E8CEACB7A467BEF8B"/>
    <w:rsid w:val="00C75052"/>
  </w:style>
  <w:style w:type="paragraph" w:customStyle="1" w:styleId="E12BEFCBFCA647088BA4584ED8CCC568">
    <w:name w:val="E12BEFCBFCA647088BA4584ED8CCC568"/>
    <w:rsid w:val="00C75052"/>
  </w:style>
  <w:style w:type="paragraph" w:customStyle="1" w:styleId="906C86C319BB416F8F0BD303C7CDFAFD">
    <w:name w:val="906C86C319BB416F8F0BD303C7CDFAFD"/>
    <w:rsid w:val="00C75052"/>
  </w:style>
  <w:style w:type="paragraph" w:customStyle="1" w:styleId="8CA05D39C9FB45B48ADD00C543E50903">
    <w:name w:val="8CA05D39C9FB45B48ADD00C543E50903"/>
    <w:rsid w:val="00C75052"/>
  </w:style>
  <w:style w:type="paragraph" w:customStyle="1" w:styleId="611C1A3424CC4C0B8460353E30465D3F">
    <w:name w:val="611C1A3424CC4C0B8460353E30465D3F"/>
    <w:rsid w:val="00C75052"/>
  </w:style>
  <w:style w:type="paragraph" w:customStyle="1" w:styleId="2AE1EE0BCD9E4FC8A0932EDB08B3A395">
    <w:name w:val="2AE1EE0BCD9E4FC8A0932EDB08B3A395"/>
    <w:rsid w:val="00C75052"/>
  </w:style>
  <w:style w:type="paragraph" w:customStyle="1" w:styleId="9E219FFDA7E246A29098779540A4250E">
    <w:name w:val="9E219FFDA7E246A29098779540A4250E"/>
    <w:rsid w:val="00C75052"/>
  </w:style>
  <w:style w:type="paragraph" w:customStyle="1" w:styleId="D48BBC218E994F1794F572ACBC0CF653">
    <w:name w:val="D48BBC218E994F1794F572ACBC0CF653"/>
    <w:rsid w:val="00C75052"/>
  </w:style>
  <w:style w:type="paragraph" w:customStyle="1" w:styleId="C5DF4CEF39A540658BC88E583F8D3AC8">
    <w:name w:val="C5DF4CEF39A540658BC88E583F8D3AC8"/>
    <w:rsid w:val="00C75052"/>
  </w:style>
  <w:style w:type="paragraph" w:customStyle="1" w:styleId="043CA7B7C4E243B686019FBD1C2933D2">
    <w:name w:val="043CA7B7C4E243B686019FBD1C2933D2"/>
    <w:rsid w:val="00C75052"/>
  </w:style>
  <w:style w:type="paragraph" w:customStyle="1" w:styleId="5F25C739FD8B4F88BC4BA91678BFB5CB">
    <w:name w:val="5F25C739FD8B4F88BC4BA91678BFB5CB"/>
    <w:rsid w:val="00C75052"/>
  </w:style>
  <w:style w:type="paragraph" w:customStyle="1" w:styleId="486133CC2CBD47E380534516D365364F">
    <w:name w:val="486133CC2CBD47E380534516D365364F"/>
    <w:rsid w:val="00C75052"/>
  </w:style>
  <w:style w:type="paragraph" w:customStyle="1" w:styleId="769127815947438EAE04B1F754C81E9B">
    <w:name w:val="769127815947438EAE04B1F754C81E9B"/>
    <w:rsid w:val="00C75052"/>
  </w:style>
  <w:style w:type="paragraph" w:customStyle="1" w:styleId="51F6E3765F17458EB56B21B8C6F089E4">
    <w:name w:val="51F6E3765F17458EB56B21B8C6F089E4"/>
    <w:rsid w:val="00C75052"/>
  </w:style>
  <w:style w:type="paragraph" w:customStyle="1" w:styleId="0515C5D967534475AD53117418AE0433">
    <w:name w:val="0515C5D967534475AD53117418AE0433"/>
    <w:rsid w:val="00C75052"/>
  </w:style>
  <w:style w:type="paragraph" w:customStyle="1" w:styleId="4A0E4819ADC2418E996A164CF5E6239C">
    <w:name w:val="4A0E4819ADC2418E996A164CF5E6239C"/>
    <w:rsid w:val="00C75052"/>
  </w:style>
  <w:style w:type="paragraph" w:customStyle="1" w:styleId="FF688168C7484364BFAC79973991BC40">
    <w:name w:val="FF688168C7484364BFAC79973991BC40"/>
    <w:rsid w:val="00C75052"/>
  </w:style>
  <w:style w:type="paragraph" w:customStyle="1" w:styleId="8132C08E6EE24ADA9543A416B1365AF7">
    <w:name w:val="8132C08E6EE24ADA9543A416B1365AF7"/>
    <w:rsid w:val="00C75052"/>
  </w:style>
  <w:style w:type="paragraph" w:customStyle="1" w:styleId="16A12E456A8C45EAAA838C8F0026919E">
    <w:name w:val="16A12E456A8C45EAAA838C8F0026919E"/>
    <w:rsid w:val="00C75052"/>
  </w:style>
  <w:style w:type="paragraph" w:customStyle="1" w:styleId="4106C62C42394C19BE3C9241E71AC935">
    <w:name w:val="4106C62C42394C19BE3C9241E71AC935"/>
    <w:rsid w:val="00C75052"/>
  </w:style>
  <w:style w:type="paragraph" w:customStyle="1" w:styleId="8126703975E1416FA5BA52D4E8FDF05C">
    <w:name w:val="8126703975E1416FA5BA52D4E8FDF05C"/>
    <w:rsid w:val="00C75052"/>
  </w:style>
  <w:style w:type="paragraph" w:customStyle="1" w:styleId="FA9BC2BFF66A4B70985664045C004AE8">
    <w:name w:val="FA9BC2BFF66A4B70985664045C004AE8"/>
    <w:rsid w:val="00C75052"/>
  </w:style>
  <w:style w:type="paragraph" w:customStyle="1" w:styleId="811B3E81D9A541218E762071D5C9719C">
    <w:name w:val="811B3E81D9A541218E762071D5C9719C"/>
    <w:rsid w:val="00C75052"/>
  </w:style>
  <w:style w:type="paragraph" w:customStyle="1" w:styleId="2EABE62F884F4D4BB330D6333CB669C2">
    <w:name w:val="2EABE62F884F4D4BB330D6333CB669C2"/>
    <w:rsid w:val="00C75052"/>
  </w:style>
  <w:style w:type="paragraph" w:customStyle="1" w:styleId="D8AE211AC05A408D95259754EE1DBB55">
    <w:name w:val="D8AE211AC05A408D95259754EE1DBB55"/>
    <w:rsid w:val="00C75052"/>
  </w:style>
  <w:style w:type="paragraph" w:customStyle="1" w:styleId="A9C9FE0E317F4B4EBC4633F8E683CB22">
    <w:name w:val="A9C9FE0E317F4B4EBC4633F8E683CB22"/>
    <w:rsid w:val="00C75052"/>
  </w:style>
  <w:style w:type="paragraph" w:customStyle="1" w:styleId="B2DBF72E749C4A5AB6BB4678DC4F77CD">
    <w:name w:val="B2DBF72E749C4A5AB6BB4678DC4F77CD"/>
    <w:rsid w:val="00C75052"/>
  </w:style>
  <w:style w:type="paragraph" w:customStyle="1" w:styleId="53E803D487044C56BA1585383296F0FA">
    <w:name w:val="53E803D487044C56BA1585383296F0FA"/>
    <w:rsid w:val="00C75052"/>
  </w:style>
  <w:style w:type="paragraph" w:customStyle="1" w:styleId="C0283A1912644332B55B9F038EE16028">
    <w:name w:val="C0283A1912644332B55B9F038EE16028"/>
    <w:rsid w:val="00C75052"/>
  </w:style>
  <w:style w:type="paragraph" w:customStyle="1" w:styleId="E345DA97254140D0A9A0CA71C690E9CF">
    <w:name w:val="E345DA97254140D0A9A0CA71C690E9CF"/>
    <w:rsid w:val="00C75052"/>
  </w:style>
  <w:style w:type="paragraph" w:customStyle="1" w:styleId="C6D4982F22164EE390886747FFCB3E26">
    <w:name w:val="C6D4982F22164EE390886747FFCB3E26"/>
    <w:rsid w:val="00C75052"/>
  </w:style>
  <w:style w:type="paragraph" w:customStyle="1" w:styleId="ED8FC00D72944D75A68715ECBB6F6930">
    <w:name w:val="ED8FC00D72944D75A68715ECBB6F6930"/>
    <w:rsid w:val="00C75052"/>
  </w:style>
  <w:style w:type="paragraph" w:customStyle="1" w:styleId="FD89C6D3E3C44D2191A5D0A44E4A9E4F">
    <w:name w:val="FD89C6D3E3C44D2191A5D0A44E4A9E4F"/>
    <w:rsid w:val="00C75052"/>
  </w:style>
  <w:style w:type="paragraph" w:customStyle="1" w:styleId="386B437AACEC478EA96279741DE9F1BE">
    <w:name w:val="386B437AACEC478EA96279741DE9F1BE"/>
    <w:rsid w:val="00C75052"/>
  </w:style>
  <w:style w:type="paragraph" w:customStyle="1" w:styleId="E55FAE4C4766430F84CA4427B56D62F1">
    <w:name w:val="E55FAE4C4766430F84CA4427B56D62F1"/>
    <w:rsid w:val="00C75052"/>
  </w:style>
  <w:style w:type="paragraph" w:customStyle="1" w:styleId="B8DFE71D9EFC48E5978724A0895ED2C4">
    <w:name w:val="B8DFE71D9EFC48E5978724A0895ED2C4"/>
    <w:rsid w:val="00C75052"/>
  </w:style>
  <w:style w:type="paragraph" w:customStyle="1" w:styleId="CC4B3849AC704190B190085373928A67">
    <w:name w:val="CC4B3849AC704190B190085373928A67"/>
    <w:rsid w:val="00C75052"/>
  </w:style>
  <w:style w:type="paragraph" w:customStyle="1" w:styleId="999C5D2A3616432FA4930B24E1C31BD8">
    <w:name w:val="999C5D2A3616432FA4930B24E1C31BD8"/>
    <w:rsid w:val="00C75052"/>
  </w:style>
  <w:style w:type="paragraph" w:customStyle="1" w:styleId="F1DA40A7BE0C448DAE395EA745E6849C">
    <w:name w:val="F1DA40A7BE0C448DAE395EA745E6849C"/>
    <w:rsid w:val="00C75052"/>
  </w:style>
  <w:style w:type="paragraph" w:customStyle="1" w:styleId="31CEA0EB37C0408D9DC28DB00D1DE519">
    <w:name w:val="31CEA0EB37C0408D9DC28DB00D1DE519"/>
    <w:rsid w:val="00C75052"/>
  </w:style>
  <w:style w:type="paragraph" w:customStyle="1" w:styleId="3197C3B2ECC540E3A580676F6B56A475">
    <w:name w:val="3197C3B2ECC540E3A580676F6B56A475"/>
    <w:rsid w:val="00C75052"/>
  </w:style>
  <w:style w:type="paragraph" w:customStyle="1" w:styleId="092705DD715E4B5992A73CC4980E4299">
    <w:name w:val="092705DD715E4B5992A73CC4980E4299"/>
    <w:rsid w:val="00C75052"/>
  </w:style>
  <w:style w:type="paragraph" w:customStyle="1" w:styleId="910B6AF1F0EE4039B2DFCE08BAD0AE84">
    <w:name w:val="910B6AF1F0EE4039B2DFCE08BAD0AE84"/>
    <w:rsid w:val="00C75052"/>
  </w:style>
  <w:style w:type="paragraph" w:customStyle="1" w:styleId="F07E8FD9FE924A1789D1C34A6E5FB812">
    <w:name w:val="F07E8FD9FE924A1789D1C34A6E5FB812"/>
    <w:rsid w:val="00C75052"/>
  </w:style>
  <w:style w:type="paragraph" w:customStyle="1" w:styleId="E401EF7DB24A4F189DA90F90234CE8BB">
    <w:name w:val="E401EF7DB24A4F189DA90F90234CE8BB"/>
    <w:rsid w:val="00C75052"/>
  </w:style>
  <w:style w:type="paragraph" w:customStyle="1" w:styleId="1968779211834003BF51319CFCBEF91C">
    <w:name w:val="1968779211834003BF51319CFCBEF91C"/>
    <w:rsid w:val="00C75052"/>
  </w:style>
  <w:style w:type="paragraph" w:customStyle="1" w:styleId="786B8369E45D4B989DCAC84C7C2B3907">
    <w:name w:val="786B8369E45D4B989DCAC84C7C2B3907"/>
    <w:rsid w:val="00C75052"/>
  </w:style>
  <w:style w:type="paragraph" w:customStyle="1" w:styleId="15CBB17997A24395AB210D655F3F4A24">
    <w:name w:val="15CBB17997A24395AB210D655F3F4A24"/>
    <w:rsid w:val="00C75052"/>
  </w:style>
  <w:style w:type="paragraph" w:customStyle="1" w:styleId="D619560C710F4311AB87CFA2A6531401">
    <w:name w:val="D619560C710F4311AB87CFA2A6531401"/>
    <w:rsid w:val="00C75052"/>
  </w:style>
  <w:style w:type="paragraph" w:customStyle="1" w:styleId="A021FFD2F8394A52B9CE2D86344D4246">
    <w:name w:val="A021FFD2F8394A52B9CE2D86344D4246"/>
    <w:rsid w:val="00C75052"/>
  </w:style>
  <w:style w:type="paragraph" w:customStyle="1" w:styleId="5ECA9470F0E6493F8A637E4AA08FBA1B">
    <w:name w:val="5ECA9470F0E6493F8A637E4AA08FBA1B"/>
    <w:rsid w:val="00C75052"/>
  </w:style>
  <w:style w:type="paragraph" w:customStyle="1" w:styleId="9F2D087DFBC944549AAFCB7893774C2D">
    <w:name w:val="9F2D087DFBC944549AAFCB7893774C2D"/>
    <w:rsid w:val="00C75052"/>
  </w:style>
  <w:style w:type="paragraph" w:customStyle="1" w:styleId="607DA5A293FA4D5EA7235CD1423E29FE">
    <w:name w:val="607DA5A293FA4D5EA7235CD1423E29FE"/>
    <w:rsid w:val="00C75052"/>
  </w:style>
  <w:style w:type="paragraph" w:customStyle="1" w:styleId="DA91EE75132B4C3CB2C82EE9E6299299">
    <w:name w:val="DA91EE75132B4C3CB2C82EE9E6299299"/>
    <w:rsid w:val="00C75052"/>
  </w:style>
  <w:style w:type="paragraph" w:customStyle="1" w:styleId="16362726DB7A4A21A1A07C4B9E4DB6C3">
    <w:name w:val="16362726DB7A4A21A1A07C4B9E4DB6C3"/>
    <w:rsid w:val="00C75052"/>
  </w:style>
  <w:style w:type="paragraph" w:customStyle="1" w:styleId="6B67F5AE39B149CA96EA6845E54CABD9">
    <w:name w:val="6B67F5AE39B149CA96EA6845E54CABD9"/>
    <w:rsid w:val="00C75052"/>
  </w:style>
  <w:style w:type="paragraph" w:customStyle="1" w:styleId="FB3EC0CA4AD74716A59EA7156AE7CCB7">
    <w:name w:val="FB3EC0CA4AD74716A59EA7156AE7CCB7"/>
    <w:rsid w:val="00C75052"/>
  </w:style>
  <w:style w:type="paragraph" w:customStyle="1" w:styleId="FF00F13C44A340459C2C20E6ABB58250">
    <w:name w:val="FF00F13C44A340459C2C20E6ABB58250"/>
    <w:rsid w:val="00C75052"/>
  </w:style>
  <w:style w:type="paragraph" w:customStyle="1" w:styleId="EAB8F5FF286140758C1F7A738F5DEAC2">
    <w:name w:val="EAB8F5FF286140758C1F7A738F5DEAC2"/>
    <w:rsid w:val="00C75052"/>
  </w:style>
  <w:style w:type="paragraph" w:customStyle="1" w:styleId="C5E1D9DBA7A84AEC88DD8CE5C2C629A1">
    <w:name w:val="C5E1D9DBA7A84AEC88DD8CE5C2C629A1"/>
    <w:rsid w:val="00C75052"/>
  </w:style>
  <w:style w:type="paragraph" w:customStyle="1" w:styleId="CA494ADACE88488D9FF8EEFD36592F8C">
    <w:name w:val="CA494ADACE88488D9FF8EEFD36592F8C"/>
    <w:rsid w:val="00C75052"/>
  </w:style>
  <w:style w:type="paragraph" w:customStyle="1" w:styleId="BC1D9491918549A69145875FAA405D01">
    <w:name w:val="BC1D9491918549A69145875FAA405D01"/>
    <w:rsid w:val="00C75052"/>
  </w:style>
  <w:style w:type="paragraph" w:customStyle="1" w:styleId="77F4D4115B284CBE9FF5BFEB005A0009">
    <w:name w:val="77F4D4115B284CBE9FF5BFEB005A0009"/>
    <w:rsid w:val="00C75052"/>
  </w:style>
  <w:style w:type="paragraph" w:customStyle="1" w:styleId="1653D436B756466A96F5CD881E8E9647">
    <w:name w:val="1653D436B756466A96F5CD881E8E9647"/>
    <w:rsid w:val="00C75052"/>
  </w:style>
  <w:style w:type="paragraph" w:customStyle="1" w:styleId="096C2B0B1C934B478F38C595309186A7">
    <w:name w:val="096C2B0B1C934B478F38C595309186A7"/>
    <w:rsid w:val="00C75052"/>
  </w:style>
  <w:style w:type="paragraph" w:customStyle="1" w:styleId="0BA03C9B61FE44BD930CBCFB724B3A62">
    <w:name w:val="0BA03C9B61FE44BD930CBCFB724B3A62"/>
    <w:rsid w:val="00C75052"/>
  </w:style>
  <w:style w:type="paragraph" w:customStyle="1" w:styleId="5B4EE14A56D6412596C39D69F40B8C8C">
    <w:name w:val="5B4EE14A56D6412596C39D69F40B8C8C"/>
    <w:rsid w:val="00C75052"/>
  </w:style>
  <w:style w:type="paragraph" w:customStyle="1" w:styleId="D2211F5071BA4813949E86B8E20E7D0E">
    <w:name w:val="D2211F5071BA4813949E86B8E20E7D0E"/>
    <w:rsid w:val="00C75052"/>
  </w:style>
  <w:style w:type="paragraph" w:customStyle="1" w:styleId="B7C83729167345F482798D622F2B68DB">
    <w:name w:val="B7C83729167345F482798D622F2B68DB"/>
    <w:rsid w:val="00C75052"/>
  </w:style>
  <w:style w:type="paragraph" w:customStyle="1" w:styleId="583A2A62E5F045BAAFAA014CB827B4BF">
    <w:name w:val="583A2A62E5F045BAAFAA014CB827B4BF"/>
    <w:rsid w:val="00C75052"/>
  </w:style>
  <w:style w:type="paragraph" w:customStyle="1" w:styleId="BC365730D9594DCF804A0FE4A264E4EF">
    <w:name w:val="BC365730D9594DCF804A0FE4A264E4EF"/>
    <w:rsid w:val="00C75052"/>
  </w:style>
  <w:style w:type="paragraph" w:customStyle="1" w:styleId="1265FCEB7EB94D979F0F4F144BEF39A6">
    <w:name w:val="1265FCEB7EB94D979F0F4F144BEF39A6"/>
    <w:rsid w:val="00C75052"/>
  </w:style>
  <w:style w:type="paragraph" w:customStyle="1" w:styleId="4BF99852FFAD421E88797CDA247CD208">
    <w:name w:val="4BF99852FFAD421E88797CDA247CD208"/>
    <w:rsid w:val="00C75052"/>
  </w:style>
  <w:style w:type="paragraph" w:customStyle="1" w:styleId="E56460F3DDD147FAB800A10942514A60">
    <w:name w:val="E56460F3DDD147FAB800A10942514A60"/>
    <w:rsid w:val="00C75052"/>
  </w:style>
  <w:style w:type="paragraph" w:customStyle="1" w:styleId="86741A9541494F60A7DDF95B52F22945">
    <w:name w:val="86741A9541494F60A7DDF95B52F22945"/>
    <w:rsid w:val="00C75052"/>
  </w:style>
  <w:style w:type="paragraph" w:customStyle="1" w:styleId="4A5622204F8E4873B591A7BE82C2FB8A">
    <w:name w:val="4A5622204F8E4873B591A7BE82C2FB8A"/>
    <w:rsid w:val="00C75052"/>
  </w:style>
  <w:style w:type="paragraph" w:customStyle="1" w:styleId="CC3BB4A45940473892C6373A06EC2AD6">
    <w:name w:val="CC3BB4A45940473892C6373A06EC2AD6"/>
    <w:rsid w:val="00C75052"/>
  </w:style>
  <w:style w:type="paragraph" w:customStyle="1" w:styleId="BE236042EE33477E880D1515479DEB6E">
    <w:name w:val="BE236042EE33477E880D1515479DEB6E"/>
    <w:rsid w:val="00C75052"/>
  </w:style>
  <w:style w:type="paragraph" w:customStyle="1" w:styleId="243C4AA1B71E449E812680E2DA992BFA">
    <w:name w:val="243C4AA1B71E449E812680E2DA992BFA"/>
    <w:rsid w:val="00C75052"/>
  </w:style>
  <w:style w:type="paragraph" w:customStyle="1" w:styleId="F8A2BAC6CED4483D80B0D904ACCF993F">
    <w:name w:val="F8A2BAC6CED4483D80B0D904ACCF993F"/>
    <w:rsid w:val="00C75052"/>
  </w:style>
  <w:style w:type="paragraph" w:customStyle="1" w:styleId="AEF04462554E40D596BDF97425D140F5">
    <w:name w:val="AEF04462554E40D596BDF97425D140F5"/>
    <w:rsid w:val="00C75052"/>
  </w:style>
  <w:style w:type="paragraph" w:customStyle="1" w:styleId="F652D00308FA4E60874127EA7B7C78D1">
    <w:name w:val="F652D00308FA4E60874127EA7B7C78D1"/>
    <w:rsid w:val="00C75052"/>
  </w:style>
  <w:style w:type="paragraph" w:customStyle="1" w:styleId="6643AE1C21E446B4854856BAD78242C7">
    <w:name w:val="6643AE1C21E446B4854856BAD78242C7"/>
    <w:rsid w:val="00C75052"/>
  </w:style>
  <w:style w:type="paragraph" w:customStyle="1" w:styleId="0F34C5028F26431E81D729D3713B3B82">
    <w:name w:val="0F34C5028F26431E81D729D3713B3B82"/>
    <w:rsid w:val="00C75052"/>
  </w:style>
  <w:style w:type="paragraph" w:customStyle="1" w:styleId="74DA13E3C06E4109B4CE6BCD0297E224">
    <w:name w:val="74DA13E3C06E4109B4CE6BCD0297E224"/>
    <w:rsid w:val="00C75052"/>
  </w:style>
  <w:style w:type="paragraph" w:customStyle="1" w:styleId="70AD2A9C27D1423DBA0E0EF2DEC0D9D2">
    <w:name w:val="70AD2A9C27D1423DBA0E0EF2DEC0D9D2"/>
    <w:rsid w:val="00C75052"/>
  </w:style>
  <w:style w:type="paragraph" w:customStyle="1" w:styleId="3EAFF10E633F498BBF524AC672AF89BF">
    <w:name w:val="3EAFF10E633F498BBF524AC672AF89BF"/>
    <w:rsid w:val="00C75052"/>
  </w:style>
  <w:style w:type="paragraph" w:customStyle="1" w:styleId="35926D7C2D4146AA96EF04127B329CEB">
    <w:name w:val="35926D7C2D4146AA96EF04127B329CEB"/>
    <w:rsid w:val="00C75052"/>
  </w:style>
  <w:style w:type="paragraph" w:customStyle="1" w:styleId="B8939F4F6F39450E8E4AECEC50416670">
    <w:name w:val="B8939F4F6F39450E8E4AECEC50416670"/>
    <w:rsid w:val="00C75052"/>
  </w:style>
  <w:style w:type="paragraph" w:customStyle="1" w:styleId="F09E3CF8FB1542D4873FF27717D596C8">
    <w:name w:val="F09E3CF8FB1542D4873FF27717D596C8"/>
    <w:rsid w:val="00C75052"/>
  </w:style>
  <w:style w:type="paragraph" w:customStyle="1" w:styleId="884C738481EF4C99A850CACEFDE9B672">
    <w:name w:val="884C738481EF4C99A850CACEFDE9B672"/>
    <w:rsid w:val="00C75052"/>
  </w:style>
  <w:style w:type="paragraph" w:customStyle="1" w:styleId="E1D7B790DBE04E4DB931DD549B6CE75D">
    <w:name w:val="E1D7B790DBE04E4DB931DD549B6CE75D"/>
    <w:rsid w:val="00C75052"/>
  </w:style>
  <w:style w:type="paragraph" w:customStyle="1" w:styleId="46E02B43FDB9403091E83561A2E348C9">
    <w:name w:val="46E02B43FDB9403091E83561A2E348C9"/>
    <w:rsid w:val="00C75052"/>
  </w:style>
  <w:style w:type="paragraph" w:customStyle="1" w:styleId="67B8562EA1BF407D83F6235A6940879C">
    <w:name w:val="67B8562EA1BF407D83F6235A6940879C"/>
    <w:rsid w:val="00C75052"/>
  </w:style>
  <w:style w:type="paragraph" w:customStyle="1" w:styleId="B96B311DCAE7483B8A3BFB4767D44704">
    <w:name w:val="B96B311DCAE7483B8A3BFB4767D44704"/>
    <w:rsid w:val="00C75052"/>
  </w:style>
  <w:style w:type="paragraph" w:customStyle="1" w:styleId="09A8FF380ABB4220804608A753B423BF">
    <w:name w:val="09A8FF380ABB4220804608A753B423BF"/>
    <w:rsid w:val="00C75052"/>
  </w:style>
  <w:style w:type="paragraph" w:customStyle="1" w:styleId="509ECFB034054E4BA1A62EC06876B18D">
    <w:name w:val="509ECFB034054E4BA1A62EC06876B18D"/>
    <w:rsid w:val="00C75052"/>
  </w:style>
  <w:style w:type="paragraph" w:customStyle="1" w:styleId="80EB8E3FDAB44A1E9623C3F26ACC9127">
    <w:name w:val="80EB8E3FDAB44A1E9623C3F26ACC9127"/>
    <w:rsid w:val="00C75052"/>
  </w:style>
  <w:style w:type="paragraph" w:customStyle="1" w:styleId="852E4D394E454EF285ED405FAF6EA715">
    <w:name w:val="852E4D394E454EF285ED405FAF6EA715"/>
    <w:rsid w:val="00C75052"/>
  </w:style>
  <w:style w:type="paragraph" w:customStyle="1" w:styleId="7D5B6368B73340A9921B4C201C534841">
    <w:name w:val="7D5B6368B73340A9921B4C201C534841"/>
    <w:rsid w:val="00C75052"/>
  </w:style>
  <w:style w:type="paragraph" w:customStyle="1" w:styleId="0EFBDE986FA84937B0119E7705B3DA48">
    <w:name w:val="0EFBDE986FA84937B0119E7705B3DA48"/>
    <w:rsid w:val="00C75052"/>
  </w:style>
  <w:style w:type="paragraph" w:customStyle="1" w:styleId="C799BCFB54A842A6B36CC9751993642A">
    <w:name w:val="C799BCFB54A842A6B36CC9751993642A"/>
    <w:rsid w:val="00C75052"/>
  </w:style>
  <w:style w:type="paragraph" w:customStyle="1" w:styleId="4C91E6CE28C74FE2B1D40FFF0BCF2E4B">
    <w:name w:val="4C91E6CE28C74FE2B1D40FFF0BCF2E4B"/>
    <w:rsid w:val="00C75052"/>
  </w:style>
  <w:style w:type="paragraph" w:customStyle="1" w:styleId="DBDAEE73CDFA4AE189FBF718870D9CC4">
    <w:name w:val="DBDAEE73CDFA4AE189FBF718870D9CC4"/>
    <w:rsid w:val="00C75052"/>
  </w:style>
  <w:style w:type="paragraph" w:customStyle="1" w:styleId="9DAFC7B9222E4415B99153D757B80736">
    <w:name w:val="9DAFC7B9222E4415B99153D757B80736"/>
    <w:rsid w:val="00C75052"/>
  </w:style>
  <w:style w:type="paragraph" w:customStyle="1" w:styleId="EB7510345F324D86B32BE8B0C472D38F">
    <w:name w:val="EB7510345F324D86B32BE8B0C472D38F"/>
    <w:rsid w:val="00C75052"/>
  </w:style>
  <w:style w:type="paragraph" w:customStyle="1" w:styleId="6A96A321EBEE499B839AEE609E1649FF">
    <w:name w:val="6A96A321EBEE499B839AEE609E1649FF"/>
    <w:rsid w:val="00C75052"/>
  </w:style>
  <w:style w:type="paragraph" w:customStyle="1" w:styleId="BF2DF16EA46A49739DBB4300F0296D0D">
    <w:name w:val="BF2DF16EA46A49739DBB4300F0296D0D"/>
    <w:rsid w:val="00C75052"/>
  </w:style>
  <w:style w:type="paragraph" w:customStyle="1" w:styleId="6E4BA2985AA64142B759C1AEFE8331DE">
    <w:name w:val="6E4BA2985AA64142B759C1AEFE8331DE"/>
    <w:rsid w:val="00C75052"/>
  </w:style>
  <w:style w:type="paragraph" w:customStyle="1" w:styleId="EFE59C50AA5846D6BEB7C3C4078479D7">
    <w:name w:val="EFE59C50AA5846D6BEB7C3C4078479D7"/>
    <w:rsid w:val="00C75052"/>
  </w:style>
  <w:style w:type="paragraph" w:customStyle="1" w:styleId="66442AE4A2F5416BBC0A07774AA3291A">
    <w:name w:val="66442AE4A2F5416BBC0A07774AA3291A"/>
    <w:rsid w:val="00C75052"/>
  </w:style>
  <w:style w:type="paragraph" w:customStyle="1" w:styleId="E6FC2971BC2D4F77BDDCE05152766DB3">
    <w:name w:val="E6FC2971BC2D4F77BDDCE05152766DB3"/>
    <w:rsid w:val="00C75052"/>
  </w:style>
  <w:style w:type="paragraph" w:customStyle="1" w:styleId="198463DB959D4FE7A800E2016B89A4F2">
    <w:name w:val="198463DB959D4FE7A800E2016B89A4F2"/>
    <w:rsid w:val="00C75052"/>
  </w:style>
  <w:style w:type="paragraph" w:customStyle="1" w:styleId="376FDC9D759D4258BE634C6BCEE59985">
    <w:name w:val="376FDC9D759D4258BE634C6BCEE59985"/>
    <w:rsid w:val="00C75052"/>
  </w:style>
  <w:style w:type="paragraph" w:customStyle="1" w:styleId="7605C5D7EA26496FBB27EF4D34A5441B">
    <w:name w:val="7605C5D7EA26496FBB27EF4D34A5441B"/>
    <w:rsid w:val="00C75052"/>
  </w:style>
  <w:style w:type="paragraph" w:customStyle="1" w:styleId="991D2F49FE604A6797AA6D1902344C56">
    <w:name w:val="991D2F49FE604A6797AA6D1902344C56"/>
    <w:rsid w:val="00C75052"/>
  </w:style>
  <w:style w:type="paragraph" w:customStyle="1" w:styleId="573E6CF8288248F09A912946D531545A">
    <w:name w:val="573E6CF8288248F09A912946D531545A"/>
    <w:rsid w:val="00C75052"/>
  </w:style>
  <w:style w:type="paragraph" w:customStyle="1" w:styleId="0EBDA6BB26FE4BADB04598EA1114478D">
    <w:name w:val="0EBDA6BB26FE4BADB04598EA1114478D"/>
    <w:rsid w:val="00C75052"/>
  </w:style>
  <w:style w:type="paragraph" w:customStyle="1" w:styleId="C497A080186D4D3C909CFB23E94243CE">
    <w:name w:val="C497A080186D4D3C909CFB23E94243CE"/>
    <w:rsid w:val="00C75052"/>
  </w:style>
  <w:style w:type="paragraph" w:customStyle="1" w:styleId="4999235826D14AABBB61C620DE0D31A9">
    <w:name w:val="4999235826D14AABBB61C620DE0D31A9"/>
    <w:rsid w:val="00C75052"/>
  </w:style>
  <w:style w:type="paragraph" w:customStyle="1" w:styleId="EDA03E2C815F48E2917C65060041FE94">
    <w:name w:val="EDA03E2C815F48E2917C65060041FE94"/>
    <w:rsid w:val="00C75052"/>
  </w:style>
  <w:style w:type="paragraph" w:customStyle="1" w:styleId="E459DF1702EF4B72AB4EE6349DB9E384">
    <w:name w:val="E459DF1702EF4B72AB4EE6349DB9E384"/>
    <w:rsid w:val="00C75052"/>
  </w:style>
  <w:style w:type="paragraph" w:customStyle="1" w:styleId="23133C5055AD4348B904A15F0CCCE70E">
    <w:name w:val="23133C5055AD4348B904A15F0CCCE70E"/>
    <w:rsid w:val="00C75052"/>
  </w:style>
  <w:style w:type="paragraph" w:customStyle="1" w:styleId="48580A1091554F01B53D7935584B7BE2">
    <w:name w:val="48580A1091554F01B53D7935584B7BE2"/>
    <w:rsid w:val="00C75052"/>
  </w:style>
  <w:style w:type="paragraph" w:customStyle="1" w:styleId="AD2AF39E28484495936958CF47E84FDB">
    <w:name w:val="AD2AF39E28484495936958CF47E84FDB"/>
    <w:rsid w:val="00C75052"/>
  </w:style>
  <w:style w:type="paragraph" w:customStyle="1" w:styleId="3231BEF5F5DC4057B3C46341ECA45E32">
    <w:name w:val="3231BEF5F5DC4057B3C46341ECA45E32"/>
    <w:rsid w:val="00C75052"/>
  </w:style>
  <w:style w:type="paragraph" w:customStyle="1" w:styleId="0FB75D10B45942E39FF4EE65956B74DC">
    <w:name w:val="0FB75D10B45942E39FF4EE65956B74DC"/>
    <w:rsid w:val="00C75052"/>
  </w:style>
  <w:style w:type="paragraph" w:customStyle="1" w:styleId="B25235E3947F482D8FA86D4395E16589">
    <w:name w:val="B25235E3947F482D8FA86D4395E16589"/>
    <w:rsid w:val="00C75052"/>
  </w:style>
  <w:style w:type="paragraph" w:customStyle="1" w:styleId="C7987D33859A46D985198E8B21A16C9E">
    <w:name w:val="C7987D33859A46D985198E8B21A16C9E"/>
    <w:rsid w:val="00C75052"/>
  </w:style>
  <w:style w:type="paragraph" w:customStyle="1" w:styleId="DCC0D4A679324E2188BEE4FB85E2B1A4">
    <w:name w:val="DCC0D4A679324E2188BEE4FB85E2B1A4"/>
    <w:rsid w:val="00C75052"/>
  </w:style>
  <w:style w:type="paragraph" w:customStyle="1" w:styleId="5D6ABE43524B4A908DDCA9ACCA1A3BCC">
    <w:name w:val="5D6ABE43524B4A908DDCA9ACCA1A3BCC"/>
    <w:rsid w:val="00C75052"/>
  </w:style>
  <w:style w:type="paragraph" w:customStyle="1" w:styleId="D49F81E8FCB346BA9DD1842665261254">
    <w:name w:val="D49F81E8FCB346BA9DD1842665261254"/>
    <w:rsid w:val="00C75052"/>
  </w:style>
  <w:style w:type="paragraph" w:customStyle="1" w:styleId="85DCFB5ECEA74A5093DB6181D07B8CEB">
    <w:name w:val="85DCFB5ECEA74A5093DB6181D07B8CEB"/>
    <w:rsid w:val="00C75052"/>
  </w:style>
  <w:style w:type="paragraph" w:customStyle="1" w:styleId="9EBAE8895D844A18A9EC0B6E7D49B278">
    <w:name w:val="9EBAE8895D844A18A9EC0B6E7D49B278"/>
    <w:rsid w:val="00C75052"/>
  </w:style>
  <w:style w:type="paragraph" w:customStyle="1" w:styleId="5976B604FA174892B0C57FF54D9E6BCA">
    <w:name w:val="5976B604FA174892B0C57FF54D9E6BCA"/>
    <w:rsid w:val="00C75052"/>
  </w:style>
  <w:style w:type="paragraph" w:customStyle="1" w:styleId="24ECAE5292954EBEA39FF0D120F6142B">
    <w:name w:val="24ECAE5292954EBEA39FF0D120F6142B"/>
    <w:rsid w:val="00C75052"/>
  </w:style>
  <w:style w:type="paragraph" w:customStyle="1" w:styleId="FEAACC1985AF42C882C4EC5DF06E78D3">
    <w:name w:val="FEAACC1985AF42C882C4EC5DF06E78D3"/>
    <w:rsid w:val="00C75052"/>
  </w:style>
  <w:style w:type="paragraph" w:customStyle="1" w:styleId="851B206DD1894E78BD9B9F35E531CF93">
    <w:name w:val="851B206DD1894E78BD9B9F35E531CF93"/>
    <w:rsid w:val="00C75052"/>
  </w:style>
  <w:style w:type="paragraph" w:customStyle="1" w:styleId="D45117C51DAD48128F012D5A19F6C287">
    <w:name w:val="D45117C51DAD48128F012D5A19F6C287"/>
    <w:rsid w:val="00C75052"/>
  </w:style>
  <w:style w:type="paragraph" w:customStyle="1" w:styleId="79C2BC83A12641469CA4216399F6D587">
    <w:name w:val="79C2BC83A12641469CA4216399F6D587"/>
    <w:rsid w:val="00C75052"/>
  </w:style>
  <w:style w:type="paragraph" w:customStyle="1" w:styleId="12ABB882198B45CBAFFC6D159CB3C761">
    <w:name w:val="12ABB882198B45CBAFFC6D159CB3C761"/>
    <w:rsid w:val="00C75052"/>
  </w:style>
  <w:style w:type="paragraph" w:customStyle="1" w:styleId="80A81B1D8DE7496C834FCDB29E21605C">
    <w:name w:val="80A81B1D8DE7496C834FCDB29E21605C"/>
    <w:rsid w:val="00C75052"/>
  </w:style>
  <w:style w:type="paragraph" w:customStyle="1" w:styleId="A8D5FB94AF814C8FBC80792BE4633CB9">
    <w:name w:val="A8D5FB94AF814C8FBC80792BE4633CB9"/>
    <w:rsid w:val="00C75052"/>
  </w:style>
  <w:style w:type="paragraph" w:customStyle="1" w:styleId="8538BF12983341BC8D25550A4CF8D7B6">
    <w:name w:val="8538BF12983341BC8D25550A4CF8D7B6"/>
    <w:rsid w:val="00C75052"/>
  </w:style>
  <w:style w:type="paragraph" w:customStyle="1" w:styleId="CFA95EB86ACF4C219B8BAC4AF30DF936">
    <w:name w:val="CFA95EB86ACF4C219B8BAC4AF30DF936"/>
    <w:rsid w:val="00C75052"/>
  </w:style>
  <w:style w:type="paragraph" w:customStyle="1" w:styleId="734B2E303E1D4772AA1296DA4F1EDAE6">
    <w:name w:val="734B2E303E1D4772AA1296DA4F1EDAE6"/>
    <w:rsid w:val="00C75052"/>
  </w:style>
  <w:style w:type="paragraph" w:customStyle="1" w:styleId="870A440FA7D141B7A195CABE72A3A5C0">
    <w:name w:val="870A440FA7D141B7A195CABE72A3A5C0"/>
    <w:rsid w:val="00C75052"/>
  </w:style>
  <w:style w:type="paragraph" w:customStyle="1" w:styleId="13C6E116FDEE4D839E4D508B05C56964">
    <w:name w:val="13C6E116FDEE4D839E4D508B05C56964"/>
    <w:rsid w:val="00C75052"/>
  </w:style>
  <w:style w:type="paragraph" w:customStyle="1" w:styleId="96BEDD9FC59942C6B21AB6C8B8195EDF">
    <w:name w:val="96BEDD9FC59942C6B21AB6C8B8195EDF"/>
    <w:rsid w:val="00C75052"/>
  </w:style>
  <w:style w:type="paragraph" w:customStyle="1" w:styleId="E7D226420C6648D1A76EFFCFEF017584">
    <w:name w:val="E7D226420C6648D1A76EFFCFEF017584"/>
    <w:rsid w:val="00C75052"/>
  </w:style>
  <w:style w:type="paragraph" w:customStyle="1" w:styleId="C15467330D8544599C0100BD47A1149E">
    <w:name w:val="C15467330D8544599C0100BD47A1149E"/>
    <w:rsid w:val="00C75052"/>
  </w:style>
  <w:style w:type="paragraph" w:customStyle="1" w:styleId="33C6B0E4271A479CB03CB7823F27A75C">
    <w:name w:val="33C6B0E4271A479CB03CB7823F27A75C"/>
    <w:rsid w:val="00C75052"/>
  </w:style>
  <w:style w:type="paragraph" w:customStyle="1" w:styleId="7C43D8F2ECC44FF8B5F4A9AD5DBFDBF7">
    <w:name w:val="7C43D8F2ECC44FF8B5F4A9AD5DBFDBF7"/>
    <w:rsid w:val="00C75052"/>
  </w:style>
  <w:style w:type="paragraph" w:customStyle="1" w:styleId="20E5F2919E4849AA9D7E8009F82A2567">
    <w:name w:val="20E5F2919E4849AA9D7E8009F82A2567"/>
    <w:rsid w:val="00C75052"/>
  </w:style>
  <w:style w:type="paragraph" w:customStyle="1" w:styleId="946F4F7C6F8C43889044606700B13FCD">
    <w:name w:val="946F4F7C6F8C43889044606700B13FCD"/>
    <w:rsid w:val="00C75052"/>
  </w:style>
  <w:style w:type="paragraph" w:customStyle="1" w:styleId="2F959C936FE14C6087102D3FF652C8C1">
    <w:name w:val="2F959C936FE14C6087102D3FF652C8C1"/>
    <w:rsid w:val="00C75052"/>
  </w:style>
  <w:style w:type="paragraph" w:customStyle="1" w:styleId="61C8B397045B43D9979B5501C19E0FE5">
    <w:name w:val="61C8B397045B43D9979B5501C19E0FE5"/>
    <w:rsid w:val="00C75052"/>
  </w:style>
  <w:style w:type="paragraph" w:customStyle="1" w:styleId="C864D3515DFA441F83494A0CE88BDEC7">
    <w:name w:val="C864D3515DFA441F83494A0CE88BDEC7"/>
    <w:rsid w:val="00C75052"/>
  </w:style>
  <w:style w:type="paragraph" w:customStyle="1" w:styleId="B3BB0551E69E4FCA9B2BEC5D1324ED17">
    <w:name w:val="B3BB0551E69E4FCA9B2BEC5D1324ED17"/>
    <w:rsid w:val="00C75052"/>
  </w:style>
  <w:style w:type="paragraph" w:customStyle="1" w:styleId="FC5D9FE3FF254F28975D000A1123B2D4">
    <w:name w:val="FC5D9FE3FF254F28975D000A1123B2D4"/>
    <w:rsid w:val="00C75052"/>
  </w:style>
  <w:style w:type="paragraph" w:customStyle="1" w:styleId="152A2CFE1B2C4C6986B7AF2C3526EA02">
    <w:name w:val="152A2CFE1B2C4C6986B7AF2C3526EA02"/>
    <w:rsid w:val="00C75052"/>
  </w:style>
  <w:style w:type="paragraph" w:customStyle="1" w:styleId="7747C3F9565347239BEE5FF135F22667">
    <w:name w:val="7747C3F9565347239BEE5FF135F22667"/>
    <w:rsid w:val="00C75052"/>
  </w:style>
  <w:style w:type="paragraph" w:customStyle="1" w:styleId="30112D6497524F889748A46830519E39">
    <w:name w:val="30112D6497524F889748A46830519E39"/>
    <w:rsid w:val="00C75052"/>
  </w:style>
  <w:style w:type="paragraph" w:customStyle="1" w:styleId="3D2A9C2871A24668852F50A8A8134456">
    <w:name w:val="3D2A9C2871A24668852F50A8A8134456"/>
    <w:rsid w:val="00C75052"/>
  </w:style>
  <w:style w:type="paragraph" w:customStyle="1" w:styleId="39B073AEB2754C439C6EF8A2C0B51DC6">
    <w:name w:val="39B073AEB2754C439C6EF8A2C0B51DC6"/>
    <w:rsid w:val="00C75052"/>
  </w:style>
  <w:style w:type="paragraph" w:customStyle="1" w:styleId="779BE81DAEF14CE79506DFE1BE17D6D0">
    <w:name w:val="779BE81DAEF14CE79506DFE1BE17D6D0"/>
    <w:rsid w:val="00C75052"/>
  </w:style>
  <w:style w:type="paragraph" w:customStyle="1" w:styleId="A3F3A38FC46E45C2BCE9715E7021DD48">
    <w:name w:val="A3F3A38FC46E45C2BCE9715E7021DD48"/>
    <w:rsid w:val="00C75052"/>
  </w:style>
  <w:style w:type="paragraph" w:customStyle="1" w:styleId="B5881D3BB59C40EAA6DFB8022578FE7E">
    <w:name w:val="B5881D3BB59C40EAA6DFB8022578FE7E"/>
    <w:rsid w:val="00C75052"/>
  </w:style>
  <w:style w:type="paragraph" w:customStyle="1" w:styleId="C025137E5B504C94A03CA5ABD957787A">
    <w:name w:val="C025137E5B504C94A03CA5ABD957787A"/>
    <w:rsid w:val="00C75052"/>
  </w:style>
  <w:style w:type="paragraph" w:customStyle="1" w:styleId="6900C00C89CE4DB4B48CB4D5EAA8B6DA">
    <w:name w:val="6900C00C89CE4DB4B48CB4D5EAA8B6DA"/>
    <w:rsid w:val="00C75052"/>
  </w:style>
  <w:style w:type="paragraph" w:customStyle="1" w:styleId="D7585D8F1BD84256B271A60A0CAEB497">
    <w:name w:val="D7585D8F1BD84256B271A60A0CAEB497"/>
    <w:rsid w:val="00C75052"/>
  </w:style>
  <w:style w:type="paragraph" w:customStyle="1" w:styleId="CBAB85BBE2AC400D9B0E8D5F8BA7A00D">
    <w:name w:val="CBAB85BBE2AC400D9B0E8D5F8BA7A00D"/>
    <w:rsid w:val="00C75052"/>
  </w:style>
  <w:style w:type="paragraph" w:customStyle="1" w:styleId="9ADC3597EC4B47329791EC57987EEA8C">
    <w:name w:val="9ADC3597EC4B47329791EC57987EEA8C"/>
    <w:rsid w:val="00C75052"/>
  </w:style>
  <w:style w:type="paragraph" w:customStyle="1" w:styleId="06F5221646D84B55ABBC996C24CA1B98">
    <w:name w:val="06F5221646D84B55ABBC996C24CA1B98"/>
    <w:rsid w:val="00C75052"/>
  </w:style>
  <w:style w:type="paragraph" w:customStyle="1" w:styleId="8F51DBDB574A47D88F97D25C4180318D">
    <w:name w:val="8F51DBDB574A47D88F97D25C4180318D"/>
    <w:rsid w:val="00C75052"/>
  </w:style>
  <w:style w:type="paragraph" w:customStyle="1" w:styleId="948B57041BCB4F40A13986F212918250">
    <w:name w:val="948B57041BCB4F40A13986F212918250"/>
    <w:rsid w:val="00C75052"/>
  </w:style>
  <w:style w:type="paragraph" w:customStyle="1" w:styleId="D6E2C4919B2747D68EBC0ED5C39B861C">
    <w:name w:val="D6E2C4919B2747D68EBC0ED5C39B861C"/>
    <w:rsid w:val="00C75052"/>
  </w:style>
  <w:style w:type="paragraph" w:customStyle="1" w:styleId="871BEFFFE92949D58E4C4803F19DBF68">
    <w:name w:val="871BEFFFE92949D58E4C4803F19DBF68"/>
    <w:rsid w:val="00C75052"/>
  </w:style>
  <w:style w:type="paragraph" w:customStyle="1" w:styleId="786E7C1B331049AAAA6C589C5A5674E5">
    <w:name w:val="786E7C1B331049AAAA6C589C5A5674E5"/>
    <w:rsid w:val="00C75052"/>
  </w:style>
  <w:style w:type="paragraph" w:customStyle="1" w:styleId="15051C841F1F48109E15E1C4FECDAF50">
    <w:name w:val="15051C841F1F48109E15E1C4FECDAF50"/>
    <w:rsid w:val="00C75052"/>
  </w:style>
  <w:style w:type="paragraph" w:customStyle="1" w:styleId="F890ACFFA8B346CD889FE197DE63F8E2">
    <w:name w:val="F890ACFFA8B346CD889FE197DE63F8E2"/>
    <w:rsid w:val="00C75052"/>
  </w:style>
  <w:style w:type="paragraph" w:customStyle="1" w:styleId="55ECD5DB731C44488C512D3EEA1D90CC">
    <w:name w:val="55ECD5DB731C44488C512D3EEA1D90CC"/>
    <w:rsid w:val="00C75052"/>
  </w:style>
  <w:style w:type="paragraph" w:customStyle="1" w:styleId="99F7CF71F86948CD9677200641B042FA">
    <w:name w:val="99F7CF71F86948CD9677200641B042FA"/>
    <w:rsid w:val="00C75052"/>
  </w:style>
  <w:style w:type="paragraph" w:customStyle="1" w:styleId="183CC14EB96A43D6B68539D1F9509059">
    <w:name w:val="183CC14EB96A43D6B68539D1F9509059"/>
    <w:rsid w:val="00C75052"/>
  </w:style>
  <w:style w:type="paragraph" w:customStyle="1" w:styleId="45377D99A87349AB9C979470923FE75F">
    <w:name w:val="45377D99A87349AB9C979470923FE75F"/>
    <w:rsid w:val="00C75052"/>
  </w:style>
  <w:style w:type="paragraph" w:customStyle="1" w:styleId="ECD627DC980A4EDDADD04D2417E409F4">
    <w:name w:val="ECD627DC980A4EDDADD04D2417E409F4"/>
    <w:rsid w:val="00C75052"/>
  </w:style>
  <w:style w:type="paragraph" w:customStyle="1" w:styleId="3A101CB562B94E019DE5008507DFDA61">
    <w:name w:val="3A101CB562B94E019DE5008507DFDA61"/>
    <w:rsid w:val="00C75052"/>
  </w:style>
  <w:style w:type="paragraph" w:customStyle="1" w:styleId="8CF79800987B49818CB478FA54C8849E">
    <w:name w:val="8CF79800987B49818CB478FA54C8849E"/>
    <w:rsid w:val="00C75052"/>
  </w:style>
  <w:style w:type="paragraph" w:customStyle="1" w:styleId="BF44F912EB6041ADADD46CAA49AC74AC">
    <w:name w:val="BF44F912EB6041ADADD46CAA49AC74AC"/>
    <w:rsid w:val="00C75052"/>
  </w:style>
  <w:style w:type="paragraph" w:customStyle="1" w:styleId="5785C5365ADE4D69B4B2A333788D859D">
    <w:name w:val="5785C5365ADE4D69B4B2A333788D859D"/>
    <w:rsid w:val="00C75052"/>
  </w:style>
  <w:style w:type="paragraph" w:customStyle="1" w:styleId="3A1123E2A62B4C66A5D04DBC01A5AD18">
    <w:name w:val="3A1123E2A62B4C66A5D04DBC01A5AD18"/>
    <w:rsid w:val="00C750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Seasonal event flyer.dotx</Template>
  <TotalTime>0</TotalTime>
  <Pages>15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thanhthse61493</dc:creator>
  <cp:keywords/>
  <dc:description/>
  <cp:lastModifiedBy>Thanh Truong Huu</cp:lastModifiedBy>
  <cp:revision>1</cp:revision>
  <dcterms:created xsi:type="dcterms:W3CDTF">2018-10-23T08:08:00Z</dcterms:created>
  <dcterms:modified xsi:type="dcterms:W3CDTF">2018-10-23T08:08:00Z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